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46A1F" w:rsidRPr="005F3F49" w:rsidRDefault="00754CFA">
      <w:pPr>
        <w:pStyle w:val="1"/>
        <w:rPr>
          <w:lang w:eastAsia="zh-CN"/>
        </w:rPr>
      </w:pPr>
      <w:r>
        <w:rPr>
          <w:rFonts w:hint="eastAsia"/>
          <w:lang w:eastAsia="zh-CN"/>
        </w:rPr>
        <w:t>圣水</w:t>
      </w:r>
      <w:r w:rsidR="0052401B">
        <w:rPr>
          <w:rFonts w:hint="eastAsia"/>
          <w:lang w:eastAsia="zh-CN"/>
        </w:rPr>
        <w:t>系统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5985"/>
      </w:tblGrid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文档创建者：</w:t>
            </w:r>
          </w:p>
        </w:tc>
        <w:tc>
          <w:tcPr>
            <w:tcW w:w="5985" w:type="dxa"/>
          </w:tcPr>
          <w:p w:rsidR="00446A1F" w:rsidRDefault="00F971B3">
            <w:pPr>
              <w:ind w:firstLineChars="0" w:firstLine="0"/>
              <w:rPr>
                <w:rFonts w:ascii="宋体" w:hAnsi="宋体"/>
                <w:lang w:eastAsia="zh-CN"/>
              </w:rPr>
            </w:pPr>
            <w:proofErr w:type="gramStart"/>
            <w:r>
              <w:rPr>
                <w:rFonts w:ascii="宋体" w:hAnsi="宋体"/>
                <w:lang w:eastAsia="zh-CN"/>
              </w:rPr>
              <w:t>李韦华</w:t>
            </w:r>
            <w:proofErr w:type="gramEnd"/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创建时间：</w:t>
            </w:r>
          </w:p>
        </w:tc>
        <w:tc>
          <w:tcPr>
            <w:tcW w:w="5985" w:type="dxa"/>
          </w:tcPr>
          <w:p w:rsidR="00446A1F" w:rsidRDefault="008D0506" w:rsidP="00593905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201</w:t>
            </w:r>
            <w:r w:rsidR="00F971B3">
              <w:rPr>
                <w:rFonts w:ascii="宋体" w:hAnsi="宋体" w:hint="eastAsia"/>
                <w:lang w:eastAsia="zh-CN"/>
              </w:rPr>
              <w:t>8</w:t>
            </w:r>
            <w:r>
              <w:rPr>
                <w:rFonts w:ascii="宋体" w:hAnsi="宋体"/>
                <w:lang w:eastAsia="zh-CN"/>
              </w:rPr>
              <w:t>/</w:t>
            </w:r>
            <w:r w:rsidR="00F971B3">
              <w:rPr>
                <w:rFonts w:ascii="宋体" w:hAnsi="宋体" w:hint="eastAsia"/>
                <w:lang w:eastAsia="zh-CN"/>
              </w:rPr>
              <w:t>6</w:t>
            </w:r>
            <w:r w:rsidR="00EC6801">
              <w:rPr>
                <w:rFonts w:ascii="宋体" w:hAnsi="宋体"/>
                <w:lang w:eastAsia="zh-CN"/>
              </w:rPr>
              <w:t>/</w:t>
            </w:r>
            <w:r w:rsidR="00593905">
              <w:rPr>
                <w:rFonts w:ascii="宋体" w:hAnsi="宋体"/>
                <w:lang w:eastAsia="zh-CN"/>
              </w:rPr>
              <w:t>1</w:t>
            </w:r>
            <w:r w:rsidR="00754CFA">
              <w:rPr>
                <w:rFonts w:ascii="宋体" w:hAnsi="宋体"/>
                <w:lang w:eastAsia="zh-CN"/>
              </w:rPr>
              <w:t>5</w:t>
            </w:r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最后编辑者：</w:t>
            </w:r>
          </w:p>
        </w:tc>
        <w:tc>
          <w:tcPr>
            <w:tcW w:w="5985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最后编辑时间：</w:t>
            </w:r>
          </w:p>
        </w:tc>
        <w:tc>
          <w:tcPr>
            <w:tcW w:w="5985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文档版本：</w:t>
            </w:r>
          </w:p>
        </w:tc>
        <w:tc>
          <w:tcPr>
            <w:tcW w:w="5985" w:type="dxa"/>
          </w:tcPr>
          <w:p w:rsidR="00446A1F" w:rsidRDefault="00EC6801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</w:t>
            </w:r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文档用途：</w:t>
            </w:r>
          </w:p>
        </w:tc>
        <w:tc>
          <w:tcPr>
            <w:tcW w:w="5985" w:type="dxa"/>
          </w:tcPr>
          <w:p w:rsidR="00446A1F" w:rsidRDefault="00F84EBE" w:rsidP="004F6929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随机事件</w:t>
            </w:r>
            <w:r w:rsidR="00F971B3">
              <w:rPr>
                <w:rFonts w:ascii="宋体" w:hAnsi="宋体" w:hint="eastAsia"/>
                <w:lang w:eastAsia="zh-CN"/>
              </w:rPr>
              <w:t>系统功能</w:t>
            </w:r>
          </w:p>
        </w:tc>
      </w:tr>
    </w:tbl>
    <w:p w:rsidR="006C2D99" w:rsidRDefault="006C2D99" w:rsidP="00713536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文档更新历程</w:t>
      </w:r>
    </w:p>
    <w:p w:rsidR="008D0506" w:rsidRDefault="008D0506" w:rsidP="008D0506">
      <w:pPr>
        <w:ind w:firstLine="420"/>
        <w:rPr>
          <w:lang w:eastAsia="zh-CN"/>
        </w:rPr>
      </w:pPr>
      <w:r>
        <w:rPr>
          <w:rFonts w:hint="eastAsia"/>
          <w:lang w:eastAsia="zh-CN"/>
        </w:rPr>
        <w:t>文档更新的时间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</w:p>
    <w:p w:rsidR="008D0506" w:rsidRDefault="008D0506" w:rsidP="008D0506">
      <w:pPr>
        <w:ind w:firstLine="420"/>
        <w:rPr>
          <w:lang w:eastAsia="zh-CN"/>
        </w:rPr>
      </w:pPr>
      <w:r>
        <w:rPr>
          <w:rFonts w:hint="eastAsia"/>
          <w:lang w:eastAsia="zh-CN"/>
        </w:rPr>
        <w:t>更新人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</w:p>
    <w:p w:rsidR="006C2D99" w:rsidRDefault="008D0506" w:rsidP="008D0506">
      <w:pPr>
        <w:ind w:firstLine="420"/>
        <w:rPr>
          <w:lang w:eastAsia="zh-CN"/>
        </w:rPr>
      </w:pPr>
      <w:r>
        <w:rPr>
          <w:rFonts w:hint="eastAsia"/>
          <w:lang w:eastAsia="zh-CN"/>
        </w:rPr>
        <w:t>更新</w:t>
      </w:r>
      <w:r w:rsidR="006C2D99" w:rsidRPr="008D0506">
        <w:rPr>
          <w:rFonts w:hint="eastAsia"/>
          <w:lang w:eastAsia="zh-CN"/>
        </w:rPr>
        <w:t>内容</w:t>
      </w:r>
      <w:r w:rsidRPr="008D0506">
        <w:rPr>
          <w:rStyle w:val="a3"/>
          <w:rFonts w:hint="eastAsia"/>
          <w:u w:val="none"/>
          <w:lang w:eastAsia="zh-CN"/>
        </w:rPr>
        <w:t>:</w:t>
      </w:r>
      <w:r w:rsidRPr="008D0506">
        <w:rPr>
          <w:rStyle w:val="a3"/>
          <w:rFonts w:hint="eastAsia"/>
          <w:u w:val="none"/>
          <w:lang w:eastAsia="zh-CN"/>
        </w:rPr>
        <w:t>无</w:t>
      </w:r>
      <w:r w:rsidR="00D6225B" w:rsidRPr="008D0506">
        <w:rPr>
          <w:rFonts w:hint="eastAsia"/>
          <w:sz w:val="18"/>
          <w:szCs w:val="18"/>
          <w:lang w:eastAsia="zh-CN"/>
        </w:rPr>
        <w:t>(</w:t>
      </w:r>
      <w:r w:rsidR="00D6225B" w:rsidRPr="008D0506">
        <w:rPr>
          <w:rFonts w:hint="eastAsia"/>
          <w:b/>
          <w:color w:val="FF0000"/>
          <w:sz w:val="18"/>
          <w:szCs w:val="18"/>
          <w:lang w:eastAsia="zh-CN"/>
        </w:rPr>
        <w:t>此处做超链接，链接到修改的位置</w:t>
      </w:r>
      <w:r w:rsidR="00D6225B" w:rsidRPr="008D0506">
        <w:rPr>
          <w:rFonts w:hint="eastAsia"/>
          <w:sz w:val="18"/>
          <w:szCs w:val="18"/>
          <w:lang w:eastAsia="zh-CN"/>
        </w:rPr>
        <w:t>)</w:t>
      </w:r>
      <w:r w:rsidR="006C2D99" w:rsidRPr="008D0506">
        <w:rPr>
          <w:rFonts w:hint="eastAsia"/>
          <w:sz w:val="18"/>
          <w:szCs w:val="18"/>
          <w:lang w:eastAsia="zh-CN"/>
        </w:rPr>
        <w:t>；</w:t>
      </w:r>
    </w:p>
    <w:p w:rsidR="006E1950" w:rsidRPr="004F3B55" w:rsidRDefault="006C2D99" w:rsidP="00D44452">
      <w:pPr>
        <w:pStyle w:val="1"/>
        <w:rPr>
          <w:lang w:eastAsia="zh-CN"/>
        </w:rPr>
      </w:pPr>
      <w:r>
        <w:rPr>
          <w:rFonts w:hint="eastAsia"/>
          <w:lang w:eastAsia="zh-CN"/>
        </w:rPr>
        <w:t>二</w:t>
      </w:r>
      <w:r w:rsidR="0098659B">
        <w:rPr>
          <w:rFonts w:hint="eastAsia"/>
          <w:lang w:eastAsia="zh-CN"/>
        </w:rPr>
        <w:t>、</w:t>
      </w:r>
      <w:r w:rsidR="009D2A78">
        <w:rPr>
          <w:rFonts w:hint="eastAsia"/>
          <w:lang w:eastAsia="zh-CN"/>
        </w:rPr>
        <w:t>策划部分</w:t>
      </w:r>
    </w:p>
    <w:p w:rsidR="00BC0EFF" w:rsidRPr="00BF6C39" w:rsidRDefault="00F971B3" w:rsidP="00BC0EFF">
      <w:pPr>
        <w:pStyle w:val="2"/>
        <w:rPr>
          <w:lang w:eastAsia="zh-CN"/>
        </w:rPr>
      </w:pPr>
      <w:bookmarkStart w:id="0" w:name="_三、程序部分"/>
      <w:bookmarkEnd w:id="0"/>
      <w:r>
        <w:rPr>
          <w:rFonts w:hint="eastAsia"/>
          <w:lang w:eastAsia="zh-CN"/>
        </w:rPr>
        <w:t>1</w:t>
      </w:r>
      <w:r w:rsidR="00BC0EFF">
        <w:rPr>
          <w:rFonts w:hint="eastAsia"/>
          <w:lang w:eastAsia="zh-CN"/>
        </w:rPr>
        <w:t>.</w:t>
      </w:r>
      <w:r w:rsidR="00754CFA">
        <w:rPr>
          <w:rFonts w:hint="eastAsia"/>
          <w:lang w:eastAsia="zh-CN"/>
        </w:rPr>
        <w:t>圣水系统</w:t>
      </w:r>
      <w:r>
        <w:rPr>
          <w:rFonts w:hint="eastAsia"/>
          <w:lang w:eastAsia="zh-CN"/>
        </w:rPr>
        <w:t>描述</w:t>
      </w:r>
    </w:p>
    <w:p w:rsidR="00E024FA" w:rsidRPr="00E024FA" w:rsidRDefault="00E024FA" w:rsidP="00E024FA">
      <w:pPr>
        <w:ind w:firstLineChars="0" w:firstLine="0"/>
        <w:rPr>
          <w:rFonts w:ascii="宋体" w:hAnsi="宋体" w:cs="宋体"/>
          <w:sz w:val="24"/>
          <w:szCs w:val="24"/>
          <w:lang w:eastAsia="zh-CN"/>
        </w:rPr>
      </w:pPr>
    </w:p>
    <w:p w:rsidR="00176DB7" w:rsidRPr="00176DB7" w:rsidRDefault="00176DB7" w:rsidP="00176DB7">
      <w:pPr>
        <w:ind w:firstLineChars="0" w:firstLine="0"/>
        <w:rPr>
          <w:rFonts w:ascii="宋体" w:hAnsi="宋体" w:cs="宋体"/>
          <w:sz w:val="24"/>
          <w:szCs w:val="24"/>
          <w:lang w:eastAsia="zh-CN"/>
        </w:rPr>
      </w:pPr>
      <w:r w:rsidRPr="00176DB7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2328566" cy="3884372"/>
            <wp:effectExtent l="0" t="0" r="0" b="0"/>
            <wp:docPr id="1" name="图片 1" descr="C:\Users\DD\AppData\Roaming\Tencent\Users\20340937\QQ\WinTemp\RichOle\[VU8%8%1YABY649T@FLQ%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D\AppData\Roaming\Tencent\Users\20340937\QQ\WinTemp\RichOle\[VU8%8%1YABY649T@FLQ%F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183" cy="389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1B3" w:rsidRDefault="00F971B3" w:rsidP="00F971B3">
      <w:pPr>
        <w:ind w:firstLine="420"/>
        <w:rPr>
          <w:lang w:eastAsia="zh-CN"/>
        </w:rPr>
      </w:pPr>
    </w:p>
    <w:p w:rsidR="00F971B3" w:rsidRPr="00F971B3" w:rsidRDefault="00F971B3" w:rsidP="00F971B3">
      <w:pPr>
        <w:pStyle w:val="5"/>
        <w:rPr>
          <w:b/>
          <w:lang w:eastAsia="zh-CN"/>
        </w:rPr>
      </w:pPr>
      <w:r w:rsidRPr="00F971B3">
        <w:rPr>
          <w:rFonts w:hint="eastAsia"/>
          <w:b/>
          <w:lang w:eastAsia="zh-CN"/>
        </w:rPr>
        <w:t>1</w:t>
      </w:r>
      <w:r w:rsidRPr="00F971B3">
        <w:rPr>
          <w:rFonts w:hint="eastAsia"/>
          <w:b/>
          <w:lang w:eastAsia="zh-CN"/>
        </w:rPr>
        <w:t>．</w:t>
      </w:r>
      <w:r w:rsidRPr="00F971B3">
        <w:rPr>
          <w:rFonts w:hint="eastAsia"/>
          <w:b/>
          <w:lang w:eastAsia="zh-CN"/>
        </w:rPr>
        <w:t>1</w:t>
      </w:r>
      <w:r w:rsidR="00176DB7">
        <w:rPr>
          <w:rFonts w:hint="eastAsia"/>
          <w:b/>
          <w:lang w:eastAsia="zh-CN"/>
        </w:rPr>
        <w:t>圣水池描述</w:t>
      </w:r>
    </w:p>
    <w:p w:rsidR="00E3777C" w:rsidRDefault="00E3777C" w:rsidP="00E3777C">
      <w:pPr>
        <w:ind w:firstLine="420"/>
        <w:rPr>
          <w:lang w:eastAsia="zh-CN"/>
        </w:rPr>
      </w:pPr>
      <w:r>
        <w:rPr>
          <w:rFonts w:hint="eastAsia"/>
          <w:lang w:eastAsia="zh-CN"/>
        </w:rPr>
        <w:t>圣水池</w:t>
      </w:r>
      <w:r w:rsidR="007B0C19">
        <w:rPr>
          <w:rFonts w:hint="eastAsia"/>
          <w:lang w:eastAsia="zh-CN"/>
        </w:rPr>
        <w:t>为单出产出圣水资源的系统，入口</w:t>
      </w:r>
      <w:r>
        <w:rPr>
          <w:rFonts w:hint="eastAsia"/>
          <w:lang w:eastAsia="zh-CN"/>
        </w:rPr>
        <w:t>图标固定出现在地图右下角；点击</w:t>
      </w:r>
      <w:r w:rsidR="007B0C19">
        <w:rPr>
          <w:rFonts w:hint="eastAsia"/>
          <w:lang w:eastAsia="zh-CN"/>
        </w:rPr>
        <w:t>图标即</w:t>
      </w:r>
      <w:r>
        <w:rPr>
          <w:rFonts w:hint="eastAsia"/>
          <w:lang w:eastAsia="zh-CN"/>
        </w:rPr>
        <w:t>打开圣水池界面；</w:t>
      </w:r>
    </w:p>
    <w:p w:rsidR="00A60226" w:rsidRDefault="0056062D" w:rsidP="00E3777C">
      <w:pPr>
        <w:ind w:firstLine="4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6E03E9C" wp14:editId="03CEA325">
            <wp:extent cx="1994739" cy="28968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351" cy="291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AB" w:rsidRPr="00E3777C" w:rsidRDefault="00B56EAB" w:rsidP="00024BE9">
      <w:pPr>
        <w:ind w:firstLine="420"/>
        <w:rPr>
          <w:color w:val="000000" w:themeColor="text1"/>
          <w:lang w:eastAsia="zh-CN"/>
        </w:rPr>
      </w:pPr>
    </w:p>
    <w:p w:rsidR="00024BE9" w:rsidRDefault="00024BE9" w:rsidP="00024BE9">
      <w:pPr>
        <w:ind w:firstLine="420"/>
        <w:rPr>
          <w:color w:val="FF0000"/>
          <w:lang w:eastAsia="zh-CN"/>
        </w:rPr>
      </w:pPr>
    </w:p>
    <w:p w:rsidR="00024BE9" w:rsidRDefault="00024BE9" w:rsidP="00024BE9">
      <w:pPr>
        <w:pStyle w:val="5"/>
        <w:rPr>
          <w:b/>
          <w:szCs w:val="21"/>
          <w:lang w:eastAsia="zh-CN"/>
        </w:rPr>
      </w:pPr>
      <w:r w:rsidRPr="00024BE9">
        <w:rPr>
          <w:b/>
          <w:szCs w:val="21"/>
          <w:lang w:eastAsia="zh-CN"/>
        </w:rPr>
        <w:t>1.2</w:t>
      </w:r>
      <w:r w:rsidR="00E3777C">
        <w:rPr>
          <w:rFonts w:hint="eastAsia"/>
          <w:b/>
          <w:szCs w:val="21"/>
          <w:lang w:eastAsia="zh-CN"/>
        </w:rPr>
        <w:t>圣水池</w:t>
      </w:r>
      <w:r w:rsidR="007B0C19">
        <w:rPr>
          <w:rFonts w:hint="eastAsia"/>
          <w:b/>
          <w:szCs w:val="21"/>
          <w:lang w:eastAsia="zh-CN"/>
        </w:rPr>
        <w:t>产出规则</w:t>
      </w:r>
    </w:p>
    <w:p w:rsidR="007B0C19" w:rsidRDefault="007B0C19" w:rsidP="007B0C19">
      <w:pPr>
        <w:ind w:firstLine="420"/>
        <w:rPr>
          <w:lang w:eastAsia="zh-CN"/>
        </w:rPr>
      </w:pPr>
      <w:r>
        <w:rPr>
          <w:lang w:eastAsia="zh-CN"/>
        </w:rPr>
        <w:t>固定时间</w:t>
      </w:r>
      <w:r>
        <w:rPr>
          <w:rFonts w:hint="eastAsia"/>
          <w:lang w:eastAsia="zh-CN"/>
        </w:rPr>
        <w:t>（暂定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分钟）</w:t>
      </w:r>
      <w:r>
        <w:rPr>
          <w:lang w:eastAsia="zh-CN"/>
        </w:rPr>
        <w:t>产生出圣水可收获</w:t>
      </w:r>
      <w:r>
        <w:rPr>
          <w:rFonts w:hint="eastAsia"/>
          <w:lang w:eastAsia="zh-CN"/>
        </w:rPr>
        <w:t>；</w:t>
      </w:r>
      <w:r>
        <w:rPr>
          <w:lang w:eastAsia="zh-CN"/>
        </w:rPr>
        <w:t>圣水池容纳圣水上限初始为</w:t>
      </w:r>
      <w:r>
        <w:rPr>
          <w:lang w:eastAsia="zh-CN"/>
        </w:rPr>
        <w:t>5</w:t>
      </w:r>
      <w:r>
        <w:rPr>
          <w:rFonts w:hint="eastAsia"/>
          <w:lang w:eastAsia="zh-CN"/>
        </w:rPr>
        <w:t>；达到上限后雕像不再继续产出圣水直至玩家将其收获；</w:t>
      </w:r>
    </w:p>
    <w:p w:rsidR="00D6738E" w:rsidRPr="00D6738E" w:rsidRDefault="00D6738E" w:rsidP="007B0C19">
      <w:pPr>
        <w:ind w:firstLine="420"/>
        <w:rPr>
          <w:rFonts w:hint="eastAsia"/>
          <w:lang w:eastAsia="zh-CN"/>
        </w:rPr>
      </w:pPr>
      <w:r>
        <w:rPr>
          <w:lang w:eastAsia="zh-CN"/>
        </w:rPr>
        <w:t>当圣水数量达到当前容纳上限时</w:t>
      </w:r>
      <w:r>
        <w:rPr>
          <w:rFonts w:hint="eastAsia"/>
          <w:lang w:eastAsia="zh-CN"/>
        </w:rPr>
        <w:t>，</w:t>
      </w:r>
      <w:r>
        <w:rPr>
          <w:lang w:eastAsia="zh-CN"/>
        </w:rPr>
        <w:t>下方产出倒计时及时间显示隐藏</w:t>
      </w:r>
      <w:r>
        <w:rPr>
          <w:rFonts w:hint="eastAsia"/>
          <w:lang w:eastAsia="zh-CN"/>
        </w:rPr>
        <w:t>，</w:t>
      </w:r>
      <w:r>
        <w:rPr>
          <w:lang w:eastAsia="zh-CN"/>
        </w:rPr>
        <w:t>显示</w:t>
      </w:r>
      <w:r>
        <w:rPr>
          <w:rFonts w:hint="eastAsia"/>
          <w:lang w:eastAsia="zh-CN"/>
        </w:rPr>
        <w:t>文字“水池已满”</w:t>
      </w:r>
    </w:p>
    <w:p w:rsidR="00A60226" w:rsidRDefault="00A60226" w:rsidP="007B0C19">
      <w:pPr>
        <w:ind w:firstLine="420"/>
        <w:rPr>
          <w:lang w:eastAsia="zh-CN"/>
        </w:rPr>
      </w:pPr>
    </w:p>
    <w:p w:rsidR="00A60226" w:rsidRDefault="00A60226" w:rsidP="00A60226">
      <w:pPr>
        <w:pStyle w:val="5"/>
        <w:rPr>
          <w:b/>
          <w:lang w:eastAsia="zh-CN"/>
        </w:rPr>
      </w:pPr>
      <w:r w:rsidRPr="00A60226">
        <w:rPr>
          <w:rFonts w:hint="eastAsia"/>
          <w:b/>
          <w:lang w:eastAsia="zh-CN"/>
        </w:rPr>
        <w:t>1.3</w:t>
      </w:r>
      <w:r w:rsidRPr="00A60226">
        <w:rPr>
          <w:rFonts w:hint="eastAsia"/>
          <w:b/>
          <w:lang w:eastAsia="zh-CN"/>
        </w:rPr>
        <w:t>圣水池升级规则</w:t>
      </w:r>
    </w:p>
    <w:p w:rsidR="00A60226" w:rsidRPr="00A60226" w:rsidRDefault="00A60226" w:rsidP="00A60226">
      <w:pPr>
        <w:ind w:firstLine="420"/>
        <w:rPr>
          <w:lang w:eastAsia="zh-CN"/>
        </w:rPr>
      </w:pPr>
      <w:r>
        <w:rPr>
          <w:rFonts w:hint="eastAsia"/>
          <w:lang w:eastAsia="zh-CN"/>
        </w:rPr>
        <w:t>当玩家达到一定等级时，在圣水池界面出现升级提示，表现为在圣水池上出现手动点击提示；点击时如资源足够，则直接升级；如资源不足，则提示资源不足；</w:t>
      </w:r>
    </w:p>
    <w:p w:rsidR="00A60226" w:rsidRDefault="00A60226" w:rsidP="007B0C19">
      <w:pPr>
        <w:ind w:firstLine="420"/>
        <w:rPr>
          <w:lang w:eastAsia="zh-CN"/>
        </w:rPr>
      </w:pPr>
      <w:bookmarkStart w:id="1" w:name="_GoBack"/>
      <w:bookmarkEnd w:id="1"/>
    </w:p>
    <w:p w:rsidR="007B0C19" w:rsidRPr="002E128E" w:rsidRDefault="00A60226" w:rsidP="007B0C19">
      <w:pPr>
        <w:ind w:firstLine="420"/>
        <w:rPr>
          <w:lang w:eastAsia="zh-CN"/>
        </w:rPr>
      </w:pPr>
      <w:r>
        <w:rPr>
          <w:lang w:eastAsia="zh-CN"/>
        </w:rPr>
        <w:t>圣水池</w:t>
      </w:r>
      <w:r w:rsidR="007B0C19">
        <w:rPr>
          <w:lang w:eastAsia="zh-CN"/>
        </w:rPr>
        <w:t>升级</w:t>
      </w:r>
      <w:proofErr w:type="gramStart"/>
      <w:r w:rsidR="007B0C19">
        <w:rPr>
          <w:lang w:eastAsia="zh-CN"/>
        </w:rPr>
        <w:t>后单位</w:t>
      </w:r>
      <w:proofErr w:type="gramEnd"/>
      <w:r w:rsidR="007B0C19">
        <w:rPr>
          <w:lang w:eastAsia="zh-CN"/>
        </w:rPr>
        <w:t>时间产出圣水数量及容纳上限提升</w:t>
      </w:r>
      <w:r w:rsidR="007B0C19">
        <w:rPr>
          <w:rFonts w:hint="eastAsia"/>
          <w:lang w:eastAsia="zh-CN"/>
        </w:rPr>
        <w:t>；</w:t>
      </w:r>
    </w:p>
    <w:p w:rsidR="001E1C75" w:rsidRPr="004F3B55" w:rsidRDefault="0012226F" w:rsidP="001E1C75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二</w:t>
      </w:r>
      <w:r w:rsidR="001E1C75">
        <w:rPr>
          <w:rFonts w:hint="eastAsia"/>
          <w:lang w:eastAsia="zh-CN"/>
        </w:rPr>
        <w:t>、美术部分</w:t>
      </w:r>
    </w:p>
    <w:p w:rsidR="001E1C75" w:rsidRPr="00BF6C39" w:rsidRDefault="001E1C75" w:rsidP="001E1C75">
      <w:pPr>
        <w:pStyle w:val="2"/>
        <w:rPr>
          <w:lang w:eastAsia="zh-CN"/>
        </w:rPr>
      </w:pPr>
      <w:r>
        <w:rPr>
          <w:rFonts w:hint="eastAsia"/>
          <w:lang w:eastAsia="zh-CN"/>
        </w:rPr>
        <w:t>1.</w:t>
      </w:r>
      <w:r w:rsidR="009D7053">
        <w:rPr>
          <w:rFonts w:hint="eastAsia"/>
          <w:lang w:eastAsia="zh-CN"/>
        </w:rPr>
        <w:t>美术界面</w:t>
      </w:r>
    </w:p>
    <w:p w:rsidR="00187DB0" w:rsidRPr="00E74885" w:rsidRDefault="001E1C75" w:rsidP="00E74885">
      <w:pPr>
        <w:pStyle w:val="3"/>
        <w:rPr>
          <w:lang w:eastAsia="zh-CN"/>
        </w:rPr>
      </w:pPr>
      <w:r>
        <w:rPr>
          <w:rFonts w:hint="eastAsia"/>
          <w:lang w:eastAsia="zh-CN"/>
        </w:rPr>
        <w:t>1.</w:t>
      </w:r>
      <w:r w:rsidR="0056062D">
        <w:rPr>
          <w:rFonts w:hint="eastAsia"/>
          <w:lang w:eastAsia="zh-CN"/>
        </w:rPr>
        <w:t>圣水池入口</w:t>
      </w:r>
      <w:r w:rsidR="0012226F">
        <w:rPr>
          <w:rFonts w:hint="eastAsia"/>
          <w:lang w:eastAsia="zh-CN"/>
        </w:rPr>
        <w:t>图标</w:t>
      </w:r>
    </w:p>
    <w:p w:rsidR="00AD2B03" w:rsidRDefault="00AD2B03" w:rsidP="00AD2B03">
      <w:pPr>
        <w:pStyle w:val="3"/>
        <w:rPr>
          <w:lang w:eastAsia="zh-CN"/>
        </w:rPr>
      </w:pPr>
      <w:r>
        <w:rPr>
          <w:rFonts w:hint="eastAsia"/>
          <w:lang w:eastAsia="zh-CN"/>
        </w:rPr>
        <w:t>2.</w:t>
      </w:r>
      <w:r w:rsidR="0056062D">
        <w:rPr>
          <w:rFonts w:hint="eastAsia"/>
          <w:lang w:eastAsia="zh-CN"/>
        </w:rPr>
        <w:t>圣水池界面</w:t>
      </w:r>
    </w:p>
    <w:p w:rsidR="0056062D" w:rsidRDefault="0056062D" w:rsidP="0056062D">
      <w:pPr>
        <w:ind w:firstLine="4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41E644" wp14:editId="3C2B9E16">
            <wp:extent cx="1994739" cy="28968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351" cy="291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2D" w:rsidRDefault="0056062D" w:rsidP="0056062D">
      <w:pPr>
        <w:pStyle w:val="ac"/>
        <w:numPr>
          <w:ilvl w:val="0"/>
          <w:numId w:val="37"/>
        </w:numPr>
        <w:ind w:firstLineChars="0"/>
        <w:rPr>
          <w:lang w:eastAsia="zh-CN"/>
        </w:rPr>
      </w:pPr>
      <w:r>
        <w:rPr>
          <w:lang w:eastAsia="zh-CN"/>
        </w:rPr>
        <w:t>水池图案</w:t>
      </w:r>
    </w:p>
    <w:p w:rsidR="0056062D" w:rsidRDefault="0056062D" w:rsidP="0056062D">
      <w:pPr>
        <w:pStyle w:val="ac"/>
        <w:numPr>
          <w:ilvl w:val="0"/>
          <w:numId w:val="37"/>
        </w:numPr>
        <w:ind w:firstLineChars="0"/>
        <w:rPr>
          <w:lang w:eastAsia="zh-CN"/>
        </w:rPr>
      </w:pPr>
      <w:r>
        <w:rPr>
          <w:lang w:eastAsia="zh-CN"/>
        </w:rPr>
        <w:t>收获按钮</w:t>
      </w:r>
    </w:p>
    <w:p w:rsidR="0056062D" w:rsidRPr="0056062D" w:rsidRDefault="0056062D" w:rsidP="0056062D">
      <w:pPr>
        <w:pStyle w:val="ac"/>
        <w:numPr>
          <w:ilvl w:val="0"/>
          <w:numId w:val="3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升级提示及光效</w:t>
      </w:r>
    </w:p>
    <w:p w:rsidR="00C4492F" w:rsidRPr="00AD2B03" w:rsidRDefault="00C4492F" w:rsidP="00AD2B03">
      <w:pPr>
        <w:ind w:firstLine="420"/>
        <w:rPr>
          <w:lang w:eastAsia="zh-CN"/>
        </w:rPr>
      </w:pPr>
    </w:p>
    <w:p w:rsidR="00E74885" w:rsidRDefault="00E74885" w:rsidP="00E74885">
      <w:pPr>
        <w:ind w:firstLine="420"/>
        <w:rPr>
          <w:lang w:eastAsia="zh-CN"/>
        </w:rPr>
      </w:pPr>
    </w:p>
    <w:p w:rsidR="00C4492F" w:rsidRDefault="00C4492F" w:rsidP="00AD2B03">
      <w:pPr>
        <w:ind w:firstLine="420"/>
        <w:rPr>
          <w:lang w:eastAsia="zh-CN"/>
        </w:rPr>
      </w:pPr>
    </w:p>
    <w:p w:rsidR="00AD2B03" w:rsidRPr="00AD2B03" w:rsidRDefault="00AD2B03" w:rsidP="00AD2B03">
      <w:pPr>
        <w:ind w:firstLine="420"/>
        <w:rPr>
          <w:lang w:eastAsia="zh-CN"/>
        </w:rPr>
      </w:pPr>
    </w:p>
    <w:p w:rsidR="00E74885" w:rsidRPr="00E74885" w:rsidRDefault="00E74885" w:rsidP="00E74885">
      <w:pPr>
        <w:ind w:firstLine="420"/>
        <w:rPr>
          <w:lang w:eastAsia="zh-CN"/>
        </w:rPr>
      </w:pPr>
    </w:p>
    <w:p w:rsidR="00E74885" w:rsidRPr="00E74885" w:rsidRDefault="00E74885" w:rsidP="00E74885">
      <w:pPr>
        <w:ind w:firstLine="420"/>
        <w:rPr>
          <w:lang w:eastAsia="zh-CN"/>
        </w:rPr>
      </w:pPr>
    </w:p>
    <w:p w:rsidR="0035429E" w:rsidRDefault="0035429E" w:rsidP="00140A4F">
      <w:pPr>
        <w:ind w:firstLineChars="0" w:firstLine="0"/>
        <w:rPr>
          <w:lang w:eastAsia="zh-CN"/>
        </w:rPr>
      </w:pPr>
    </w:p>
    <w:p w:rsidR="00A82EAA" w:rsidRDefault="00A82EAA" w:rsidP="00140A4F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CE0925" w:rsidRDefault="00CE0925" w:rsidP="00A82EAA">
      <w:pPr>
        <w:ind w:firstLine="420"/>
        <w:rPr>
          <w:lang w:eastAsia="zh-CN"/>
        </w:rPr>
      </w:pPr>
    </w:p>
    <w:p w:rsidR="00A82EAA" w:rsidRPr="00A82EAA" w:rsidRDefault="00A82EAA" w:rsidP="00A82EAA">
      <w:pPr>
        <w:ind w:firstLine="420"/>
        <w:rPr>
          <w:lang w:eastAsia="zh-CN"/>
        </w:rPr>
      </w:pPr>
    </w:p>
    <w:p w:rsidR="000A6CC2" w:rsidRPr="000D0C37" w:rsidRDefault="000A6CC2" w:rsidP="00140A4F">
      <w:pPr>
        <w:ind w:firstLineChars="0" w:firstLine="0"/>
        <w:rPr>
          <w:lang w:eastAsia="zh-CN"/>
        </w:rPr>
      </w:pPr>
    </w:p>
    <w:sectPr w:rsidR="000A6CC2" w:rsidRPr="000D0C37" w:rsidSect="003C13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134" w:bottom="1440" w:left="21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22C" w:rsidRDefault="005F622C">
      <w:pPr>
        <w:ind w:firstLine="420"/>
      </w:pPr>
      <w:r>
        <w:separator/>
      </w:r>
    </w:p>
  </w:endnote>
  <w:endnote w:type="continuationSeparator" w:id="0">
    <w:p w:rsidR="005F622C" w:rsidRDefault="005F622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Default="00446A1F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Pr="0068038C" w:rsidRDefault="00446A1F" w:rsidP="006F3A6A">
    <w:pPr>
      <w:pStyle w:val="a6"/>
      <w:ind w:firstLineChars="0" w:firstLine="0"/>
      <w:rPr>
        <w:rStyle w:val="a4"/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Default="00446A1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22C" w:rsidRDefault="005F622C">
      <w:pPr>
        <w:ind w:firstLine="420"/>
      </w:pPr>
      <w:r>
        <w:separator/>
      </w:r>
    </w:p>
  </w:footnote>
  <w:footnote w:type="continuationSeparator" w:id="0">
    <w:p w:rsidR="005F622C" w:rsidRDefault="005F622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Default="00446A1F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Pr="00F40F10" w:rsidRDefault="00F971B3" w:rsidP="00F971B3">
    <w:pPr>
      <w:ind w:firstLineChars="0" w:firstLine="0"/>
      <w:jc w:val="center"/>
      <w:rPr>
        <w:sz w:val="18"/>
        <w:szCs w:val="18"/>
        <w:lang w:eastAsia="zh-CN"/>
      </w:rPr>
    </w:pPr>
    <w:r>
      <w:rPr>
        <w:rFonts w:hint="eastAsia"/>
        <w:sz w:val="18"/>
        <w:szCs w:val="18"/>
        <w:lang w:eastAsia="zh-CN"/>
      </w:rPr>
      <w:t>王者</w:t>
    </w:r>
    <w:proofErr w:type="gramStart"/>
    <w:r>
      <w:rPr>
        <w:rFonts w:hint="eastAsia"/>
        <w:sz w:val="18"/>
        <w:szCs w:val="18"/>
        <w:lang w:eastAsia="zh-CN"/>
      </w:rPr>
      <w:t>喵喵</w:t>
    </w:r>
    <w:proofErr w:type="gramEnd"/>
    <w:r w:rsidR="00F40F10" w:rsidRPr="00F40F10">
      <w:rPr>
        <w:rFonts w:hint="eastAsia"/>
        <w:sz w:val="18"/>
        <w:szCs w:val="18"/>
        <w:lang w:eastAsia="zh-CN"/>
      </w:rPr>
      <w:t>系统策划案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Default="00446A1F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D2654"/>
    <w:multiLevelType w:val="hybridMultilevel"/>
    <w:tmpl w:val="81CE57B0"/>
    <w:lvl w:ilvl="0" w:tplc="EE26BA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61325C7"/>
    <w:multiLevelType w:val="hybridMultilevel"/>
    <w:tmpl w:val="B71673B6"/>
    <w:lvl w:ilvl="0" w:tplc="ADE8290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77F3906"/>
    <w:multiLevelType w:val="hybridMultilevel"/>
    <w:tmpl w:val="5A62B910"/>
    <w:lvl w:ilvl="0" w:tplc="6BFACF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E51B1B"/>
    <w:multiLevelType w:val="hybridMultilevel"/>
    <w:tmpl w:val="97505486"/>
    <w:lvl w:ilvl="0" w:tplc="BD9EF1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BAF7D65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0EAF06B3"/>
    <w:multiLevelType w:val="hybridMultilevel"/>
    <w:tmpl w:val="0A1E6096"/>
    <w:lvl w:ilvl="0" w:tplc="D76AA5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7A6A3A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503465F"/>
    <w:multiLevelType w:val="hybridMultilevel"/>
    <w:tmpl w:val="6A06D81A"/>
    <w:lvl w:ilvl="0" w:tplc="A2B6B9CC">
      <w:start w:val="1"/>
      <w:numFmt w:val="japaneseCounting"/>
      <w:lvlText w:val="%1、"/>
      <w:lvlJc w:val="left"/>
      <w:pPr>
        <w:ind w:left="915" w:hanging="9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EF4BD0"/>
    <w:multiLevelType w:val="hybridMultilevel"/>
    <w:tmpl w:val="FC722B22"/>
    <w:lvl w:ilvl="0" w:tplc="C64CEB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9213ED1"/>
    <w:multiLevelType w:val="hybridMultilevel"/>
    <w:tmpl w:val="D71ABE16"/>
    <w:lvl w:ilvl="0" w:tplc="FC90A90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B513194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1C0D677A"/>
    <w:multiLevelType w:val="hybridMultilevel"/>
    <w:tmpl w:val="05FC0344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CF23192"/>
    <w:multiLevelType w:val="hybridMultilevel"/>
    <w:tmpl w:val="C30C4D4E"/>
    <w:lvl w:ilvl="0" w:tplc="3DC2BEC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0E652E0"/>
    <w:multiLevelType w:val="hybridMultilevel"/>
    <w:tmpl w:val="579A258E"/>
    <w:lvl w:ilvl="0" w:tplc="6EDC63F0">
      <w:start w:val="1"/>
      <w:numFmt w:val="decimal"/>
      <w:lvlText w:val="%1."/>
      <w:lvlJc w:val="left"/>
      <w:pPr>
        <w:ind w:left="105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4CB25F8"/>
    <w:multiLevelType w:val="hybridMultilevel"/>
    <w:tmpl w:val="43E61B60"/>
    <w:lvl w:ilvl="0" w:tplc="6622A186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2BA91BDF"/>
    <w:multiLevelType w:val="hybridMultilevel"/>
    <w:tmpl w:val="559C9FB2"/>
    <w:lvl w:ilvl="0" w:tplc="7E529DB2">
      <w:start w:val="4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6">
    <w:nsid w:val="361C16E5"/>
    <w:multiLevelType w:val="hybridMultilevel"/>
    <w:tmpl w:val="54FCB050"/>
    <w:lvl w:ilvl="0" w:tplc="D906622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444A1EDC"/>
    <w:multiLevelType w:val="hybridMultilevel"/>
    <w:tmpl w:val="A59CDEB2"/>
    <w:lvl w:ilvl="0" w:tplc="F41424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5EC41E1"/>
    <w:multiLevelType w:val="hybridMultilevel"/>
    <w:tmpl w:val="0BD8B816"/>
    <w:lvl w:ilvl="0" w:tplc="4A3EC4F2">
      <w:start w:val="4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19">
    <w:nsid w:val="46C77DF8"/>
    <w:multiLevelType w:val="hybridMultilevel"/>
    <w:tmpl w:val="5770CCAC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82F746A"/>
    <w:multiLevelType w:val="hybridMultilevel"/>
    <w:tmpl w:val="55004B34"/>
    <w:lvl w:ilvl="0" w:tplc="E1760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AF900F7"/>
    <w:multiLevelType w:val="hybridMultilevel"/>
    <w:tmpl w:val="A0205316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F2F026E"/>
    <w:multiLevelType w:val="hybridMultilevel"/>
    <w:tmpl w:val="669845C2"/>
    <w:lvl w:ilvl="0" w:tplc="8DD0D3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5733152F"/>
    <w:multiLevelType w:val="hybridMultilevel"/>
    <w:tmpl w:val="03B20CDE"/>
    <w:lvl w:ilvl="0" w:tplc="DD269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79F33BA"/>
    <w:multiLevelType w:val="hybridMultilevel"/>
    <w:tmpl w:val="72B02D64"/>
    <w:lvl w:ilvl="0" w:tplc="CF46423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>
    <w:nsid w:val="5BD423F2"/>
    <w:multiLevelType w:val="hybridMultilevel"/>
    <w:tmpl w:val="E8DCFDE0"/>
    <w:lvl w:ilvl="0" w:tplc="CFD261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5C1E368A"/>
    <w:multiLevelType w:val="hybridMultilevel"/>
    <w:tmpl w:val="3864AD58"/>
    <w:lvl w:ilvl="0" w:tplc="F9E8CE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CA1575E"/>
    <w:multiLevelType w:val="hybridMultilevel"/>
    <w:tmpl w:val="E74A8FC0"/>
    <w:lvl w:ilvl="0" w:tplc="C24ED6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D677718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65C871A5"/>
    <w:multiLevelType w:val="hybridMultilevel"/>
    <w:tmpl w:val="5A62B910"/>
    <w:lvl w:ilvl="0" w:tplc="6BFACF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5DB5638"/>
    <w:multiLevelType w:val="hybridMultilevel"/>
    <w:tmpl w:val="07AC94E2"/>
    <w:lvl w:ilvl="0" w:tplc="BD9EF17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1">
    <w:nsid w:val="67881CEB"/>
    <w:multiLevelType w:val="hybridMultilevel"/>
    <w:tmpl w:val="7B3C2314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82C3541"/>
    <w:multiLevelType w:val="hybridMultilevel"/>
    <w:tmpl w:val="A48E7184"/>
    <w:lvl w:ilvl="0" w:tplc="7E2CCC8C">
      <w:start w:val="4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3">
    <w:nsid w:val="6BC77A52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705B2ABD"/>
    <w:multiLevelType w:val="hybridMultilevel"/>
    <w:tmpl w:val="FE7C7D7C"/>
    <w:lvl w:ilvl="0" w:tplc="D61A27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CBC14A8"/>
    <w:multiLevelType w:val="hybridMultilevel"/>
    <w:tmpl w:val="C4463A30"/>
    <w:lvl w:ilvl="0" w:tplc="F79239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7CDF415D"/>
    <w:multiLevelType w:val="hybridMultilevel"/>
    <w:tmpl w:val="05FC0344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9"/>
  </w:num>
  <w:num w:numId="3">
    <w:abstractNumId w:val="20"/>
  </w:num>
  <w:num w:numId="4">
    <w:abstractNumId w:val="25"/>
  </w:num>
  <w:num w:numId="5">
    <w:abstractNumId w:val="16"/>
  </w:num>
  <w:num w:numId="6">
    <w:abstractNumId w:val="24"/>
  </w:num>
  <w:num w:numId="7">
    <w:abstractNumId w:val="26"/>
  </w:num>
  <w:num w:numId="8">
    <w:abstractNumId w:val="30"/>
  </w:num>
  <w:num w:numId="9">
    <w:abstractNumId w:val="21"/>
  </w:num>
  <w:num w:numId="10">
    <w:abstractNumId w:val="31"/>
  </w:num>
  <w:num w:numId="11">
    <w:abstractNumId w:val="36"/>
  </w:num>
  <w:num w:numId="12">
    <w:abstractNumId w:val="22"/>
  </w:num>
  <w:num w:numId="13">
    <w:abstractNumId w:val="3"/>
  </w:num>
  <w:num w:numId="14">
    <w:abstractNumId w:val="5"/>
  </w:num>
  <w:num w:numId="15">
    <w:abstractNumId w:val="35"/>
  </w:num>
  <w:num w:numId="16">
    <w:abstractNumId w:val="1"/>
  </w:num>
  <w:num w:numId="17">
    <w:abstractNumId w:val="0"/>
  </w:num>
  <w:num w:numId="18">
    <w:abstractNumId w:val="9"/>
  </w:num>
  <w:num w:numId="19">
    <w:abstractNumId w:val="8"/>
  </w:num>
  <w:num w:numId="20">
    <w:abstractNumId w:val="23"/>
  </w:num>
  <w:num w:numId="21">
    <w:abstractNumId w:val="11"/>
  </w:num>
  <w:num w:numId="22">
    <w:abstractNumId w:val="13"/>
  </w:num>
  <w:num w:numId="23">
    <w:abstractNumId w:val="17"/>
  </w:num>
  <w:num w:numId="24">
    <w:abstractNumId w:val="2"/>
  </w:num>
  <w:num w:numId="25">
    <w:abstractNumId w:val="29"/>
  </w:num>
  <w:num w:numId="26">
    <w:abstractNumId w:val="10"/>
  </w:num>
  <w:num w:numId="27">
    <w:abstractNumId w:val="4"/>
  </w:num>
  <w:num w:numId="28">
    <w:abstractNumId w:val="33"/>
  </w:num>
  <w:num w:numId="29">
    <w:abstractNumId w:val="28"/>
  </w:num>
  <w:num w:numId="30">
    <w:abstractNumId w:val="6"/>
  </w:num>
  <w:num w:numId="31">
    <w:abstractNumId w:val="27"/>
  </w:num>
  <w:num w:numId="32">
    <w:abstractNumId w:val="12"/>
  </w:num>
  <w:num w:numId="33">
    <w:abstractNumId w:val="18"/>
  </w:num>
  <w:num w:numId="34">
    <w:abstractNumId w:val="14"/>
  </w:num>
  <w:num w:numId="35">
    <w:abstractNumId w:val="32"/>
  </w:num>
  <w:num w:numId="36">
    <w:abstractNumId w:val="15"/>
  </w:num>
  <w:num w:numId="37">
    <w:abstractNumId w:val="3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DAC"/>
    <w:rsid w:val="00001509"/>
    <w:rsid w:val="0000198D"/>
    <w:rsid w:val="0000280E"/>
    <w:rsid w:val="00002875"/>
    <w:rsid w:val="00002A0F"/>
    <w:rsid w:val="0000316E"/>
    <w:rsid w:val="00003383"/>
    <w:rsid w:val="00004198"/>
    <w:rsid w:val="00005320"/>
    <w:rsid w:val="00005E4F"/>
    <w:rsid w:val="00007EA2"/>
    <w:rsid w:val="000104A3"/>
    <w:rsid w:val="000118E3"/>
    <w:rsid w:val="0001193A"/>
    <w:rsid w:val="00011C41"/>
    <w:rsid w:val="0001214C"/>
    <w:rsid w:val="00012E1E"/>
    <w:rsid w:val="00013CAB"/>
    <w:rsid w:val="00014446"/>
    <w:rsid w:val="00014841"/>
    <w:rsid w:val="00016075"/>
    <w:rsid w:val="00016782"/>
    <w:rsid w:val="00020516"/>
    <w:rsid w:val="000215FB"/>
    <w:rsid w:val="00021ADA"/>
    <w:rsid w:val="00022625"/>
    <w:rsid w:val="00022AC4"/>
    <w:rsid w:val="00022B39"/>
    <w:rsid w:val="000232C2"/>
    <w:rsid w:val="00023F8A"/>
    <w:rsid w:val="00024BE9"/>
    <w:rsid w:val="00027673"/>
    <w:rsid w:val="00032249"/>
    <w:rsid w:val="0003426F"/>
    <w:rsid w:val="00034336"/>
    <w:rsid w:val="000343AE"/>
    <w:rsid w:val="00034A21"/>
    <w:rsid w:val="000369F6"/>
    <w:rsid w:val="0003740D"/>
    <w:rsid w:val="00037CB0"/>
    <w:rsid w:val="000435D4"/>
    <w:rsid w:val="00043B18"/>
    <w:rsid w:val="00043E7D"/>
    <w:rsid w:val="000449AE"/>
    <w:rsid w:val="0004726E"/>
    <w:rsid w:val="00050FB5"/>
    <w:rsid w:val="0005107E"/>
    <w:rsid w:val="000513DE"/>
    <w:rsid w:val="000522A8"/>
    <w:rsid w:val="000524B4"/>
    <w:rsid w:val="00055237"/>
    <w:rsid w:val="00060A01"/>
    <w:rsid w:val="00060C3A"/>
    <w:rsid w:val="00062791"/>
    <w:rsid w:val="00063EC3"/>
    <w:rsid w:val="00064C7F"/>
    <w:rsid w:val="00064DD2"/>
    <w:rsid w:val="0006548A"/>
    <w:rsid w:val="00066194"/>
    <w:rsid w:val="00066CC4"/>
    <w:rsid w:val="00067ADB"/>
    <w:rsid w:val="0007053E"/>
    <w:rsid w:val="000705CC"/>
    <w:rsid w:val="000707F1"/>
    <w:rsid w:val="00070EE1"/>
    <w:rsid w:val="00070F87"/>
    <w:rsid w:val="00072675"/>
    <w:rsid w:val="000729C6"/>
    <w:rsid w:val="00072CCA"/>
    <w:rsid w:val="000736E2"/>
    <w:rsid w:val="00073E3B"/>
    <w:rsid w:val="00076C84"/>
    <w:rsid w:val="00077145"/>
    <w:rsid w:val="00077860"/>
    <w:rsid w:val="00077A76"/>
    <w:rsid w:val="00077F99"/>
    <w:rsid w:val="00080A80"/>
    <w:rsid w:val="00082DAE"/>
    <w:rsid w:val="00083CDA"/>
    <w:rsid w:val="00086382"/>
    <w:rsid w:val="000867DF"/>
    <w:rsid w:val="00086D28"/>
    <w:rsid w:val="000919EC"/>
    <w:rsid w:val="00093CD6"/>
    <w:rsid w:val="00094AA2"/>
    <w:rsid w:val="0009542E"/>
    <w:rsid w:val="00097DD2"/>
    <w:rsid w:val="000A2F8C"/>
    <w:rsid w:val="000A3166"/>
    <w:rsid w:val="000A318E"/>
    <w:rsid w:val="000A4597"/>
    <w:rsid w:val="000A4DE2"/>
    <w:rsid w:val="000A6CC2"/>
    <w:rsid w:val="000A6D62"/>
    <w:rsid w:val="000B0D42"/>
    <w:rsid w:val="000B3CBF"/>
    <w:rsid w:val="000B55A2"/>
    <w:rsid w:val="000B6A73"/>
    <w:rsid w:val="000B6AB2"/>
    <w:rsid w:val="000B7352"/>
    <w:rsid w:val="000C0DBA"/>
    <w:rsid w:val="000C136A"/>
    <w:rsid w:val="000C26DE"/>
    <w:rsid w:val="000C3DA1"/>
    <w:rsid w:val="000C4D3B"/>
    <w:rsid w:val="000D0C37"/>
    <w:rsid w:val="000D103A"/>
    <w:rsid w:val="000D2DF8"/>
    <w:rsid w:val="000D335D"/>
    <w:rsid w:val="000D4C1F"/>
    <w:rsid w:val="000D5C1A"/>
    <w:rsid w:val="000D645E"/>
    <w:rsid w:val="000D7508"/>
    <w:rsid w:val="000E019B"/>
    <w:rsid w:val="000E0213"/>
    <w:rsid w:val="000E0555"/>
    <w:rsid w:val="000E07EC"/>
    <w:rsid w:val="000E1FF8"/>
    <w:rsid w:val="000E254A"/>
    <w:rsid w:val="000E493C"/>
    <w:rsid w:val="000E4D78"/>
    <w:rsid w:val="000E658C"/>
    <w:rsid w:val="000E7C62"/>
    <w:rsid w:val="000F059F"/>
    <w:rsid w:val="000F1871"/>
    <w:rsid w:val="000F1F4A"/>
    <w:rsid w:val="000F2186"/>
    <w:rsid w:val="000F3642"/>
    <w:rsid w:val="000F5D6C"/>
    <w:rsid w:val="000F6ACE"/>
    <w:rsid w:val="001018C9"/>
    <w:rsid w:val="00101AD7"/>
    <w:rsid w:val="00102474"/>
    <w:rsid w:val="00103083"/>
    <w:rsid w:val="001044D5"/>
    <w:rsid w:val="00107077"/>
    <w:rsid w:val="001072FE"/>
    <w:rsid w:val="00110704"/>
    <w:rsid w:val="00110DB6"/>
    <w:rsid w:val="00111FE1"/>
    <w:rsid w:val="00113A69"/>
    <w:rsid w:val="00114B18"/>
    <w:rsid w:val="001150AD"/>
    <w:rsid w:val="00115119"/>
    <w:rsid w:val="00115BBB"/>
    <w:rsid w:val="0012226F"/>
    <w:rsid w:val="001233CC"/>
    <w:rsid w:val="0012385B"/>
    <w:rsid w:val="00123DF8"/>
    <w:rsid w:val="0012490B"/>
    <w:rsid w:val="0012526C"/>
    <w:rsid w:val="0012590D"/>
    <w:rsid w:val="00125922"/>
    <w:rsid w:val="00125EAB"/>
    <w:rsid w:val="001271A0"/>
    <w:rsid w:val="00130DF6"/>
    <w:rsid w:val="00132B74"/>
    <w:rsid w:val="00134061"/>
    <w:rsid w:val="00134C08"/>
    <w:rsid w:val="001352F5"/>
    <w:rsid w:val="00135BC3"/>
    <w:rsid w:val="00135FB4"/>
    <w:rsid w:val="00136F09"/>
    <w:rsid w:val="001371BB"/>
    <w:rsid w:val="0013791A"/>
    <w:rsid w:val="00137D6B"/>
    <w:rsid w:val="00137E43"/>
    <w:rsid w:val="00137ED2"/>
    <w:rsid w:val="00140A4F"/>
    <w:rsid w:val="00140DD9"/>
    <w:rsid w:val="00140F46"/>
    <w:rsid w:val="00141CA0"/>
    <w:rsid w:val="00142522"/>
    <w:rsid w:val="00142688"/>
    <w:rsid w:val="001445F8"/>
    <w:rsid w:val="001453AC"/>
    <w:rsid w:val="001458FA"/>
    <w:rsid w:val="001464D1"/>
    <w:rsid w:val="00146857"/>
    <w:rsid w:val="001469C0"/>
    <w:rsid w:val="00146A92"/>
    <w:rsid w:val="00150807"/>
    <w:rsid w:val="00151D57"/>
    <w:rsid w:val="00152D5A"/>
    <w:rsid w:val="001532E9"/>
    <w:rsid w:val="0015350F"/>
    <w:rsid w:val="00153D73"/>
    <w:rsid w:val="001548D9"/>
    <w:rsid w:val="0016072F"/>
    <w:rsid w:val="001615AB"/>
    <w:rsid w:val="00161DBC"/>
    <w:rsid w:val="00162F9C"/>
    <w:rsid w:val="001630ED"/>
    <w:rsid w:val="0016329D"/>
    <w:rsid w:val="00164D38"/>
    <w:rsid w:val="00165525"/>
    <w:rsid w:val="00166217"/>
    <w:rsid w:val="0016625F"/>
    <w:rsid w:val="001662B2"/>
    <w:rsid w:val="00166B2E"/>
    <w:rsid w:val="00167318"/>
    <w:rsid w:val="00171C5D"/>
    <w:rsid w:val="00172A27"/>
    <w:rsid w:val="00173B0B"/>
    <w:rsid w:val="00173C2F"/>
    <w:rsid w:val="00175397"/>
    <w:rsid w:val="0017662C"/>
    <w:rsid w:val="00176DB7"/>
    <w:rsid w:val="0017751F"/>
    <w:rsid w:val="0017761A"/>
    <w:rsid w:val="00180A6F"/>
    <w:rsid w:val="00181FF0"/>
    <w:rsid w:val="00183FE9"/>
    <w:rsid w:val="00184524"/>
    <w:rsid w:val="0018531C"/>
    <w:rsid w:val="001861B1"/>
    <w:rsid w:val="00186BBD"/>
    <w:rsid w:val="00186EC2"/>
    <w:rsid w:val="00187203"/>
    <w:rsid w:val="00187DB0"/>
    <w:rsid w:val="0019294C"/>
    <w:rsid w:val="00192CDE"/>
    <w:rsid w:val="001946B3"/>
    <w:rsid w:val="00196621"/>
    <w:rsid w:val="001968DC"/>
    <w:rsid w:val="001A0345"/>
    <w:rsid w:val="001A06F7"/>
    <w:rsid w:val="001A10CB"/>
    <w:rsid w:val="001A158C"/>
    <w:rsid w:val="001A2281"/>
    <w:rsid w:val="001A273C"/>
    <w:rsid w:val="001A52C2"/>
    <w:rsid w:val="001A6022"/>
    <w:rsid w:val="001B0170"/>
    <w:rsid w:val="001B1B9A"/>
    <w:rsid w:val="001B2918"/>
    <w:rsid w:val="001B2EFE"/>
    <w:rsid w:val="001B300C"/>
    <w:rsid w:val="001B486E"/>
    <w:rsid w:val="001B5318"/>
    <w:rsid w:val="001B61CA"/>
    <w:rsid w:val="001B67E3"/>
    <w:rsid w:val="001B7A80"/>
    <w:rsid w:val="001B7C1E"/>
    <w:rsid w:val="001C0220"/>
    <w:rsid w:val="001C15AC"/>
    <w:rsid w:val="001C3A4A"/>
    <w:rsid w:val="001C55F6"/>
    <w:rsid w:val="001C5D59"/>
    <w:rsid w:val="001D07BB"/>
    <w:rsid w:val="001D1035"/>
    <w:rsid w:val="001D1244"/>
    <w:rsid w:val="001D1607"/>
    <w:rsid w:val="001D197A"/>
    <w:rsid w:val="001D26E1"/>
    <w:rsid w:val="001D2E88"/>
    <w:rsid w:val="001D3194"/>
    <w:rsid w:val="001D7E9F"/>
    <w:rsid w:val="001E11D8"/>
    <w:rsid w:val="001E1C75"/>
    <w:rsid w:val="001E2257"/>
    <w:rsid w:val="001E246B"/>
    <w:rsid w:val="001E2585"/>
    <w:rsid w:val="001E3014"/>
    <w:rsid w:val="001E30EA"/>
    <w:rsid w:val="001E37DA"/>
    <w:rsid w:val="001E4A67"/>
    <w:rsid w:val="001E6B5A"/>
    <w:rsid w:val="001F09B9"/>
    <w:rsid w:val="001F1592"/>
    <w:rsid w:val="001F2182"/>
    <w:rsid w:val="001F29F7"/>
    <w:rsid w:val="001F2C8E"/>
    <w:rsid w:val="001F31CA"/>
    <w:rsid w:val="001F36D8"/>
    <w:rsid w:val="001F4049"/>
    <w:rsid w:val="001F4315"/>
    <w:rsid w:val="001F586A"/>
    <w:rsid w:val="001F605C"/>
    <w:rsid w:val="001F6649"/>
    <w:rsid w:val="001F72A2"/>
    <w:rsid w:val="00200CE0"/>
    <w:rsid w:val="002012DE"/>
    <w:rsid w:val="0020150F"/>
    <w:rsid w:val="0020184F"/>
    <w:rsid w:val="0020236D"/>
    <w:rsid w:val="002035A9"/>
    <w:rsid w:val="002035D4"/>
    <w:rsid w:val="002039AB"/>
    <w:rsid w:val="00203A01"/>
    <w:rsid w:val="0020428A"/>
    <w:rsid w:val="00204F75"/>
    <w:rsid w:val="0021075E"/>
    <w:rsid w:val="002130B8"/>
    <w:rsid w:val="00213217"/>
    <w:rsid w:val="00213258"/>
    <w:rsid w:val="00213932"/>
    <w:rsid w:val="00214BC6"/>
    <w:rsid w:val="00214F85"/>
    <w:rsid w:val="0022058A"/>
    <w:rsid w:val="0022077E"/>
    <w:rsid w:val="002208E1"/>
    <w:rsid w:val="00220AB7"/>
    <w:rsid w:val="0022193B"/>
    <w:rsid w:val="00223EDC"/>
    <w:rsid w:val="00224269"/>
    <w:rsid w:val="002245F1"/>
    <w:rsid w:val="00225386"/>
    <w:rsid w:val="002262EE"/>
    <w:rsid w:val="00226AA9"/>
    <w:rsid w:val="00226D1C"/>
    <w:rsid w:val="00227186"/>
    <w:rsid w:val="002310BF"/>
    <w:rsid w:val="00231F51"/>
    <w:rsid w:val="002325D4"/>
    <w:rsid w:val="002328A6"/>
    <w:rsid w:val="00233920"/>
    <w:rsid w:val="00234733"/>
    <w:rsid w:val="00237CE5"/>
    <w:rsid w:val="00242F00"/>
    <w:rsid w:val="002454DF"/>
    <w:rsid w:val="00245D76"/>
    <w:rsid w:val="00247929"/>
    <w:rsid w:val="00253F82"/>
    <w:rsid w:val="002557D2"/>
    <w:rsid w:val="00255E9E"/>
    <w:rsid w:val="00257D35"/>
    <w:rsid w:val="00260A73"/>
    <w:rsid w:val="002634C4"/>
    <w:rsid w:val="002649DB"/>
    <w:rsid w:val="002653E2"/>
    <w:rsid w:val="00265805"/>
    <w:rsid w:val="00265CFF"/>
    <w:rsid w:val="00271290"/>
    <w:rsid w:val="002720F9"/>
    <w:rsid w:val="002721AD"/>
    <w:rsid w:val="00272A96"/>
    <w:rsid w:val="0027329A"/>
    <w:rsid w:val="002746E6"/>
    <w:rsid w:val="00274FEF"/>
    <w:rsid w:val="0027584C"/>
    <w:rsid w:val="002765B2"/>
    <w:rsid w:val="00280C34"/>
    <w:rsid w:val="00280FD1"/>
    <w:rsid w:val="002821E5"/>
    <w:rsid w:val="00282CF1"/>
    <w:rsid w:val="00283681"/>
    <w:rsid w:val="00283DA5"/>
    <w:rsid w:val="00284B48"/>
    <w:rsid w:val="00284DFE"/>
    <w:rsid w:val="00284E87"/>
    <w:rsid w:val="00284EC8"/>
    <w:rsid w:val="002852D3"/>
    <w:rsid w:val="00285A1F"/>
    <w:rsid w:val="0028648F"/>
    <w:rsid w:val="00286E5B"/>
    <w:rsid w:val="002874F4"/>
    <w:rsid w:val="0029161A"/>
    <w:rsid w:val="00291D31"/>
    <w:rsid w:val="00291DBE"/>
    <w:rsid w:val="0029225E"/>
    <w:rsid w:val="0029251F"/>
    <w:rsid w:val="00292B9A"/>
    <w:rsid w:val="00292CD6"/>
    <w:rsid w:val="00293503"/>
    <w:rsid w:val="00296DC7"/>
    <w:rsid w:val="002A0131"/>
    <w:rsid w:val="002A0DFA"/>
    <w:rsid w:val="002A2474"/>
    <w:rsid w:val="002A38D4"/>
    <w:rsid w:val="002A3D5F"/>
    <w:rsid w:val="002A4154"/>
    <w:rsid w:val="002A43D0"/>
    <w:rsid w:val="002A6DA5"/>
    <w:rsid w:val="002A70D3"/>
    <w:rsid w:val="002A7AC8"/>
    <w:rsid w:val="002B007C"/>
    <w:rsid w:val="002B139C"/>
    <w:rsid w:val="002B1F80"/>
    <w:rsid w:val="002B34D6"/>
    <w:rsid w:val="002B34F2"/>
    <w:rsid w:val="002B3A57"/>
    <w:rsid w:val="002B61D4"/>
    <w:rsid w:val="002B699C"/>
    <w:rsid w:val="002C0D0A"/>
    <w:rsid w:val="002C13A2"/>
    <w:rsid w:val="002C3C77"/>
    <w:rsid w:val="002C4686"/>
    <w:rsid w:val="002C6E99"/>
    <w:rsid w:val="002C743F"/>
    <w:rsid w:val="002C7B2B"/>
    <w:rsid w:val="002D225D"/>
    <w:rsid w:val="002D307D"/>
    <w:rsid w:val="002D357B"/>
    <w:rsid w:val="002D455A"/>
    <w:rsid w:val="002D53EF"/>
    <w:rsid w:val="002D5B8E"/>
    <w:rsid w:val="002D6387"/>
    <w:rsid w:val="002E2527"/>
    <w:rsid w:val="002E3CBA"/>
    <w:rsid w:val="002E438E"/>
    <w:rsid w:val="002E4873"/>
    <w:rsid w:val="002E4908"/>
    <w:rsid w:val="002E4F84"/>
    <w:rsid w:val="002E4FBE"/>
    <w:rsid w:val="002E5135"/>
    <w:rsid w:val="002E58A3"/>
    <w:rsid w:val="002E6703"/>
    <w:rsid w:val="002E6835"/>
    <w:rsid w:val="002F0612"/>
    <w:rsid w:val="002F1E64"/>
    <w:rsid w:val="002F3531"/>
    <w:rsid w:val="002F684F"/>
    <w:rsid w:val="002F6DF5"/>
    <w:rsid w:val="002F7408"/>
    <w:rsid w:val="002F7F83"/>
    <w:rsid w:val="00300591"/>
    <w:rsid w:val="00301A67"/>
    <w:rsid w:val="00302760"/>
    <w:rsid w:val="00303803"/>
    <w:rsid w:val="00303A56"/>
    <w:rsid w:val="003042CB"/>
    <w:rsid w:val="0030639D"/>
    <w:rsid w:val="003079DF"/>
    <w:rsid w:val="00307AA3"/>
    <w:rsid w:val="00310303"/>
    <w:rsid w:val="00310A8A"/>
    <w:rsid w:val="00310D7F"/>
    <w:rsid w:val="003135D7"/>
    <w:rsid w:val="00313E58"/>
    <w:rsid w:val="003160AC"/>
    <w:rsid w:val="003174AB"/>
    <w:rsid w:val="00317A18"/>
    <w:rsid w:val="00320BCF"/>
    <w:rsid w:val="00320BFE"/>
    <w:rsid w:val="00320CE9"/>
    <w:rsid w:val="00321000"/>
    <w:rsid w:val="003214D5"/>
    <w:rsid w:val="0032293B"/>
    <w:rsid w:val="00323252"/>
    <w:rsid w:val="0032335B"/>
    <w:rsid w:val="00323DB1"/>
    <w:rsid w:val="003246B7"/>
    <w:rsid w:val="00324D63"/>
    <w:rsid w:val="003305DC"/>
    <w:rsid w:val="003317FE"/>
    <w:rsid w:val="00331CFE"/>
    <w:rsid w:val="003325F1"/>
    <w:rsid w:val="00333830"/>
    <w:rsid w:val="00335195"/>
    <w:rsid w:val="0033609C"/>
    <w:rsid w:val="003362C2"/>
    <w:rsid w:val="00336A84"/>
    <w:rsid w:val="00336C9B"/>
    <w:rsid w:val="0033736C"/>
    <w:rsid w:val="00337FD2"/>
    <w:rsid w:val="00340565"/>
    <w:rsid w:val="00340B5F"/>
    <w:rsid w:val="00342302"/>
    <w:rsid w:val="003423D6"/>
    <w:rsid w:val="00342773"/>
    <w:rsid w:val="00343766"/>
    <w:rsid w:val="003438B6"/>
    <w:rsid w:val="00344077"/>
    <w:rsid w:val="0034434C"/>
    <w:rsid w:val="003444AB"/>
    <w:rsid w:val="00344BD6"/>
    <w:rsid w:val="00346B59"/>
    <w:rsid w:val="003501B0"/>
    <w:rsid w:val="003507F6"/>
    <w:rsid w:val="00352B2D"/>
    <w:rsid w:val="00352BEA"/>
    <w:rsid w:val="0035429E"/>
    <w:rsid w:val="00354DCE"/>
    <w:rsid w:val="003558BF"/>
    <w:rsid w:val="003560F1"/>
    <w:rsid w:val="00360BCD"/>
    <w:rsid w:val="003613D3"/>
    <w:rsid w:val="0036146D"/>
    <w:rsid w:val="003623AE"/>
    <w:rsid w:val="003633E7"/>
    <w:rsid w:val="00364628"/>
    <w:rsid w:val="00365936"/>
    <w:rsid w:val="00366770"/>
    <w:rsid w:val="00367C00"/>
    <w:rsid w:val="003705EB"/>
    <w:rsid w:val="00371AB1"/>
    <w:rsid w:val="00372AB4"/>
    <w:rsid w:val="00372B6E"/>
    <w:rsid w:val="00373BB3"/>
    <w:rsid w:val="003777B6"/>
    <w:rsid w:val="00377924"/>
    <w:rsid w:val="00381344"/>
    <w:rsid w:val="00384F8D"/>
    <w:rsid w:val="0038691F"/>
    <w:rsid w:val="00386DBE"/>
    <w:rsid w:val="003875ED"/>
    <w:rsid w:val="00390BA4"/>
    <w:rsid w:val="00391778"/>
    <w:rsid w:val="003926A0"/>
    <w:rsid w:val="0039300B"/>
    <w:rsid w:val="0039329F"/>
    <w:rsid w:val="00393798"/>
    <w:rsid w:val="00393D00"/>
    <w:rsid w:val="00394CEF"/>
    <w:rsid w:val="003952A6"/>
    <w:rsid w:val="00396A86"/>
    <w:rsid w:val="003A063E"/>
    <w:rsid w:val="003A08C8"/>
    <w:rsid w:val="003A1862"/>
    <w:rsid w:val="003A1DFF"/>
    <w:rsid w:val="003A2298"/>
    <w:rsid w:val="003A2575"/>
    <w:rsid w:val="003A283E"/>
    <w:rsid w:val="003A5036"/>
    <w:rsid w:val="003A5B04"/>
    <w:rsid w:val="003A767B"/>
    <w:rsid w:val="003B0185"/>
    <w:rsid w:val="003B02DE"/>
    <w:rsid w:val="003B2623"/>
    <w:rsid w:val="003B289D"/>
    <w:rsid w:val="003B33E2"/>
    <w:rsid w:val="003B3DC5"/>
    <w:rsid w:val="003B4612"/>
    <w:rsid w:val="003B559B"/>
    <w:rsid w:val="003B5669"/>
    <w:rsid w:val="003B7D1A"/>
    <w:rsid w:val="003C0B02"/>
    <w:rsid w:val="003C1075"/>
    <w:rsid w:val="003C1327"/>
    <w:rsid w:val="003C136C"/>
    <w:rsid w:val="003C2703"/>
    <w:rsid w:val="003C2ED6"/>
    <w:rsid w:val="003C3090"/>
    <w:rsid w:val="003C37CF"/>
    <w:rsid w:val="003C4025"/>
    <w:rsid w:val="003C4289"/>
    <w:rsid w:val="003C42B0"/>
    <w:rsid w:val="003C4E95"/>
    <w:rsid w:val="003C5B34"/>
    <w:rsid w:val="003C687D"/>
    <w:rsid w:val="003C714B"/>
    <w:rsid w:val="003C7471"/>
    <w:rsid w:val="003C7B3E"/>
    <w:rsid w:val="003D10D4"/>
    <w:rsid w:val="003D33ED"/>
    <w:rsid w:val="003D400C"/>
    <w:rsid w:val="003D4839"/>
    <w:rsid w:val="003D4AFC"/>
    <w:rsid w:val="003D4B56"/>
    <w:rsid w:val="003D63F0"/>
    <w:rsid w:val="003D77D2"/>
    <w:rsid w:val="003D7DD1"/>
    <w:rsid w:val="003D7DEE"/>
    <w:rsid w:val="003E39F6"/>
    <w:rsid w:val="003E588B"/>
    <w:rsid w:val="003E665E"/>
    <w:rsid w:val="003E67D2"/>
    <w:rsid w:val="003E6FC0"/>
    <w:rsid w:val="003E774D"/>
    <w:rsid w:val="003F0F95"/>
    <w:rsid w:val="003F1745"/>
    <w:rsid w:val="003F4429"/>
    <w:rsid w:val="003F4D8C"/>
    <w:rsid w:val="003F6038"/>
    <w:rsid w:val="003F6664"/>
    <w:rsid w:val="0040027C"/>
    <w:rsid w:val="00400CCB"/>
    <w:rsid w:val="00400D2D"/>
    <w:rsid w:val="0040128E"/>
    <w:rsid w:val="00401398"/>
    <w:rsid w:val="00402266"/>
    <w:rsid w:val="00402747"/>
    <w:rsid w:val="00402BE2"/>
    <w:rsid w:val="00402EC1"/>
    <w:rsid w:val="00403A0D"/>
    <w:rsid w:val="0040479A"/>
    <w:rsid w:val="00404AAC"/>
    <w:rsid w:val="00404BAD"/>
    <w:rsid w:val="00405562"/>
    <w:rsid w:val="00407234"/>
    <w:rsid w:val="00407782"/>
    <w:rsid w:val="004128ED"/>
    <w:rsid w:val="00412B99"/>
    <w:rsid w:val="004137D9"/>
    <w:rsid w:val="00413EED"/>
    <w:rsid w:val="00414DD5"/>
    <w:rsid w:val="00415C41"/>
    <w:rsid w:val="00417AF8"/>
    <w:rsid w:val="004201C6"/>
    <w:rsid w:val="0042053A"/>
    <w:rsid w:val="00421037"/>
    <w:rsid w:val="00422F79"/>
    <w:rsid w:val="00424927"/>
    <w:rsid w:val="00424EC5"/>
    <w:rsid w:val="0042528F"/>
    <w:rsid w:val="00425D3B"/>
    <w:rsid w:val="00425E91"/>
    <w:rsid w:val="00427647"/>
    <w:rsid w:val="004306EC"/>
    <w:rsid w:val="00430D23"/>
    <w:rsid w:val="00430D82"/>
    <w:rsid w:val="00432CA2"/>
    <w:rsid w:val="0043705B"/>
    <w:rsid w:val="004370DE"/>
    <w:rsid w:val="00437623"/>
    <w:rsid w:val="00437907"/>
    <w:rsid w:val="004401E7"/>
    <w:rsid w:val="00440548"/>
    <w:rsid w:val="00440F28"/>
    <w:rsid w:val="0044183F"/>
    <w:rsid w:val="004436BF"/>
    <w:rsid w:val="00444E82"/>
    <w:rsid w:val="00446A1F"/>
    <w:rsid w:val="00446C38"/>
    <w:rsid w:val="0044705F"/>
    <w:rsid w:val="004478A6"/>
    <w:rsid w:val="004517F1"/>
    <w:rsid w:val="00451814"/>
    <w:rsid w:val="00451985"/>
    <w:rsid w:val="00453E14"/>
    <w:rsid w:val="00454923"/>
    <w:rsid w:val="00454F11"/>
    <w:rsid w:val="004550D1"/>
    <w:rsid w:val="00455529"/>
    <w:rsid w:val="00456723"/>
    <w:rsid w:val="00456B71"/>
    <w:rsid w:val="00457C71"/>
    <w:rsid w:val="00461DEC"/>
    <w:rsid w:val="00462ABF"/>
    <w:rsid w:val="00462F55"/>
    <w:rsid w:val="004635A6"/>
    <w:rsid w:val="00463ED7"/>
    <w:rsid w:val="00464FA8"/>
    <w:rsid w:val="004652E1"/>
    <w:rsid w:val="00467015"/>
    <w:rsid w:val="0046797E"/>
    <w:rsid w:val="00467B6E"/>
    <w:rsid w:val="00467F4B"/>
    <w:rsid w:val="0047103B"/>
    <w:rsid w:val="00474FE6"/>
    <w:rsid w:val="004759C5"/>
    <w:rsid w:val="00475F47"/>
    <w:rsid w:val="00477541"/>
    <w:rsid w:val="0048053C"/>
    <w:rsid w:val="00481755"/>
    <w:rsid w:val="0048188C"/>
    <w:rsid w:val="00482AA9"/>
    <w:rsid w:val="00482CD9"/>
    <w:rsid w:val="00483CAD"/>
    <w:rsid w:val="004846AE"/>
    <w:rsid w:val="004848D9"/>
    <w:rsid w:val="00485155"/>
    <w:rsid w:val="004865F0"/>
    <w:rsid w:val="00486D5F"/>
    <w:rsid w:val="00487573"/>
    <w:rsid w:val="004901BB"/>
    <w:rsid w:val="004906D0"/>
    <w:rsid w:val="0049104A"/>
    <w:rsid w:val="0049128C"/>
    <w:rsid w:val="00491A9C"/>
    <w:rsid w:val="00491AEA"/>
    <w:rsid w:val="00492530"/>
    <w:rsid w:val="00493053"/>
    <w:rsid w:val="00493EB7"/>
    <w:rsid w:val="00493EF1"/>
    <w:rsid w:val="004947CC"/>
    <w:rsid w:val="0049606B"/>
    <w:rsid w:val="0049619B"/>
    <w:rsid w:val="004A1520"/>
    <w:rsid w:val="004A28A8"/>
    <w:rsid w:val="004A378F"/>
    <w:rsid w:val="004A4D84"/>
    <w:rsid w:val="004A621E"/>
    <w:rsid w:val="004A69D1"/>
    <w:rsid w:val="004A7587"/>
    <w:rsid w:val="004A77E3"/>
    <w:rsid w:val="004B33F4"/>
    <w:rsid w:val="004B349E"/>
    <w:rsid w:val="004B353F"/>
    <w:rsid w:val="004B393C"/>
    <w:rsid w:val="004B4C9D"/>
    <w:rsid w:val="004B5200"/>
    <w:rsid w:val="004C0808"/>
    <w:rsid w:val="004C1289"/>
    <w:rsid w:val="004C1386"/>
    <w:rsid w:val="004C27F3"/>
    <w:rsid w:val="004C52D6"/>
    <w:rsid w:val="004C5CBB"/>
    <w:rsid w:val="004C69DE"/>
    <w:rsid w:val="004C6A2A"/>
    <w:rsid w:val="004C6F15"/>
    <w:rsid w:val="004C7918"/>
    <w:rsid w:val="004D032B"/>
    <w:rsid w:val="004D075A"/>
    <w:rsid w:val="004D10F2"/>
    <w:rsid w:val="004D223A"/>
    <w:rsid w:val="004D3769"/>
    <w:rsid w:val="004D3983"/>
    <w:rsid w:val="004D4EC7"/>
    <w:rsid w:val="004D638E"/>
    <w:rsid w:val="004D63FF"/>
    <w:rsid w:val="004D6BE1"/>
    <w:rsid w:val="004E0D92"/>
    <w:rsid w:val="004E135C"/>
    <w:rsid w:val="004E1548"/>
    <w:rsid w:val="004E1B8C"/>
    <w:rsid w:val="004E1EB6"/>
    <w:rsid w:val="004E266F"/>
    <w:rsid w:val="004E28B2"/>
    <w:rsid w:val="004E3439"/>
    <w:rsid w:val="004E3A55"/>
    <w:rsid w:val="004E48A5"/>
    <w:rsid w:val="004E4B29"/>
    <w:rsid w:val="004E7272"/>
    <w:rsid w:val="004E747A"/>
    <w:rsid w:val="004F00B1"/>
    <w:rsid w:val="004F023E"/>
    <w:rsid w:val="004F046B"/>
    <w:rsid w:val="004F1C27"/>
    <w:rsid w:val="004F3189"/>
    <w:rsid w:val="004F3B55"/>
    <w:rsid w:val="004F4517"/>
    <w:rsid w:val="004F4A38"/>
    <w:rsid w:val="004F4AC7"/>
    <w:rsid w:val="004F5B21"/>
    <w:rsid w:val="004F6929"/>
    <w:rsid w:val="004F69C6"/>
    <w:rsid w:val="004F75D6"/>
    <w:rsid w:val="00500B2E"/>
    <w:rsid w:val="00500C8A"/>
    <w:rsid w:val="005013F3"/>
    <w:rsid w:val="00502C4D"/>
    <w:rsid w:val="00503C24"/>
    <w:rsid w:val="00503D0D"/>
    <w:rsid w:val="0050474B"/>
    <w:rsid w:val="00506FAC"/>
    <w:rsid w:val="0051026A"/>
    <w:rsid w:val="00510A33"/>
    <w:rsid w:val="00510BAB"/>
    <w:rsid w:val="005113FE"/>
    <w:rsid w:val="00513198"/>
    <w:rsid w:val="00513B7D"/>
    <w:rsid w:val="00514B00"/>
    <w:rsid w:val="00514B91"/>
    <w:rsid w:val="00515C6D"/>
    <w:rsid w:val="00516A25"/>
    <w:rsid w:val="00516D67"/>
    <w:rsid w:val="0052011A"/>
    <w:rsid w:val="005206E5"/>
    <w:rsid w:val="00520C24"/>
    <w:rsid w:val="0052113F"/>
    <w:rsid w:val="005212C8"/>
    <w:rsid w:val="00521A1E"/>
    <w:rsid w:val="00521C0C"/>
    <w:rsid w:val="00522249"/>
    <w:rsid w:val="0052266E"/>
    <w:rsid w:val="00522C6B"/>
    <w:rsid w:val="00523693"/>
    <w:rsid w:val="0052373E"/>
    <w:rsid w:val="0052401B"/>
    <w:rsid w:val="00524A1F"/>
    <w:rsid w:val="005262D4"/>
    <w:rsid w:val="00526ABA"/>
    <w:rsid w:val="00526EBB"/>
    <w:rsid w:val="00527F3B"/>
    <w:rsid w:val="005301F2"/>
    <w:rsid w:val="005329A3"/>
    <w:rsid w:val="00532EC6"/>
    <w:rsid w:val="00532F6F"/>
    <w:rsid w:val="005336F8"/>
    <w:rsid w:val="00533729"/>
    <w:rsid w:val="00535BE6"/>
    <w:rsid w:val="005364F1"/>
    <w:rsid w:val="0053775F"/>
    <w:rsid w:val="00540089"/>
    <w:rsid w:val="0054116B"/>
    <w:rsid w:val="005427FB"/>
    <w:rsid w:val="00542835"/>
    <w:rsid w:val="00543BBB"/>
    <w:rsid w:val="0054585D"/>
    <w:rsid w:val="00545E38"/>
    <w:rsid w:val="00546569"/>
    <w:rsid w:val="00547449"/>
    <w:rsid w:val="0055123F"/>
    <w:rsid w:val="00551967"/>
    <w:rsid w:val="00551A50"/>
    <w:rsid w:val="00552490"/>
    <w:rsid w:val="00553770"/>
    <w:rsid w:val="00553A08"/>
    <w:rsid w:val="005543A0"/>
    <w:rsid w:val="005547CB"/>
    <w:rsid w:val="005547FF"/>
    <w:rsid w:val="00554F96"/>
    <w:rsid w:val="00555F27"/>
    <w:rsid w:val="00556C83"/>
    <w:rsid w:val="00556F9D"/>
    <w:rsid w:val="00557ACE"/>
    <w:rsid w:val="00560269"/>
    <w:rsid w:val="0056062D"/>
    <w:rsid w:val="00560E65"/>
    <w:rsid w:val="00560F05"/>
    <w:rsid w:val="00561E54"/>
    <w:rsid w:val="0056248D"/>
    <w:rsid w:val="00562AE1"/>
    <w:rsid w:val="00564E1F"/>
    <w:rsid w:val="00565C05"/>
    <w:rsid w:val="00566DD5"/>
    <w:rsid w:val="005677AA"/>
    <w:rsid w:val="005711D6"/>
    <w:rsid w:val="00573694"/>
    <w:rsid w:val="005754C0"/>
    <w:rsid w:val="005756C9"/>
    <w:rsid w:val="0057579A"/>
    <w:rsid w:val="00575B95"/>
    <w:rsid w:val="005762BF"/>
    <w:rsid w:val="0057737F"/>
    <w:rsid w:val="005775B8"/>
    <w:rsid w:val="005775F4"/>
    <w:rsid w:val="005818A7"/>
    <w:rsid w:val="00583EF2"/>
    <w:rsid w:val="00585623"/>
    <w:rsid w:val="00585E21"/>
    <w:rsid w:val="00590D8C"/>
    <w:rsid w:val="0059136E"/>
    <w:rsid w:val="0059139D"/>
    <w:rsid w:val="0059276B"/>
    <w:rsid w:val="00592B05"/>
    <w:rsid w:val="00593905"/>
    <w:rsid w:val="00593D13"/>
    <w:rsid w:val="00594106"/>
    <w:rsid w:val="005944A7"/>
    <w:rsid w:val="00594DB0"/>
    <w:rsid w:val="00595109"/>
    <w:rsid w:val="005952A2"/>
    <w:rsid w:val="0059568D"/>
    <w:rsid w:val="00596CF3"/>
    <w:rsid w:val="005A048E"/>
    <w:rsid w:val="005A2581"/>
    <w:rsid w:val="005A25C4"/>
    <w:rsid w:val="005A2C15"/>
    <w:rsid w:val="005A3A72"/>
    <w:rsid w:val="005A3DD4"/>
    <w:rsid w:val="005A4979"/>
    <w:rsid w:val="005A4C6B"/>
    <w:rsid w:val="005A7926"/>
    <w:rsid w:val="005B222D"/>
    <w:rsid w:val="005B2C3E"/>
    <w:rsid w:val="005B2CE6"/>
    <w:rsid w:val="005B4417"/>
    <w:rsid w:val="005B48AF"/>
    <w:rsid w:val="005B538F"/>
    <w:rsid w:val="005B62B4"/>
    <w:rsid w:val="005C01FE"/>
    <w:rsid w:val="005C2E30"/>
    <w:rsid w:val="005C3BEE"/>
    <w:rsid w:val="005C4591"/>
    <w:rsid w:val="005C466E"/>
    <w:rsid w:val="005C6143"/>
    <w:rsid w:val="005C6182"/>
    <w:rsid w:val="005C6ADA"/>
    <w:rsid w:val="005C7E65"/>
    <w:rsid w:val="005C7F25"/>
    <w:rsid w:val="005D0020"/>
    <w:rsid w:val="005D065C"/>
    <w:rsid w:val="005D158A"/>
    <w:rsid w:val="005D24B4"/>
    <w:rsid w:val="005D38D6"/>
    <w:rsid w:val="005D56E7"/>
    <w:rsid w:val="005D6043"/>
    <w:rsid w:val="005D6AC3"/>
    <w:rsid w:val="005D6C20"/>
    <w:rsid w:val="005E036B"/>
    <w:rsid w:val="005E06A0"/>
    <w:rsid w:val="005E0951"/>
    <w:rsid w:val="005E0CB9"/>
    <w:rsid w:val="005E1AC8"/>
    <w:rsid w:val="005E3D26"/>
    <w:rsid w:val="005E465D"/>
    <w:rsid w:val="005E6628"/>
    <w:rsid w:val="005E6EC8"/>
    <w:rsid w:val="005E755D"/>
    <w:rsid w:val="005F0BB0"/>
    <w:rsid w:val="005F1DCB"/>
    <w:rsid w:val="005F3F49"/>
    <w:rsid w:val="005F4F5F"/>
    <w:rsid w:val="005F5173"/>
    <w:rsid w:val="005F5264"/>
    <w:rsid w:val="005F61FE"/>
    <w:rsid w:val="005F622C"/>
    <w:rsid w:val="005F6455"/>
    <w:rsid w:val="00603125"/>
    <w:rsid w:val="00603683"/>
    <w:rsid w:val="00606B68"/>
    <w:rsid w:val="00606E7E"/>
    <w:rsid w:val="00607D16"/>
    <w:rsid w:val="00607D17"/>
    <w:rsid w:val="00607F24"/>
    <w:rsid w:val="00611B08"/>
    <w:rsid w:val="0061252C"/>
    <w:rsid w:val="00614C08"/>
    <w:rsid w:val="00614D0F"/>
    <w:rsid w:val="00615A94"/>
    <w:rsid w:val="00616C0F"/>
    <w:rsid w:val="006173C9"/>
    <w:rsid w:val="0062018E"/>
    <w:rsid w:val="006210BA"/>
    <w:rsid w:val="0062120F"/>
    <w:rsid w:val="0062175D"/>
    <w:rsid w:val="00624104"/>
    <w:rsid w:val="00624A52"/>
    <w:rsid w:val="006259F0"/>
    <w:rsid w:val="00625A63"/>
    <w:rsid w:val="006269CC"/>
    <w:rsid w:val="00626CB6"/>
    <w:rsid w:val="00627C2E"/>
    <w:rsid w:val="00630619"/>
    <w:rsid w:val="00630999"/>
    <w:rsid w:val="006310B0"/>
    <w:rsid w:val="006320FC"/>
    <w:rsid w:val="00632F89"/>
    <w:rsid w:val="00633ABE"/>
    <w:rsid w:val="0063454A"/>
    <w:rsid w:val="006357B8"/>
    <w:rsid w:val="00635E07"/>
    <w:rsid w:val="006376FF"/>
    <w:rsid w:val="006432BA"/>
    <w:rsid w:val="006434AE"/>
    <w:rsid w:val="0064511D"/>
    <w:rsid w:val="00650EB5"/>
    <w:rsid w:val="00650F4E"/>
    <w:rsid w:val="0065189A"/>
    <w:rsid w:val="0065203A"/>
    <w:rsid w:val="0065309A"/>
    <w:rsid w:val="00653F4A"/>
    <w:rsid w:val="006547F6"/>
    <w:rsid w:val="00655024"/>
    <w:rsid w:val="00655DFE"/>
    <w:rsid w:val="00656450"/>
    <w:rsid w:val="006579ED"/>
    <w:rsid w:val="0066000D"/>
    <w:rsid w:val="00661853"/>
    <w:rsid w:val="006633AD"/>
    <w:rsid w:val="00663487"/>
    <w:rsid w:val="00663B98"/>
    <w:rsid w:val="00664489"/>
    <w:rsid w:val="00666D1D"/>
    <w:rsid w:val="00666FF4"/>
    <w:rsid w:val="006670B2"/>
    <w:rsid w:val="00670838"/>
    <w:rsid w:val="00672EBD"/>
    <w:rsid w:val="006735AF"/>
    <w:rsid w:val="0067418B"/>
    <w:rsid w:val="00674D9D"/>
    <w:rsid w:val="00675FCE"/>
    <w:rsid w:val="0067685C"/>
    <w:rsid w:val="00677A45"/>
    <w:rsid w:val="00677E9E"/>
    <w:rsid w:val="0068038C"/>
    <w:rsid w:val="00680988"/>
    <w:rsid w:val="006814CD"/>
    <w:rsid w:val="00681E00"/>
    <w:rsid w:val="00682004"/>
    <w:rsid w:val="00683524"/>
    <w:rsid w:val="00683BA5"/>
    <w:rsid w:val="00685082"/>
    <w:rsid w:val="00686642"/>
    <w:rsid w:val="0068745B"/>
    <w:rsid w:val="00687DAD"/>
    <w:rsid w:val="006914A6"/>
    <w:rsid w:val="00693E51"/>
    <w:rsid w:val="006940FB"/>
    <w:rsid w:val="00694ED8"/>
    <w:rsid w:val="00695417"/>
    <w:rsid w:val="00695798"/>
    <w:rsid w:val="006961E3"/>
    <w:rsid w:val="0069672C"/>
    <w:rsid w:val="00696BEC"/>
    <w:rsid w:val="006976C3"/>
    <w:rsid w:val="00697776"/>
    <w:rsid w:val="00697D93"/>
    <w:rsid w:val="006A09C2"/>
    <w:rsid w:val="006A1E8A"/>
    <w:rsid w:val="006A32EF"/>
    <w:rsid w:val="006A3B55"/>
    <w:rsid w:val="006A3C64"/>
    <w:rsid w:val="006A743C"/>
    <w:rsid w:val="006A74C4"/>
    <w:rsid w:val="006A75D3"/>
    <w:rsid w:val="006B0F5F"/>
    <w:rsid w:val="006B4438"/>
    <w:rsid w:val="006B4627"/>
    <w:rsid w:val="006B46CE"/>
    <w:rsid w:val="006B5516"/>
    <w:rsid w:val="006B552A"/>
    <w:rsid w:val="006B5EA5"/>
    <w:rsid w:val="006B62B5"/>
    <w:rsid w:val="006B6455"/>
    <w:rsid w:val="006B6A64"/>
    <w:rsid w:val="006C051E"/>
    <w:rsid w:val="006C2D99"/>
    <w:rsid w:val="006C39A0"/>
    <w:rsid w:val="006C58B7"/>
    <w:rsid w:val="006C5CE6"/>
    <w:rsid w:val="006C65FA"/>
    <w:rsid w:val="006C6817"/>
    <w:rsid w:val="006D02FB"/>
    <w:rsid w:val="006D0C96"/>
    <w:rsid w:val="006D19A4"/>
    <w:rsid w:val="006D2257"/>
    <w:rsid w:val="006D2B39"/>
    <w:rsid w:val="006D3C72"/>
    <w:rsid w:val="006D4072"/>
    <w:rsid w:val="006D67A6"/>
    <w:rsid w:val="006D7823"/>
    <w:rsid w:val="006E0D5B"/>
    <w:rsid w:val="006E1950"/>
    <w:rsid w:val="006E2B6E"/>
    <w:rsid w:val="006E314C"/>
    <w:rsid w:val="006E3C89"/>
    <w:rsid w:val="006E3E98"/>
    <w:rsid w:val="006E4374"/>
    <w:rsid w:val="006E4F3A"/>
    <w:rsid w:val="006E56FF"/>
    <w:rsid w:val="006E59EA"/>
    <w:rsid w:val="006E648E"/>
    <w:rsid w:val="006E793F"/>
    <w:rsid w:val="006F0121"/>
    <w:rsid w:val="006F031E"/>
    <w:rsid w:val="006F1701"/>
    <w:rsid w:val="006F1762"/>
    <w:rsid w:val="006F1802"/>
    <w:rsid w:val="006F37B2"/>
    <w:rsid w:val="006F3A6A"/>
    <w:rsid w:val="006F3AE2"/>
    <w:rsid w:val="006F3B2E"/>
    <w:rsid w:val="006F5D0A"/>
    <w:rsid w:val="006F6B07"/>
    <w:rsid w:val="00700B32"/>
    <w:rsid w:val="00700EA1"/>
    <w:rsid w:val="007017FD"/>
    <w:rsid w:val="00702D6B"/>
    <w:rsid w:val="00704E86"/>
    <w:rsid w:val="00705109"/>
    <w:rsid w:val="00705134"/>
    <w:rsid w:val="007052ED"/>
    <w:rsid w:val="0070713D"/>
    <w:rsid w:val="00707AA5"/>
    <w:rsid w:val="00710791"/>
    <w:rsid w:val="00710ABE"/>
    <w:rsid w:val="00711A9F"/>
    <w:rsid w:val="0071214F"/>
    <w:rsid w:val="00713536"/>
    <w:rsid w:val="007139BF"/>
    <w:rsid w:val="00713C6B"/>
    <w:rsid w:val="00714594"/>
    <w:rsid w:val="007154B8"/>
    <w:rsid w:val="00715A69"/>
    <w:rsid w:val="00717B86"/>
    <w:rsid w:val="007211F3"/>
    <w:rsid w:val="0072172B"/>
    <w:rsid w:val="00723969"/>
    <w:rsid w:val="0072405D"/>
    <w:rsid w:val="00724AE6"/>
    <w:rsid w:val="0072624E"/>
    <w:rsid w:val="007269C5"/>
    <w:rsid w:val="00726E6B"/>
    <w:rsid w:val="00727FD7"/>
    <w:rsid w:val="007304BD"/>
    <w:rsid w:val="00731595"/>
    <w:rsid w:val="00732154"/>
    <w:rsid w:val="00734317"/>
    <w:rsid w:val="00734AB4"/>
    <w:rsid w:val="00734BB4"/>
    <w:rsid w:val="00734E44"/>
    <w:rsid w:val="00734E57"/>
    <w:rsid w:val="00734EB4"/>
    <w:rsid w:val="00735742"/>
    <w:rsid w:val="00735A38"/>
    <w:rsid w:val="00735CED"/>
    <w:rsid w:val="0073674F"/>
    <w:rsid w:val="007401A7"/>
    <w:rsid w:val="00740932"/>
    <w:rsid w:val="00742735"/>
    <w:rsid w:val="00745CE7"/>
    <w:rsid w:val="00746B9D"/>
    <w:rsid w:val="007479B4"/>
    <w:rsid w:val="00747C2E"/>
    <w:rsid w:val="00750C35"/>
    <w:rsid w:val="00750DA9"/>
    <w:rsid w:val="007524BC"/>
    <w:rsid w:val="007524CD"/>
    <w:rsid w:val="00752BAE"/>
    <w:rsid w:val="00752D06"/>
    <w:rsid w:val="00753132"/>
    <w:rsid w:val="00754CFA"/>
    <w:rsid w:val="0075560A"/>
    <w:rsid w:val="00755B5E"/>
    <w:rsid w:val="00756D90"/>
    <w:rsid w:val="00757951"/>
    <w:rsid w:val="007618A9"/>
    <w:rsid w:val="00762AF2"/>
    <w:rsid w:val="00762CD1"/>
    <w:rsid w:val="00763B91"/>
    <w:rsid w:val="00763BB0"/>
    <w:rsid w:val="007645A0"/>
    <w:rsid w:val="00764BED"/>
    <w:rsid w:val="00771656"/>
    <w:rsid w:val="00774326"/>
    <w:rsid w:val="00774354"/>
    <w:rsid w:val="0077522E"/>
    <w:rsid w:val="00781C0B"/>
    <w:rsid w:val="00781C43"/>
    <w:rsid w:val="00782922"/>
    <w:rsid w:val="00782DE8"/>
    <w:rsid w:val="0078331C"/>
    <w:rsid w:val="0078370D"/>
    <w:rsid w:val="00785A27"/>
    <w:rsid w:val="00787A3B"/>
    <w:rsid w:val="0079001E"/>
    <w:rsid w:val="0079016D"/>
    <w:rsid w:val="0079108B"/>
    <w:rsid w:val="00791218"/>
    <w:rsid w:val="00792B6A"/>
    <w:rsid w:val="007940F5"/>
    <w:rsid w:val="0079468D"/>
    <w:rsid w:val="0079477B"/>
    <w:rsid w:val="00794DF5"/>
    <w:rsid w:val="0079734A"/>
    <w:rsid w:val="007A01A8"/>
    <w:rsid w:val="007A0EF9"/>
    <w:rsid w:val="007A1E02"/>
    <w:rsid w:val="007A2F18"/>
    <w:rsid w:val="007A4219"/>
    <w:rsid w:val="007A6922"/>
    <w:rsid w:val="007A6C7D"/>
    <w:rsid w:val="007A6FCC"/>
    <w:rsid w:val="007B0C19"/>
    <w:rsid w:val="007B14A7"/>
    <w:rsid w:val="007B1674"/>
    <w:rsid w:val="007B1D10"/>
    <w:rsid w:val="007B1D8A"/>
    <w:rsid w:val="007B3062"/>
    <w:rsid w:val="007B4588"/>
    <w:rsid w:val="007B475A"/>
    <w:rsid w:val="007B4B5F"/>
    <w:rsid w:val="007B5793"/>
    <w:rsid w:val="007B6201"/>
    <w:rsid w:val="007B7991"/>
    <w:rsid w:val="007C2783"/>
    <w:rsid w:val="007C3069"/>
    <w:rsid w:val="007C46F7"/>
    <w:rsid w:val="007C4DCA"/>
    <w:rsid w:val="007C693C"/>
    <w:rsid w:val="007C7346"/>
    <w:rsid w:val="007D105D"/>
    <w:rsid w:val="007D2305"/>
    <w:rsid w:val="007D2CED"/>
    <w:rsid w:val="007D305D"/>
    <w:rsid w:val="007D3C62"/>
    <w:rsid w:val="007D5377"/>
    <w:rsid w:val="007D5E52"/>
    <w:rsid w:val="007D6C3E"/>
    <w:rsid w:val="007E0E72"/>
    <w:rsid w:val="007E21CF"/>
    <w:rsid w:val="007E2DB7"/>
    <w:rsid w:val="007E37EB"/>
    <w:rsid w:val="007E3B32"/>
    <w:rsid w:val="007E3B8C"/>
    <w:rsid w:val="007E4232"/>
    <w:rsid w:val="007E5BCC"/>
    <w:rsid w:val="007E67C8"/>
    <w:rsid w:val="007E6B01"/>
    <w:rsid w:val="007E7D85"/>
    <w:rsid w:val="007F08E5"/>
    <w:rsid w:val="007F0D9D"/>
    <w:rsid w:val="007F3A49"/>
    <w:rsid w:val="007F3DC0"/>
    <w:rsid w:val="007F4756"/>
    <w:rsid w:val="007F6D33"/>
    <w:rsid w:val="007F72B2"/>
    <w:rsid w:val="007F76A8"/>
    <w:rsid w:val="007F7B49"/>
    <w:rsid w:val="008005DA"/>
    <w:rsid w:val="00801C04"/>
    <w:rsid w:val="00803B18"/>
    <w:rsid w:val="00803F8E"/>
    <w:rsid w:val="0080465A"/>
    <w:rsid w:val="00804FED"/>
    <w:rsid w:val="00805D6D"/>
    <w:rsid w:val="00807B6C"/>
    <w:rsid w:val="00807F35"/>
    <w:rsid w:val="00811523"/>
    <w:rsid w:val="00811D46"/>
    <w:rsid w:val="00812E66"/>
    <w:rsid w:val="008157F6"/>
    <w:rsid w:val="00816A29"/>
    <w:rsid w:val="008204F6"/>
    <w:rsid w:val="00820DA2"/>
    <w:rsid w:val="008220AE"/>
    <w:rsid w:val="00823237"/>
    <w:rsid w:val="00824F8C"/>
    <w:rsid w:val="0082618B"/>
    <w:rsid w:val="00826EEF"/>
    <w:rsid w:val="008273D7"/>
    <w:rsid w:val="008279B7"/>
    <w:rsid w:val="00831CA6"/>
    <w:rsid w:val="008328B2"/>
    <w:rsid w:val="00832A46"/>
    <w:rsid w:val="008332DF"/>
    <w:rsid w:val="00835DC7"/>
    <w:rsid w:val="00836F21"/>
    <w:rsid w:val="008375F0"/>
    <w:rsid w:val="008401C8"/>
    <w:rsid w:val="0084237D"/>
    <w:rsid w:val="00844895"/>
    <w:rsid w:val="00844DC1"/>
    <w:rsid w:val="00845713"/>
    <w:rsid w:val="00845808"/>
    <w:rsid w:val="00845EFF"/>
    <w:rsid w:val="008479B2"/>
    <w:rsid w:val="00850330"/>
    <w:rsid w:val="00852867"/>
    <w:rsid w:val="008544FA"/>
    <w:rsid w:val="00855F0A"/>
    <w:rsid w:val="00856455"/>
    <w:rsid w:val="00856C42"/>
    <w:rsid w:val="008604A3"/>
    <w:rsid w:val="00860AEC"/>
    <w:rsid w:val="0086250F"/>
    <w:rsid w:val="00862DF6"/>
    <w:rsid w:val="0086311B"/>
    <w:rsid w:val="008651EC"/>
    <w:rsid w:val="00865C62"/>
    <w:rsid w:val="00865F15"/>
    <w:rsid w:val="00866F09"/>
    <w:rsid w:val="00867D16"/>
    <w:rsid w:val="0087059F"/>
    <w:rsid w:val="008706F1"/>
    <w:rsid w:val="0087107C"/>
    <w:rsid w:val="00871A71"/>
    <w:rsid w:val="00872829"/>
    <w:rsid w:val="008733E0"/>
    <w:rsid w:val="00873F6F"/>
    <w:rsid w:val="00874565"/>
    <w:rsid w:val="00876C24"/>
    <w:rsid w:val="00877796"/>
    <w:rsid w:val="00877D3F"/>
    <w:rsid w:val="008803FD"/>
    <w:rsid w:val="00880CE8"/>
    <w:rsid w:val="00881A38"/>
    <w:rsid w:val="00881BB9"/>
    <w:rsid w:val="00882B55"/>
    <w:rsid w:val="008838A1"/>
    <w:rsid w:val="00884A38"/>
    <w:rsid w:val="00884E05"/>
    <w:rsid w:val="00885753"/>
    <w:rsid w:val="00886674"/>
    <w:rsid w:val="008867E9"/>
    <w:rsid w:val="00886B9D"/>
    <w:rsid w:val="008911E1"/>
    <w:rsid w:val="0089143A"/>
    <w:rsid w:val="00891B96"/>
    <w:rsid w:val="0089513D"/>
    <w:rsid w:val="00896400"/>
    <w:rsid w:val="00897B44"/>
    <w:rsid w:val="008A0178"/>
    <w:rsid w:val="008A166C"/>
    <w:rsid w:val="008A21DA"/>
    <w:rsid w:val="008A2DCE"/>
    <w:rsid w:val="008A3B00"/>
    <w:rsid w:val="008A4B74"/>
    <w:rsid w:val="008A4FE0"/>
    <w:rsid w:val="008A5845"/>
    <w:rsid w:val="008A6425"/>
    <w:rsid w:val="008A66E5"/>
    <w:rsid w:val="008A6732"/>
    <w:rsid w:val="008A7593"/>
    <w:rsid w:val="008A7FCD"/>
    <w:rsid w:val="008B17AE"/>
    <w:rsid w:val="008B20CD"/>
    <w:rsid w:val="008B673A"/>
    <w:rsid w:val="008B6E0E"/>
    <w:rsid w:val="008B736D"/>
    <w:rsid w:val="008C0A8C"/>
    <w:rsid w:val="008C0F17"/>
    <w:rsid w:val="008C0F8C"/>
    <w:rsid w:val="008C4C8D"/>
    <w:rsid w:val="008C7BA7"/>
    <w:rsid w:val="008C7FDF"/>
    <w:rsid w:val="008D0506"/>
    <w:rsid w:val="008D1B18"/>
    <w:rsid w:val="008D22C0"/>
    <w:rsid w:val="008D2878"/>
    <w:rsid w:val="008D3C82"/>
    <w:rsid w:val="008D3FE4"/>
    <w:rsid w:val="008D4AD3"/>
    <w:rsid w:val="008D763B"/>
    <w:rsid w:val="008D7CEB"/>
    <w:rsid w:val="008E13FE"/>
    <w:rsid w:val="008E3875"/>
    <w:rsid w:val="008E3FBA"/>
    <w:rsid w:val="008E4F8D"/>
    <w:rsid w:val="008E5292"/>
    <w:rsid w:val="008E5594"/>
    <w:rsid w:val="008E59BD"/>
    <w:rsid w:val="008E68AB"/>
    <w:rsid w:val="008F0190"/>
    <w:rsid w:val="008F1308"/>
    <w:rsid w:val="008F2264"/>
    <w:rsid w:val="008F335A"/>
    <w:rsid w:val="008F3FE3"/>
    <w:rsid w:val="008F543D"/>
    <w:rsid w:val="008F7D30"/>
    <w:rsid w:val="008F7E91"/>
    <w:rsid w:val="00901E6E"/>
    <w:rsid w:val="00903073"/>
    <w:rsid w:val="00903A11"/>
    <w:rsid w:val="009073E6"/>
    <w:rsid w:val="00907DC5"/>
    <w:rsid w:val="009120C5"/>
    <w:rsid w:val="0091321B"/>
    <w:rsid w:val="00915375"/>
    <w:rsid w:val="009154D9"/>
    <w:rsid w:val="00916B14"/>
    <w:rsid w:val="0091761C"/>
    <w:rsid w:val="00917B65"/>
    <w:rsid w:val="00920353"/>
    <w:rsid w:val="00920942"/>
    <w:rsid w:val="00922B69"/>
    <w:rsid w:val="00924FFC"/>
    <w:rsid w:val="009255D8"/>
    <w:rsid w:val="00925721"/>
    <w:rsid w:val="00925CE7"/>
    <w:rsid w:val="00925D13"/>
    <w:rsid w:val="00927728"/>
    <w:rsid w:val="00927E05"/>
    <w:rsid w:val="0093146F"/>
    <w:rsid w:val="00931EA0"/>
    <w:rsid w:val="009328F7"/>
    <w:rsid w:val="00932CEF"/>
    <w:rsid w:val="0093303C"/>
    <w:rsid w:val="00934896"/>
    <w:rsid w:val="009372B6"/>
    <w:rsid w:val="00937376"/>
    <w:rsid w:val="009402F7"/>
    <w:rsid w:val="009404C8"/>
    <w:rsid w:val="00941636"/>
    <w:rsid w:val="00941D81"/>
    <w:rsid w:val="0094315C"/>
    <w:rsid w:val="009436DE"/>
    <w:rsid w:val="00944512"/>
    <w:rsid w:val="00944A56"/>
    <w:rsid w:val="00944E13"/>
    <w:rsid w:val="00945E7F"/>
    <w:rsid w:val="00945EDF"/>
    <w:rsid w:val="0094764E"/>
    <w:rsid w:val="009478A5"/>
    <w:rsid w:val="0095028E"/>
    <w:rsid w:val="0095064C"/>
    <w:rsid w:val="00950793"/>
    <w:rsid w:val="00951629"/>
    <w:rsid w:val="0095188C"/>
    <w:rsid w:val="00951BD5"/>
    <w:rsid w:val="009534D3"/>
    <w:rsid w:val="0095364B"/>
    <w:rsid w:val="00953E14"/>
    <w:rsid w:val="0095544B"/>
    <w:rsid w:val="0095562F"/>
    <w:rsid w:val="009558EB"/>
    <w:rsid w:val="00956450"/>
    <w:rsid w:val="009569B5"/>
    <w:rsid w:val="00956C21"/>
    <w:rsid w:val="00956E90"/>
    <w:rsid w:val="00957F39"/>
    <w:rsid w:val="00960D14"/>
    <w:rsid w:val="00960D30"/>
    <w:rsid w:val="00961239"/>
    <w:rsid w:val="00961586"/>
    <w:rsid w:val="0096248C"/>
    <w:rsid w:val="00963B04"/>
    <w:rsid w:val="00964938"/>
    <w:rsid w:val="00965B60"/>
    <w:rsid w:val="009674EF"/>
    <w:rsid w:val="009708EB"/>
    <w:rsid w:val="00971074"/>
    <w:rsid w:val="00971B55"/>
    <w:rsid w:val="009727AF"/>
    <w:rsid w:val="00974101"/>
    <w:rsid w:val="009766C1"/>
    <w:rsid w:val="00976732"/>
    <w:rsid w:val="00976C80"/>
    <w:rsid w:val="00976F3D"/>
    <w:rsid w:val="00977A09"/>
    <w:rsid w:val="00980460"/>
    <w:rsid w:val="00980721"/>
    <w:rsid w:val="00980732"/>
    <w:rsid w:val="00983BBF"/>
    <w:rsid w:val="00985D07"/>
    <w:rsid w:val="0098659B"/>
    <w:rsid w:val="009874E5"/>
    <w:rsid w:val="009879A2"/>
    <w:rsid w:val="00987B65"/>
    <w:rsid w:val="00990030"/>
    <w:rsid w:val="00990D74"/>
    <w:rsid w:val="009917E0"/>
    <w:rsid w:val="009935FF"/>
    <w:rsid w:val="00993C27"/>
    <w:rsid w:val="00994BDE"/>
    <w:rsid w:val="00996603"/>
    <w:rsid w:val="009966E8"/>
    <w:rsid w:val="00996A8A"/>
    <w:rsid w:val="009976C5"/>
    <w:rsid w:val="009978E1"/>
    <w:rsid w:val="00997D02"/>
    <w:rsid w:val="009A02C8"/>
    <w:rsid w:val="009A0C39"/>
    <w:rsid w:val="009A0CCA"/>
    <w:rsid w:val="009A2E69"/>
    <w:rsid w:val="009A38F5"/>
    <w:rsid w:val="009A46B5"/>
    <w:rsid w:val="009A5DB9"/>
    <w:rsid w:val="009A671E"/>
    <w:rsid w:val="009A7527"/>
    <w:rsid w:val="009B043B"/>
    <w:rsid w:val="009B0BE5"/>
    <w:rsid w:val="009B309E"/>
    <w:rsid w:val="009B3839"/>
    <w:rsid w:val="009B4D81"/>
    <w:rsid w:val="009B4DFE"/>
    <w:rsid w:val="009B549D"/>
    <w:rsid w:val="009B6F74"/>
    <w:rsid w:val="009B7840"/>
    <w:rsid w:val="009B7CB1"/>
    <w:rsid w:val="009C15EA"/>
    <w:rsid w:val="009C1F1D"/>
    <w:rsid w:val="009C2935"/>
    <w:rsid w:val="009C2B97"/>
    <w:rsid w:val="009C3CA3"/>
    <w:rsid w:val="009C4614"/>
    <w:rsid w:val="009C4DE9"/>
    <w:rsid w:val="009C66C7"/>
    <w:rsid w:val="009D0905"/>
    <w:rsid w:val="009D2A78"/>
    <w:rsid w:val="009D2B4F"/>
    <w:rsid w:val="009D3098"/>
    <w:rsid w:val="009D5435"/>
    <w:rsid w:val="009D6638"/>
    <w:rsid w:val="009D7053"/>
    <w:rsid w:val="009E04F6"/>
    <w:rsid w:val="009E0A1F"/>
    <w:rsid w:val="009E1066"/>
    <w:rsid w:val="009E2624"/>
    <w:rsid w:val="009E3E82"/>
    <w:rsid w:val="009E53A1"/>
    <w:rsid w:val="009E564E"/>
    <w:rsid w:val="009E7021"/>
    <w:rsid w:val="009E7595"/>
    <w:rsid w:val="009E7FF4"/>
    <w:rsid w:val="009F17F0"/>
    <w:rsid w:val="009F1E39"/>
    <w:rsid w:val="009F2478"/>
    <w:rsid w:val="009F3D80"/>
    <w:rsid w:val="009F57BD"/>
    <w:rsid w:val="009F5AE1"/>
    <w:rsid w:val="009F5E40"/>
    <w:rsid w:val="009F6202"/>
    <w:rsid w:val="009F63AA"/>
    <w:rsid w:val="009F63EF"/>
    <w:rsid w:val="009F7347"/>
    <w:rsid w:val="00A00215"/>
    <w:rsid w:val="00A01B12"/>
    <w:rsid w:val="00A0234F"/>
    <w:rsid w:val="00A0299D"/>
    <w:rsid w:val="00A038F4"/>
    <w:rsid w:val="00A039FF"/>
    <w:rsid w:val="00A03C57"/>
    <w:rsid w:val="00A03EB9"/>
    <w:rsid w:val="00A04AAF"/>
    <w:rsid w:val="00A04CE8"/>
    <w:rsid w:val="00A057E4"/>
    <w:rsid w:val="00A06FD6"/>
    <w:rsid w:val="00A0713B"/>
    <w:rsid w:val="00A07F3C"/>
    <w:rsid w:val="00A106F9"/>
    <w:rsid w:val="00A1194C"/>
    <w:rsid w:val="00A11D99"/>
    <w:rsid w:val="00A12F8F"/>
    <w:rsid w:val="00A144FD"/>
    <w:rsid w:val="00A14E49"/>
    <w:rsid w:val="00A14E96"/>
    <w:rsid w:val="00A156BD"/>
    <w:rsid w:val="00A16D0B"/>
    <w:rsid w:val="00A17B33"/>
    <w:rsid w:val="00A2065B"/>
    <w:rsid w:val="00A20C67"/>
    <w:rsid w:val="00A20D01"/>
    <w:rsid w:val="00A21F0F"/>
    <w:rsid w:val="00A2524B"/>
    <w:rsid w:val="00A2539F"/>
    <w:rsid w:val="00A2620A"/>
    <w:rsid w:val="00A3010D"/>
    <w:rsid w:val="00A31EBF"/>
    <w:rsid w:val="00A320B7"/>
    <w:rsid w:val="00A32120"/>
    <w:rsid w:val="00A348C0"/>
    <w:rsid w:val="00A35C69"/>
    <w:rsid w:val="00A36B1E"/>
    <w:rsid w:val="00A37798"/>
    <w:rsid w:val="00A37844"/>
    <w:rsid w:val="00A37C53"/>
    <w:rsid w:val="00A41C24"/>
    <w:rsid w:val="00A420B9"/>
    <w:rsid w:val="00A434D9"/>
    <w:rsid w:val="00A44061"/>
    <w:rsid w:val="00A4468F"/>
    <w:rsid w:val="00A44777"/>
    <w:rsid w:val="00A44D5C"/>
    <w:rsid w:val="00A45595"/>
    <w:rsid w:val="00A455A4"/>
    <w:rsid w:val="00A46234"/>
    <w:rsid w:val="00A46267"/>
    <w:rsid w:val="00A476EB"/>
    <w:rsid w:val="00A50884"/>
    <w:rsid w:val="00A51FE3"/>
    <w:rsid w:val="00A52239"/>
    <w:rsid w:val="00A52B76"/>
    <w:rsid w:val="00A53A30"/>
    <w:rsid w:val="00A53F75"/>
    <w:rsid w:val="00A55A14"/>
    <w:rsid w:val="00A56554"/>
    <w:rsid w:val="00A56ABC"/>
    <w:rsid w:val="00A5715E"/>
    <w:rsid w:val="00A572F9"/>
    <w:rsid w:val="00A57CB1"/>
    <w:rsid w:val="00A60226"/>
    <w:rsid w:val="00A60532"/>
    <w:rsid w:val="00A60548"/>
    <w:rsid w:val="00A60862"/>
    <w:rsid w:val="00A616DA"/>
    <w:rsid w:val="00A61D8D"/>
    <w:rsid w:val="00A63BF8"/>
    <w:rsid w:val="00A6534E"/>
    <w:rsid w:val="00A658D1"/>
    <w:rsid w:val="00A66F0D"/>
    <w:rsid w:val="00A671DA"/>
    <w:rsid w:val="00A672FC"/>
    <w:rsid w:val="00A67506"/>
    <w:rsid w:val="00A6761F"/>
    <w:rsid w:val="00A67949"/>
    <w:rsid w:val="00A709E5"/>
    <w:rsid w:val="00A70FFC"/>
    <w:rsid w:val="00A71C33"/>
    <w:rsid w:val="00A722D5"/>
    <w:rsid w:val="00A72486"/>
    <w:rsid w:val="00A73A8B"/>
    <w:rsid w:val="00A81707"/>
    <w:rsid w:val="00A82EAA"/>
    <w:rsid w:val="00A83904"/>
    <w:rsid w:val="00A84078"/>
    <w:rsid w:val="00A84824"/>
    <w:rsid w:val="00A868B9"/>
    <w:rsid w:val="00A86B24"/>
    <w:rsid w:val="00A873FC"/>
    <w:rsid w:val="00A879E8"/>
    <w:rsid w:val="00A9050A"/>
    <w:rsid w:val="00A90C2C"/>
    <w:rsid w:val="00A90E25"/>
    <w:rsid w:val="00A90E93"/>
    <w:rsid w:val="00A916E3"/>
    <w:rsid w:val="00A9176A"/>
    <w:rsid w:val="00A91B41"/>
    <w:rsid w:val="00A92148"/>
    <w:rsid w:val="00A94AC7"/>
    <w:rsid w:val="00A953A8"/>
    <w:rsid w:val="00A955FD"/>
    <w:rsid w:val="00A9604A"/>
    <w:rsid w:val="00A972DA"/>
    <w:rsid w:val="00A97A2D"/>
    <w:rsid w:val="00A97BDF"/>
    <w:rsid w:val="00AA1826"/>
    <w:rsid w:val="00AA1AB6"/>
    <w:rsid w:val="00AA3D71"/>
    <w:rsid w:val="00AA4F35"/>
    <w:rsid w:val="00AA5028"/>
    <w:rsid w:val="00AA5C1C"/>
    <w:rsid w:val="00AA6E2E"/>
    <w:rsid w:val="00AA6E57"/>
    <w:rsid w:val="00AA733D"/>
    <w:rsid w:val="00AB2847"/>
    <w:rsid w:val="00AB4565"/>
    <w:rsid w:val="00AB4E53"/>
    <w:rsid w:val="00AB5B27"/>
    <w:rsid w:val="00AB6158"/>
    <w:rsid w:val="00AB6FBF"/>
    <w:rsid w:val="00AB708A"/>
    <w:rsid w:val="00AB7159"/>
    <w:rsid w:val="00AB7876"/>
    <w:rsid w:val="00AB79B5"/>
    <w:rsid w:val="00AB7E25"/>
    <w:rsid w:val="00AC0D26"/>
    <w:rsid w:val="00AC0D97"/>
    <w:rsid w:val="00AC10C7"/>
    <w:rsid w:val="00AC23AE"/>
    <w:rsid w:val="00AC23BF"/>
    <w:rsid w:val="00AC2679"/>
    <w:rsid w:val="00AC3A37"/>
    <w:rsid w:val="00AC527F"/>
    <w:rsid w:val="00AC62DE"/>
    <w:rsid w:val="00AC64C1"/>
    <w:rsid w:val="00AC6588"/>
    <w:rsid w:val="00AC6744"/>
    <w:rsid w:val="00AC70E7"/>
    <w:rsid w:val="00AC79A3"/>
    <w:rsid w:val="00AC7D46"/>
    <w:rsid w:val="00AC7FB2"/>
    <w:rsid w:val="00AD0712"/>
    <w:rsid w:val="00AD2B03"/>
    <w:rsid w:val="00AD4C82"/>
    <w:rsid w:val="00AD53B5"/>
    <w:rsid w:val="00AD6EE2"/>
    <w:rsid w:val="00AE16FA"/>
    <w:rsid w:val="00AE2B7C"/>
    <w:rsid w:val="00AE3A65"/>
    <w:rsid w:val="00AE411A"/>
    <w:rsid w:val="00AE4A42"/>
    <w:rsid w:val="00AE4EEF"/>
    <w:rsid w:val="00AE550E"/>
    <w:rsid w:val="00AE5549"/>
    <w:rsid w:val="00AE5870"/>
    <w:rsid w:val="00AE5ECF"/>
    <w:rsid w:val="00AE6746"/>
    <w:rsid w:val="00AE6BB1"/>
    <w:rsid w:val="00AE7026"/>
    <w:rsid w:val="00AE7A9E"/>
    <w:rsid w:val="00AF01B9"/>
    <w:rsid w:val="00AF0455"/>
    <w:rsid w:val="00AF11A8"/>
    <w:rsid w:val="00AF17D3"/>
    <w:rsid w:val="00AF25C9"/>
    <w:rsid w:val="00AF5021"/>
    <w:rsid w:val="00B02E33"/>
    <w:rsid w:val="00B0332B"/>
    <w:rsid w:val="00B038CA"/>
    <w:rsid w:val="00B064DB"/>
    <w:rsid w:val="00B100E1"/>
    <w:rsid w:val="00B11124"/>
    <w:rsid w:val="00B119AF"/>
    <w:rsid w:val="00B121B7"/>
    <w:rsid w:val="00B12997"/>
    <w:rsid w:val="00B1355F"/>
    <w:rsid w:val="00B13851"/>
    <w:rsid w:val="00B14879"/>
    <w:rsid w:val="00B1599C"/>
    <w:rsid w:val="00B15B66"/>
    <w:rsid w:val="00B15D51"/>
    <w:rsid w:val="00B162D7"/>
    <w:rsid w:val="00B178EF"/>
    <w:rsid w:val="00B17F7E"/>
    <w:rsid w:val="00B20EC6"/>
    <w:rsid w:val="00B21779"/>
    <w:rsid w:val="00B21DFD"/>
    <w:rsid w:val="00B22573"/>
    <w:rsid w:val="00B25DEC"/>
    <w:rsid w:val="00B26951"/>
    <w:rsid w:val="00B27141"/>
    <w:rsid w:val="00B27312"/>
    <w:rsid w:val="00B27349"/>
    <w:rsid w:val="00B32CA2"/>
    <w:rsid w:val="00B33158"/>
    <w:rsid w:val="00B33BCA"/>
    <w:rsid w:val="00B346A0"/>
    <w:rsid w:val="00B34D69"/>
    <w:rsid w:val="00B34EA6"/>
    <w:rsid w:val="00B36FB8"/>
    <w:rsid w:val="00B406A1"/>
    <w:rsid w:val="00B41022"/>
    <w:rsid w:val="00B41C87"/>
    <w:rsid w:val="00B43ACC"/>
    <w:rsid w:val="00B44286"/>
    <w:rsid w:val="00B47369"/>
    <w:rsid w:val="00B50954"/>
    <w:rsid w:val="00B50A6D"/>
    <w:rsid w:val="00B51F07"/>
    <w:rsid w:val="00B52F4D"/>
    <w:rsid w:val="00B53C54"/>
    <w:rsid w:val="00B547C8"/>
    <w:rsid w:val="00B55AE2"/>
    <w:rsid w:val="00B564C8"/>
    <w:rsid w:val="00B56EAB"/>
    <w:rsid w:val="00B601D5"/>
    <w:rsid w:val="00B606C4"/>
    <w:rsid w:val="00B60C7A"/>
    <w:rsid w:val="00B6274F"/>
    <w:rsid w:val="00B627E0"/>
    <w:rsid w:val="00B63893"/>
    <w:rsid w:val="00B63CE7"/>
    <w:rsid w:val="00B647E5"/>
    <w:rsid w:val="00B650DA"/>
    <w:rsid w:val="00B65665"/>
    <w:rsid w:val="00B6638D"/>
    <w:rsid w:val="00B67504"/>
    <w:rsid w:val="00B73A44"/>
    <w:rsid w:val="00B755E6"/>
    <w:rsid w:val="00B75AA5"/>
    <w:rsid w:val="00B763E0"/>
    <w:rsid w:val="00B76ACF"/>
    <w:rsid w:val="00B77D1C"/>
    <w:rsid w:val="00B80ADD"/>
    <w:rsid w:val="00B8287C"/>
    <w:rsid w:val="00B82A18"/>
    <w:rsid w:val="00B830DD"/>
    <w:rsid w:val="00B85C0D"/>
    <w:rsid w:val="00B86B1A"/>
    <w:rsid w:val="00B86C84"/>
    <w:rsid w:val="00B879DA"/>
    <w:rsid w:val="00B90A66"/>
    <w:rsid w:val="00B9153B"/>
    <w:rsid w:val="00B92CEC"/>
    <w:rsid w:val="00B9345A"/>
    <w:rsid w:val="00B93516"/>
    <w:rsid w:val="00B93A59"/>
    <w:rsid w:val="00B9426C"/>
    <w:rsid w:val="00B95A05"/>
    <w:rsid w:val="00B95B92"/>
    <w:rsid w:val="00B975D3"/>
    <w:rsid w:val="00BA0484"/>
    <w:rsid w:val="00BA0B4D"/>
    <w:rsid w:val="00BA0BC2"/>
    <w:rsid w:val="00BA0F31"/>
    <w:rsid w:val="00BA2590"/>
    <w:rsid w:val="00BA25F0"/>
    <w:rsid w:val="00BA2C51"/>
    <w:rsid w:val="00BA685F"/>
    <w:rsid w:val="00BA6AA3"/>
    <w:rsid w:val="00BB0F4D"/>
    <w:rsid w:val="00BB1735"/>
    <w:rsid w:val="00BB2110"/>
    <w:rsid w:val="00BB2440"/>
    <w:rsid w:val="00BB4053"/>
    <w:rsid w:val="00BB447F"/>
    <w:rsid w:val="00BB4D02"/>
    <w:rsid w:val="00BB4ED9"/>
    <w:rsid w:val="00BB5A17"/>
    <w:rsid w:val="00BB5E90"/>
    <w:rsid w:val="00BB648B"/>
    <w:rsid w:val="00BC09CD"/>
    <w:rsid w:val="00BC0EFF"/>
    <w:rsid w:val="00BC12AE"/>
    <w:rsid w:val="00BC1742"/>
    <w:rsid w:val="00BC240D"/>
    <w:rsid w:val="00BC25BD"/>
    <w:rsid w:val="00BC2867"/>
    <w:rsid w:val="00BC2D4C"/>
    <w:rsid w:val="00BC36A3"/>
    <w:rsid w:val="00BC3FD5"/>
    <w:rsid w:val="00BC41A3"/>
    <w:rsid w:val="00BC6058"/>
    <w:rsid w:val="00BC6297"/>
    <w:rsid w:val="00BC64BB"/>
    <w:rsid w:val="00BC679A"/>
    <w:rsid w:val="00BC6A20"/>
    <w:rsid w:val="00BC6C0E"/>
    <w:rsid w:val="00BC7A35"/>
    <w:rsid w:val="00BD078D"/>
    <w:rsid w:val="00BD0D65"/>
    <w:rsid w:val="00BD1D12"/>
    <w:rsid w:val="00BD1F6E"/>
    <w:rsid w:val="00BD206E"/>
    <w:rsid w:val="00BD2F7F"/>
    <w:rsid w:val="00BD3EDF"/>
    <w:rsid w:val="00BD4A25"/>
    <w:rsid w:val="00BD5C77"/>
    <w:rsid w:val="00BD5EBE"/>
    <w:rsid w:val="00BE0A31"/>
    <w:rsid w:val="00BE2D26"/>
    <w:rsid w:val="00BE42EE"/>
    <w:rsid w:val="00BE4366"/>
    <w:rsid w:val="00BE62E1"/>
    <w:rsid w:val="00BE6A8A"/>
    <w:rsid w:val="00BE739B"/>
    <w:rsid w:val="00BF0D45"/>
    <w:rsid w:val="00BF31B6"/>
    <w:rsid w:val="00BF4F9A"/>
    <w:rsid w:val="00BF4FE2"/>
    <w:rsid w:val="00BF60C8"/>
    <w:rsid w:val="00BF6C39"/>
    <w:rsid w:val="00BF7DDE"/>
    <w:rsid w:val="00C00CB3"/>
    <w:rsid w:val="00C01B90"/>
    <w:rsid w:val="00C058B7"/>
    <w:rsid w:val="00C07F58"/>
    <w:rsid w:val="00C100AC"/>
    <w:rsid w:val="00C125B0"/>
    <w:rsid w:val="00C1273E"/>
    <w:rsid w:val="00C13CFF"/>
    <w:rsid w:val="00C14072"/>
    <w:rsid w:val="00C14426"/>
    <w:rsid w:val="00C157BC"/>
    <w:rsid w:val="00C15891"/>
    <w:rsid w:val="00C1656F"/>
    <w:rsid w:val="00C17E97"/>
    <w:rsid w:val="00C22222"/>
    <w:rsid w:val="00C2353E"/>
    <w:rsid w:val="00C24408"/>
    <w:rsid w:val="00C26774"/>
    <w:rsid w:val="00C27096"/>
    <w:rsid w:val="00C274C4"/>
    <w:rsid w:val="00C277D3"/>
    <w:rsid w:val="00C30D68"/>
    <w:rsid w:val="00C3115A"/>
    <w:rsid w:val="00C32629"/>
    <w:rsid w:val="00C33CCB"/>
    <w:rsid w:val="00C368F2"/>
    <w:rsid w:val="00C37A31"/>
    <w:rsid w:val="00C37A70"/>
    <w:rsid w:val="00C37EC9"/>
    <w:rsid w:val="00C4017C"/>
    <w:rsid w:val="00C4314B"/>
    <w:rsid w:val="00C4492F"/>
    <w:rsid w:val="00C45132"/>
    <w:rsid w:val="00C45A3B"/>
    <w:rsid w:val="00C46E7D"/>
    <w:rsid w:val="00C47305"/>
    <w:rsid w:val="00C47CE7"/>
    <w:rsid w:val="00C50297"/>
    <w:rsid w:val="00C505B6"/>
    <w:rsid w:val="00C50EE3"/>
    <w:rsid w:val="00C51DE1"/>
    <w:rsid w:val="00C53594"/>
    <w:rsid w:val="00C53983"/>
    <w:rsid w:val="00C54795"/>
    <w:rsid w:val="00C55BF8"/>
    <w:rsid w:val="00C60174"/>
    <w:rsid w:val="00C61D92"/>
    <w:rsid w:val="00C62390"/>
    <w:rsid w:val="00C6388E"/>
    <w:rsid w:val="00C654E0"/>
    <w:rsid w:val="00C66438"/>
    <w:rsid w:val="00C667E9"/>
    <w:rsid w:val="00C66C3D"/>
    <w:rsid w:val="00C70AA6"/>
    <w:rsid w:val="00C73505"/>
    <w:rsid w:val="00C74979"/>
    <w:rsid w:val="00C75889"/>
    <w:rsid w:val="00C77D24"/>
    <w:rsid w:val="00C8103E"/>
    <w:rsid w:val="00C813D2"/>
    <w:rsid w:val="00C81E29"/>
    <w:rsid w:val="00C824A6"/>
    <w:rsid w:val="00C84338"/>
    <w:rsid w:val="00C84867"/>
    <w:rsid w:val="00C85856"/>
    <w:rsid w:val="00C85AAC"/>
    <w:rsid w:val="00C86278"/>
    <w:rsid w:val="00C86DB4"/>
    <w:rsid w:val="00C91FC4"/>
    <w:rsid w:val="00C93D92"/>
    <w:rsid w:val="00C93FA7"/>
    <w:rsid w:val="00C94202"/>
    <w:rsid w:val="00C94739"/>
    <w:rsid w:val="00C969D5"/>
    <w:rsid w:val="00C96A3B"/>
    <w:rsid w:val="00C97172"/>
    <w:rsid w:val="00C9777A"/>
    <w:rsid w:val="00CA012D"/>
    <w:rsid w:val="00CA2745"/>
    <w:rsid w:val="00CA32F5"/>
    <w:rsid w:val="00CA3A85"/>
    <w:rsid w:val="00CA47A8"/>
    <w:rsid w:val="00CA4A86"/>
    <w:rsid w:val="00CA4AE4"/>
    <w:rsid w:val="00CA6118"/>
    <w:rsid w:val="00CA6D4F"/>
    <w:rsid w:val="00CA70C8"/>
    <w:rsid w:val="00CA727A"/>
    <w:rsid w:val="00CA7B19"/>
    <w:rsid w:val="00CA7C95"/>
    <w:rsid w:val="00CA7E01"/>
    <w:rsid w:val="00CB0B83"/>
    <w:rsid w:val="00CB1FA3"/>
    <w:rsid w:val="00CB2B23"/>
    <w:rsid w:val="00CB2BD6"/>
    <w:rsid w:val="00CB412B"/>
    <w:rsid w:val="00CB49E4"/>
    <w:rsid w:val="00CB4FB2"/>
    <w:rsid w:val="00CC062D"/>
    <w:rsid w:val="00CC0A18"/>
    <w:rsid w:val="00CC0D7E"/>
    <w:rsid w:val="00CC15B0"/>
    <w:rsid w:val="00CC1B46"/>
    <w:rsid w:val="00CC1F4E"/>
    <w:rsid w:val="00CC27E6"/>
    <w:rsid w:val="00CC28CA"/>
    <w:rsid w:val="00CC2A01"/>
    <w:rsid w:val="00CC50F5"/>
    <w:rsid w:val="00CC64F4"/>
    <w:rsid w:val="00CC7DCC"/>
    <w:rsid w:val="00CD178B"/>
    <w:rsid w:val="00CD1D86"/>
    <w:rsid w:val="00CD2B95"/>
    <w:rsid w:val="00CD373C"/>
    <w:rsid w:val="00CD647D"/>
    <w:rsid w:val="00CD7966"/>
    <w:rsid w:val="00CE0925"/>
    <w:rsid w:val="00CE1290"/>
    <w:rsid w:val="00CE1913"/>
    <w:rsid w:val="00CE2128"/>
    <w:rsid w:val="00CE39F5"/>
    <w:rsid w:val="00CE7C02"/>
    <w:rsid w:val="00CF004C"/>
    <w:rsid w:val="00CF0DF6"/>
    <w:rsid w:val="00CF19E1"/>
    <w:rsid w:val="00CF4468"/>
    <w:rsid w:val="00CF6AB4"/>
    <w:rsid w:val="00D009EA"/>
    <w:rsid w:val="00D01A51"/>
    <w:rsid w:val="00D02548"/>
    <w:rsid w:val="00D02CAD"/>
    <w:rsid w:val="00D0408A"/>
    <w:rsid w:val="00D056A3"/>
    <w:rsid w:val="00D07726"/>
    <w:rsid w:val="00D102A1"/>
    <w:rsid w:val="00D118E1"/>
    <w:rsid w:val="00D128A7"/>
    <w:rsid w:val="00D12DBE"/>
    <w:rsid w:val="00D12E6D"/>
    <w:rsid w:val="00D12F87"/>
    <w:rsid w:val="00D12FE3"/>
    <w:rsid w:val="00D13FC9"/>
    <w:rsid w:val="00D15260"/>
    <w:rsid w:val="00D16257"/>
    <w:rsid w:val="00D1689C"/>
    <w:rsid w:val="00D169A4"/>
    <w:rsid w:val="00D2100F"/>
    <w:rsid w:val="00D22902"/>
    <w:rsid w:val="00D23480"/>
    <w:rsid w:val="00D238AE"/>
    <w:rsid w:val="00D259D6"/>
    <w:rsid w:val="00D27674"/>
    <w:rsid w:val="00D32341"/>
    <w:rsid w:val="00D32903"/>
    <w:rsid w:val="00D335C4"/>
    <w:rsid w:val="00D34828"/>
    <w:rsid w:val="00D37E85"/>
    <w:rsid w:val="00D405F1"/>
    <w:rsid w:val="00D40741"/>
    <w:rsid w:val="00D4108B"/>
    <w:rsid w:val="00D41B6F"/>
    <w:rsid w:val="00D41CB2"/>
    <w:rsid w:val="00D41DB9"/>
    <w:rsid w:val="00D41EE0"/>
    <w:rsid w:val="00D42DB6"/>
    <w:rsid w:val="00D4347A"/>
    <w:rsid w:val="00D44452"/>
    <w:rsid w:val="00D45026"/>
    <w:rsid w:val="00D45137"/>
    <w:rsid w:val="00D451AE"/>
    <w:rsid w:val="00D45503"/>
    <w:rsid w:val="00D4558F"/>
    <w:rsid w:val="00D459B5"/>
    <w:rsid w:val="00D45AFB"/>
    <w:rsid w:val="00D504EB"/>
    <w:rsid w:val="00D50802"/>
    <w:rsid w:val="00D511D6"/>
    <w:rsid w:val="00D515DB"/>
    <w:rsid w:val="00D530AE"/>
    <w:rsid w:val="00D53E52"/>
    <w:rsid w:val="00D55B3E"/>
    <w:rsid w:val="00D55FF0"/>
    <w:rsid w:val="00D56551"/>
    <w:rsid w:val="00D60D5F"/>
    <w:rsid w:val="00D61F81"/>
    <w:rsid w:val="00D6225B"/>
    <w:rsid w:val="00D62E9C"/>
    <w:rsid w:val="00D6451F"/>
    <w:rsid w:val="00D665B0"/>
    <w:rsid w:val="00D6738E"/>
    <w:rsid w:val="00D7015B"/>
    <w:rsid w:val="00D7032B"/>
    <w:rsid w:val="00D72CB9"/>
    <w:rsid w:val="00D72D32"/>
    <w:rsid w:val="00D73CD8"/>
    <w:rsid w:val="00D747E0"/>
    <w:rsid w:val="00D749EC"/>
    <w:rsid w:val="00D755FD"/>
    <w:rsid w:val="00D76D2D"/>
    <w:rsid w:val="00D777F4"/>
    <w:rsid w:val="00D778C6"/>
    <w:rsid w:val="00D8051F"/>
    <w:rsid w:val="00D82943"/>
    <w:rsid w:val="00D82FA8"/>
    <w:rsid w:val="00D84A7E"/>
    <w:rsid w:val="00D86B72"/>
    <w:rsid w:val="00D90851"/>
    <w:rsid w:val="00D94244"/>
    <w:rsid w:val="00D9442A"/>
    <w:rsid w:val="00D97FF6"/>
    <w:rsid w:val="00DA01B4"/>
    <w:rsid w:val="00DA097E"/>
    <w:rsid w:val="00DA0C2E"/>
    <w:rsid w:val="00DA1393"/>
    <w:rsid w:val="00DA1789"/>
    <w:rsid w:val="00DA2A69"/>
    <w:rsid w:val="00DA326D"/>
    <w:rsid w:val="00DA5B32"/>
    <w:rsid w:val="00DA5D55"/>
    <w:rsid w:val="00DA78AC"/>
    <w:rsid w:val="00DA7B82"/>
    <w:rsid w:val="00DB0110"/>
    <w:rsid w:val="00DB121C"/>
    <w:rsid w:val="00DB190C"/>
    <w:rsid w:val="00DB1E56"/>
    <w:rsid w:val="00DB1EEB"/>
    <w:rsid w:val="00DB2EAF"/>
    <w:rsid w:val="00DB3DA3"/>
    <w:rsid w:val="00DB4F22"/>
    <w:rsid w:val="00DB5BC1"/>
    <w:rsid w:val="00DB7AFC"/>
    <w:rsid w:val="00DB7D4D"/>
    <w:rsid w:val="00DB7D76"/>
    <w:rsid w:val="00DC254C"/>
    <w:rsid w:val="00DC2A72"/>
    <w:rsid w:val="00DC3A3E"/>
    <w:rsid w:val="00DC3F67"/>
    <w:rsid w:val="00DC59F2"/>
    <w:rsid w:val="00DC704B"/>
    <w:rsid w:val="00DC77EA"/>
    <w:rsid w:val="00DC7E04"/>
    <w:rsid w:val="00DD042D"/>
    <w:rsid w:val="00DD0E97"/>
    <w:rsid w:val="00DD4303"/>
    <w:rsid w:val="00DD4975"/>
    <w:rsid w:val="00DD5C47"/>
    <w:rsid w:val="00DD6A56"/>
    <w:rsid w:val="00DD7100"/>
    <w:rsid w:val="00DD7334"/>
    <w:rsid w:val="00DD75C4"/>
    <w:rsid w:val="00DE04AE"/>
    <w:rsid w:val="00DE0728"/>
    <w:rsid w:val="00DE0AE4"/>
    <w:rsid w:val="00DE3642"/>
    <w:rsid w:val="00DE43CD"/>
    <w:rsid w:val="00DE6264"/>
    <w:rsid w:val="00DF01DE"/>
    <w:rsid w:val="00DF05A3"/>
    <w:rsid w:val="00DF13A8"/>
    <w:rsid w:val="00DF1C2A"/>
    <w:rsid w:val="00DF2048"/>
    <w:rsid w:val="00DF31B8"/>
    <w:rsid w:val="00DF31ED"/>
    <w:rsid w:val="00DF557B"/>
    <w:rsid w:val="00DF613F"/>
    <w:rsid w:val="00DF69A0"/>
    <w:rsid w:val="00DF6B3E"/>
    <w:rsid w:val="00DF7F8A"/>
    <w:rsid w:val="00E00C4D"/>
    <w:rsid w:val="00E019B1"/>
    <w:rsid w:val="00E024FA"/>
    <w:rsid w:val="00E02800"/>
    <w:rsid w:val="00E0327E"/>
    <w:rsid w:val="00E04C1E"/>
    <w:rsid w:val="00E073C0"/>
    <w:rsid w:val="00E12BAE"/>
    <w:rsid w:val="00E13BCA"/>
    <w:rsid w:val="00E14242"/>
    <w:rsid w:val="00E166AA"/>
    <w:rsid w:val="00E16E5B"/>
    <w:rsid w:val="00E177AB"/>
    <w:rsid w:val="00E17915"/>
    <w:rsid w:val="00E21623"/>
    <w:rsid w:val="00E21954"/>
    <w:rsid w:val="00E248C1"/>
    <w:rsid w:val="00E24C9D"/>
    <w:rsid w:val="00E25BBB"/>
    <w:rsid w:val="00E25E8B"/>
    <w:rsid w:val="00E26103"/>
    <w:rsid w:val="00E26C61"/>
    <w:rsid w:val="00E26CE7"/>
    <w:rsid w:val="00E27715"/>
    <w:rsid w:val="00E30335"/>
    <w:rsid w:val="00E308FA"/>
    <w:rsid w:val="00E30CF5"/>
    <w:rsid w:val="00E30F81"/>
    <w:rsid w:val="00E31978"/>
    <w:rsid w:val="00E31A53"/>
    <w:rsid w:val="00E3233D"/>
    <w:rsid w:val="00E3256B"/>
    <w:rsid w:val="00E337BF"/>
    <w:rsid w:val="00E34F9C"/>
    <w:rsid w:val="00E3580A"/>
    <w:rsid w:val="00E368A9"/>
    <w:rsid w:val="00E3777C"/>
    <w:rsid w:val="00E412CC"/>
    <w:rsid w:val="00E4144C"/>
    <w:rsid w:val="00E41FD7"/>
    <w:rsid w:val="00E4495A"/>
    <w:rsid w:val="00E4510B"/>
    <w:rsid w:val="00E4540A"/>
    <w:rsid w:val="00E456A1"/>
    <w:rsid w:val="00E45834"/>
    <w:rsid w:val="00E515D1"/>
    <w:rsid w:val="00E51B98"/>
    <w:rsid w:val="00E53660"/>
    <w:rsid w:val="00E53C36"/>
    <w:rsid w:val="00E53D90"/>
    <w:rsid w:val="00E550EC"/>
    <w:rsid w:val="00E5579E"/>
    <w:rsid w:val="00E57638"/>
    <w:rsid w:val="00E5781E"/>
    <w:rsid w:val="00E62645"/>
    <w:rsid w:val="00E65233"/>
    <w:rsid w:val="00E656AF"/>
    <w:rsid w:val="00E66259"/>
    <w:rsid w:val="00E67860"/>
    <w:rsid w:val="00E70417"/>
    <w:rsid w:val="00E70C28"/>
    <w:rsid w:val="00E70F55"/>
    <w:rsid w:val="00E711AB"/>
    <w:rsid w:val="00E732F6"/>
    <w:rsid w:val="00E7335E"/>
    <w:rsid w:val="00E7358F"/>
    <w:rsid w:val="00E73DC1"/>
    <w:rsid w:val="00E74885"/>
    <w:rsid w:val="00E748FF"/>
    <w:rsid w:val="00E760BE"/>
    <w:rsid w:val="00E761AF"/>
    <w:rsid w:val="00E77F04"/>
    <w:rsid w:val="00E80116"/>
    <w:rsid w:val="00E80DC9"/>
    <w:rsid w:val="00E843EB"/>
    <w:rsid w:val="00E84529"/>
    <w:rsid w:val="00E84542"/>
    <w:rsid w:val="00E857D7"/>
    <w:rsid w:val="00E85941"/>
    <w:rsid w:val="00E85F7D"/>
    <w:rsid w:val="00E86B4E"/>
    <w:rsid w:val="00E8706B"/>
    <w:rsid w:val="00E87251"/>
    <w:rsid w:val="00E87FA0"/>
    <w:rsid w:val="00E900EC"/>
    <w:rsid w:val="00E90A28"/>
    <w:rsid w:val="00E93069"/>
    <w:rsid w:val="00E9366F"/>
    <w:rsid w:val="00E9781C"/>
    <w:rsid w:val="00EA03A5"/>
    <w:rsid w:val="00EA09A7"/>
    <w:rsid w:val="00EA0A04"/>
    <w:rsid w:val="00EA0A05"/>
    <w:rsid w:val="00EA0C3F"/>
    <w:rsid w:val="00EA0CB7"/>
    <w:rsid w:val="00EA183F"/>
    <w:rsid w:val="00EA1B1E"/>
    <w:rsid w:val="00EA2616"/>
    <w:rsid w:val="00EA2DDE"/>
    <w:rsid w:val="00EA3B00"/>
    <w:rsid w:val="00EA41D5"/>
    <w:rsid w:val="00EA4D0B"/>
    <w:rsid w:val="00EA4DC7"/>
    <w:rsid w:val="00EA5267"/>
    <w:rsid w:val="00EA57A8"/>
    <w:rsid w:val="00EA5D56"/>
    <w:rsid w:val="00EA648A"/>
    <w:rsid w:val="00EA71F9"/>
    <w:rsid w:val="00EA7825"/>
    <w:rsid w:val="00EB10AE"/>
    <w:rsid w:val="00EB1C45"/>
    <w:rsid w:val="00EB344D"/>
    <w:rsid w:val="00EB451B"/>
    <w:rsid w:val="00EB4E06"/>
    <w:rsid w:val="00EB51E3"/>
    <w:rsid w:val="00EB5971"/>
    <w:rsid w:val="00EB6AAE"/>
    <w:rsid w:val="00EC1D00"/>
    <w:rsid w:val="00EC6217"/>
    <w:rsid w:val="00EC63F6"/>
    <w:rsid w:val="00EC6801"/>
    <w:rsid w:val="00EC7A3C"/>
    <w:rsid w:val="00ED1BFC"/>
    <w:rsid w:val="00ED2800"/>
    <w:rsid w:val="00ED2B7C"/>
    <w:rsid w:val="00ED355D"/>
    <w:rsid w:val="00ED3927"/>
    <w:rsid w:val="00ED39FA"/>
    <w:rsid w:val="00ED568D"/>
    <w:rsid w:val="00ED6333"/>
    <w:rsid w:val="00EE001C"/>
    <w:rsid w:val="00EE3D6A"/>
    <w:rsid w:val="00EE507A"/>
    <w:rsid w:val="00EE62EF"/>
    <w:rsid w:val="00EE6319"/>
    <w:rsid w:val="00EE67B0"/>
    <w:rsid w:val="00EE7A44"/>
    <w:rsid w:val="00EE7E69"/>
    <w:rsid w:val="00EF0C3D"/>
    <w:rsid w:val="00EF2A28"/>
    <w:rsid w:val="00EF3DB3"/>
    <w:rsid w:val="00EF5E6C"/>
    <w:rsid w:val="00EF6370"/>
    <w:rsid w:val="00EF6BBA"/>
    <w:rsid w:val="00EF6D6E"/>
    <w:rsid w:val="00EF74C5"/>
    <w:rsid w:val="00EF753C"/>
    <w:rsid w:val="00EF78B8"/>
    <w:rsid w:val="00F034CC"/>
    <w:rsid w:val="00F041BE"/>
    <w:rsid w:val="00F060FD"/>
    <w:rsid w:val="00F0618C"/>
    <w:rsid w:val="00F062FE"/>
    <w:rsid w:val="00F07889"/>
    <w:rsid w:val="00F107DC"/>
    <w:rsid w:val="00F10C08"/>
    <w:rsid w:val="00F11745"/>
    <w:rsid w:val="00F118AE"/>
    <w:rsid w:val="00F11B2D"/>
    <w:rsid w:val="00F11D16"/>
    <w:rsid w:val="00F14879"/>
    <w:rsid w:val="00F16638"/>
    <w:rsid w:val="00F169A8"/>
    <w:rsid w:val="00F1778F"/>
    <w:rsid w:val="00F17B0A"/>
    <w:rsid w:val="00F207B0"/>
    <w:rsid w:val="00F207BF"/>
    <w:rsid w:val="00F21D19"/>
    <w:rsid w:val="00F227F2"/>
    <w:rsid w:val="00F22D4F"/>
    <w:rsid w:val="00F23845"/>
    <w:rsid w:val="00F24006"/>
    <w:rsid w:val="00F24A19"/>
    <w:rsid w:val="00F25260"/>
    <w:rsid w:val="00F256CF"/>
    <w:rsid w:val="00F259A4"/>
    <w:rsid w:val="00F25D6A"/>
    <w:rsid w:val="00F26DC7"/>
    <w:rsid w:val="00F302AB"/>
    <w:rsid w:val="00F31A4E"/>
    <w:rsid w:val="00F32659"/>
    <w:rsid w:val="00F353D0"/>
    <w:rsid w:val="00F37359"/>
    <w:rsid w:val="00F37BD2"/>
    <w:rsid w:val="00F37C5D"/>
    <w:rsid w:val="00F40679"/>
    <w:rsid w:val="00F40B8F"/>
    <w:rsid w:val="00F40F10"/>
    <w:rsid w:val="00F413D1"/>
    <w:rsid w:val="00F41E26"/>
    <w:rsid w:val="00F420CF"/>
    <w:rsid w:val="00F425CE"/>
    <w:rsid w:val="00F438C4"/>
    <w:rsid w:val="00F45C74"/>
    <w:rsid w:val="00F4687A"/>
    <w:rsid w:val="00F46883"/>
    <w:rsid w:val="00F511F4"/>
    <w:rsid w:val="00F5191A"/>
    <w:rsid w:val="00F519E5"/>
    <w:rsid w:val="00F526EA"/>
    <w:rsid w:val="00F52B3D"/>
    <w:rsid w:val="00F542E2"/>
    <w:rsid w:val="00F54374"/>
    <w:rsid w:val="00F543FA"/>
    <w:rsid w:val="00F54D86"/>
    <w:rsid w:val="00F55C96"/>
    <w:rsid w:val="00F61CD0"/>
    <w:rsid w:val="00F61E36"/>
    <w:rsid w:val="00F63717"/>
    <w:rsid w:val="00F6486D"/>
    <w:rsid w:val="00F65399"/>
    <w:rsid w:val="00F66D46"/>
    <w:rsid w:val="00F70423"/>
    <w:rsid w:val="00F714C4"/>
    <w:rsid w:val="00F71601"/>
    <w:rsid w:val="00F719B3"/>
    <w:rsid w:val="00F7317A"/>
    <w:rsid w:val="00F735DB"/>
    <w:rsid w:val="00F74168"/>
    <w:rsid w:val="00F7548B"/>
    <w:rsid w:val="00F830C0"/>
    <w:rsid w:val="00F83221"/>
    <w:rsid w:val="00F83AE7"/>
    <w:rsid w:val="00F84EBE"/>
    <w:rsid w:val="00F87005"/>
    <w:rsid w:val="00F870DC"/>
    <w:rsid w:val="00F906BD"/>
    <w:rsid w:val="00F9322F"/>
    <w:rsid w:val="00F95229"/>
    <w:rsid w:val="00F9618B"/>
    <w:rsid w:val="00F971B3"/>
    <w:rsid w:val="00F97807"/>
    <w:rsid w:val="00FA2411"/>
    <w:rsid w:val="00FA3360"/>
    <w:rsid w:val="00FA3BB4"/>
    <w:rsid w:val="00FA3ED6"/>
    <w:rsid w:val="00FA505E"/>
    <w:rsid w:val="00FA50D8"/>
    <w:rsid w:val="00FA5AE5"/>
    <w:rsid w:val="00FA6B77"/>
    <w:rsid w:val="00FA700F"/>
    <w:rsid w:val="00FA7B42"/>
    <w:rsid w:val="00FB01F6"/>
    <w:rsid w:val="00FB211F"/>
    <w:rsid w:val="00FB24F5"/>
    <w:rsid w:val="00FB3150"/>
    <w:rsid w:val="00FB394C"/>
    <w:rsid w:val="00FB39B6"/>
    <w:rsid w:val="00FB46EF"/>
    <w:rsid w:val="00FB52B1"/>
    <w:rsid w:val="00FB5916"/>
    <w:rsid w:val="00FC06D3"/>
    <w:rsid w:val="00FC114D"/>
    <w:rsid w:val="00FC148F"/>
    <w:rsid w:val="00FC1CA7"/>
    <w:rsid w:val="00FC2569"/>
    <w:rsid w:val="00FC2DC3"/>
    <w:rsid w:val="00FC3267"/>
    <w:rsid w:val="00FC51CC"/>
    <w:rsid w:val="00FC70AF"/>
    <w:rsid w:val="00FC7945"/>
    <w:rsid w:val="00FD02AA"/>
    <w:rsid w:val="00FD183C"/>
    <w:rsid w:val="00FD2B7F"/>
    <w:rsid w:val="00FD2D8B"/>
    <w:rsid w:val="00FD3661"/>
    <w:rsid w:val="00FD530D"/>
    <w:rsid w:val="00FD565B"/>
    <w:rsid w:val="00FD573A"/>
    <w:rsid w:val="00FD63C9"/>
    <w:rsid w:val="00FD6A3C"/>
    <w:rsid w:val="00FD7339"/>
    <w:rsid w:val="00FD7762"/>
    <w:rsid w:val="00FD77B8"/>
    <w:rsid w:val="00FD7E36"/>
    <w:rsid w:val="00FE1F4F"/>
    <w:rsid w:val="00FE21A1"/>
    <w:rsid w:val="00FE37DC"/>
    <w:rsid w:val="00FE3839"/>
    <w:rsid w:val="00FE4475"/>
    <w:rsid w:val="00FE590A"/>
    <w:rsid w:val="00FE60AE"/>
    <w:rsid w:val="00FE6571"/>
    <w:rsid w:val="00FE6B41"/>
    <w:rsid w:val="00FE6BC0"/>
    <w:rsid w:val="00FF1DC5"/>
    <w:rsid w:val="00FF2D91"/>
    <w:rsid w:val="00FF2EC3"/>
    <w:rsid w:val="00FF336F"/>
    <w:rsid w:val="00FF4359"/>
    <w:rsid w:val="00FF63EA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CA004F-0D1C-478C-91F4-ABCAAEE6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03A"/>
    <w:pPr>
      <w:ind w:firstLineChars="200" w:firstLine="200"/>
    </w:pPr>
    <w:rPr>
      <w:rFonts w:ascii="Verdana" w:hAnsi="Verdana"/>
      <w:sz w:val="21"/>
      <w:lang w:eastAsia="en-US"/>
    </w:rPr>
  </w:style>
  <w:style w:type="paragraph" w:styleId="1">
    <w:name w:val="heading 1"/>
    <w:next w:val="a"/>
    <w:qFormat/>
    <w:rsid w:val="000D103A"/>
    <w:pPr>
      <w:keepNext/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spacing w:before="360" w:after="180"/>
      <w:outlineLvl w:val="0"/>
    </w:pPr>
    <w:rPr>
      <w:rFonts w:ascii="Verdana" w:eastAsia="黑体" w:hAnsi="Verdana"/>
      <w:b/>
      <w:kern w:val="28"/>
      <w:sz w:val="44"/>
      <w:lang w:eastAsia="en-US"/>
    </w:rPr>
  </w:style>
  <w:style w:type="paragraph" w:styleId="2">
    <w:name w:val="heading 2"/>
    <w:next w:val="a"/>
    <w:qFormat/>
    <w:rsid w:val="000D103A"/>
    <w:pPr>
      <w:keepNext/>
      <w:pBdr>
        <w:bottom w:val="single" w:sz="4" w:space="1" w:color="auto"/>
      </w:pBdr>
      <w:spacing w:before="240" w:after="120"/>
      <w:outlineLvl w:val="1"/>
    </w:pPr>
    <w:rPr>
      <w:rFonts w:ascii="Verdana" w:eastAsia="黑体" w:hAnsi="Verdana"/>
      <w:b/>
      <w:color w:val="000000"/>
      <w:sz w:val="30"/>
      <w:lang w:eastAsia="en-US"/>
    </w:rPr>
  </w:style>
  <w:style w:type="paragraph" w:styleId="3">
    <w:name w:val="heading 3"/>
    <w:next w:val="a"/>
    <w:qFormat/>
    <w:rsid w:val="000D103A"/>
    <w:pPr>
      <w:keepNext/>
      <w:spacing w:before="120" w:after="60"/>
      <w:outlineLvl w:val="2"/>
    </w:pPr>
    <w:rPr>
      <w:rFonts w:ascii="Verdana" w:hAnsi="Verdana"/>
      <w:color w:val="000080"/>
      <w:sz w:val="28"/>
      <w:lang w:eastAsia="en-US"/>
    </w:rPr>
  </w:style>
  <w:style w:type="paragraph" w:styleId="4">
    <w:name w:val="heading 4"/>
    <w:next w:val="a"/>
    <w:qFormat/>
    <w:rsid w:val="000D103A"/>
    <w:pPr>
      <w:keepNext/>
      <w:spacing w:before="60"/>
      <w:outlineLvl w:val="3"/>
    </w:pPr>
    <w:rPr>
      <w:rFonts w:ascii="Verdana" w:hAnsi="Verdana"/>
      <w:color w:val="3366FF"/>
      <w:sz w:val="24"/>
      <w:lang w:eastAsia="en-US"/>
    </w:rPr>
  </w:style>
  <w:style w:type="paragraph" w:styleId="5">
    <w:name w:val="heading 5"/>
    <w:next w:val="a"/>
    <w:qFormat/>
    <w:rsid w:val="000D103A"/>
    <w:pPr>
      <w:keepNext/>
      <w:keepLines/>
      <w:spacing w:before="20"/>
      <w:outlineLvl w:val="4"/>
    </w:pPr>
    <w:rPr>
      <w:rFonts w:ascii="Verdana" w:hAnsi="Verdana"/>
      <w:color w:val="339966"/>
      <w:sz w:val="21"/>
      <w:lang w:eastAsia="en-US"/>
    </w:rPr>
  </w:style>
  <w:style w:type="paragraph" w:styleId="6">
    <w:name w:val="heading 6"/>
    <w:next w:val="a"/>
    <w:qFormat/>
    <w:rsid w:val="000D103A"/>
    <w:pPr>
      <w:keepNext/>
      <w:keepLines/>
      <w:outlineLvl w:val="5"/>
    </w:pPr>
    <w:rPr>
      <w:rFonts w:ascii="Verdana" w:hAnsi="Verdana"/>
      <w:color w:val="FF9900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11">
    <w:name w:val="text11"/>
    <w:basedOn w:val="a0"/>
    <w:rsid w:val="000D103A"/>
    <w:rPr>
      <w:rFonts w:hint="default"/>
      <w:sz w:val="22"/>
    </w:rPr>
  </w:style>
  <w:style w:type="character" w:styleId="a3">
    <w:name w:val="Hyperlink"/>
    <w:basedOn w:val="a0"/>
    <w:rsid w:val="000D103A"/>
    <w:rPr>
      <w:color w:val="0000FF"/>
      <w:u w:val="single"/>
    </w:rPr>
  </w:style>
  <w:style w:type="character" w:customStyle="1" w:styleId="content2">
    <w:name w:val="content2"/>
    <w:basedOn w:val="a0"/>
    <w:rsid w:val="000D103A"/>
    <w:rPr>
      <w:rFonts w:ascii="宋体" w:eastAsia="宋体" w:hAnsi="宋体" w:hint="eastAsia"/>
      <w:sz w:val="24"/>
    </w:rPr>
  </w:style>
  <w:style w:type="character" w:styleId="a4">
    <w:name w:val="page number"/>
    <w:basedOn w:val="a0"/>
    <w:rsid w:val="000D103A"/>
  </w:style>
  <w:style w:type="paragraph" w:styleId="a5">
    <w:name w:val="Document Map"/>
    <w:basedOn w:val="a"/>
    <w:rsid w:val="000D103A"/>
    <w:pPr>
      <w:shd w:val="clear" w:color="auto" w:fill="000080"/>
    </w:pPr>
  </w:style>
  <w:style w:type="paragraph" w:styleId="HTML">
    <w:name w:val="HTML Preformatted"/>
    <w:basedOn w:val="a"/>
    <w:rsid w:val="000D1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黑体" w:eastAsia="黑体" w:hAnsi="Courier New"/>
      <w:sz w:val="20"/>
      <w:lang w:eastAsia="zh-CN"/>
    </w:rPr>
  </w:style>
  <w:style w:type="paragraph" w:styleId="a6">
    <w:name w:val="footer"/>
    <w:basedOn w:val="a"/>
    <w:rsid w:val="000D103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0">
    <w:name w:val="toc 2"/>
    <w:basedOn w:val="a"/>
    <w:next w:val="a"/>
    <w:rsid w:val="000D103A"/>
    <w:pPr>
      <w:ind w:leftChars="200" w:left="420"/>
    </w:pPr>
  </w:style>
  <w:style w:type="paragraph" w:styleId="a7">
    <w:name w:val="header"/>
    <w:basedOn w:val="a"/>
    <w:rsid w:val="000D103A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0">
    <w:name w:val="toc 3"/>
    <w:basedOn w:val="a"/>
    <w:next w:val="a"/>
    <w:rsid w:val="000D103A"/>
    <w:pPr>
      <w:ind w:leftChars="400" w:left="840"/>
    </w:pPr>
  </w:style>
  <w:style w:type="paragraph" w:customStyle="1" w:styleId="a8">
    <w:name w:val="正文（无首行缩进）"/>
    <w:basedOn w:val="a"/>
    <w:rsid w:val="000D103A"/>
    <w:pPr>
      <w:ind w:firstLineChars="0" w:firstLine="0"/>
    </w:pPr>
    <w:rPr>
      <w:lang w:eastAsia="zh-CN"/>
    </w:rPr>
  </w:style>
  <w:style w:type="paragraph" w:styleId="a9">
    <w:name w:val="Date"/>
    <w:basedOn w:val="a"/>
    <w:next w:val="a"/>
    <w:rsid w:val="000D103A"/>
    <w:pPr>
      <w:ind w:leftChars="2500" w:left="100"/>
    </w:pPr>
  </w:style>
  <w:style w:type="paragraph" w:styleId="aa">
    <w:name w:val="Normal (Web)"/>
    <w:basedOn w:val="a"/>
    <w:rsid w:val="000D103A"/>
    <w:pPr>
      <w:spacing w:before="100" w:beforeAutospacing="1" w:after="100" w:afterAutospacing="1"/>
      <w:ind w:firstLineChars="0" w:firstLine="0"/>
    </w:pPr>
    <w:rPr>
      <w:rFonts w:ascii="宋体" w:hAnsi="宋体"/>
      <w:sz w:val="24"/>
      <w:lang w:eastAsia="zh-CN"/>
    </w:rPr>
  </w:style>
  <w:style w:type="paragraph" w:styleId="10">
    <w:name w:val="index 1"/>
    <w:basedOn w:val="a"/>
    <w:next w:val="a"/>
    <w:rsid w:val="000D103A"/>
    <w:pPr>
      <w:ind w:firstLineChars="0" w:firstLine="0"/>
      <w:jc w:val="center"/>
    </w:pPr>
  </w:style>
  <w:style w:type="paragraph" w:styleId="ab">
    <w:name w:val="Body Text"/>
    <w:basedOn w:val="a"/>
    <w:rsid w:val="000D103A"/>
    <w:pPr>
      <w:widowControl w:val="0"/>
      <w:ind w:firstLineChars="0" w:firstLine="0"/>
      <w:jc w:val="both"/>
    </w:pPr>
    <w:rPr>
      <w:rFonts w:ascii="Times New Roman" w:hAnsi="Times New Roman"/>
      <w:color w:val="993300"/>
      <w:kern w:val="2"/>
      <w:lang w:eastAsia="zh-CN"/>
    </w:rPr>
  </w:style>
  <w:style w:type="paragraph" w:styleId="31">
    <w:name w:val="Body Text 3"/>
    <w:basedOn w:val="a"/>
    <w:rsid w:val="000D103A"/>
    <w:pPr>
      <w:ind w:firstLineChars="0" w:firstLine="0"/>
    </w:pPr>
    <w:rPr>
      <w:color w:val="3366FF"/>
      <w:lang w:eastAsia="zh-CN"/>
    </w:rPr>
  </w:style>
  <w:style w:type="paragraph" w:styleId="11">
    <w:name w:val="toc 1"/>
    <w:basedOn w:val="a"/>
    <w:next w:val="a"/>
    <w:rsid w:val="000D103A"/>
  </w:style>
  <w:style w:type="paragraph" w:styleId="ac">
    <w:name w:val="List Paragraph"/>
    <w:basedOn w:val="a"/>
    <w:uiPriority w:val="34"/>
    <w:qFormat/>
    <w:rsid w:val="00DE3642"/>
    <w:pPr>
      <w:ind w:firstLine="420"/>
    </w:pPr>
  </w:style>
  <w:style w:type="character" w:styleId="ad">
    <w:name w:val="FollowedHyperlink"/>
    <w:basedOn w:val="a0"/>
    <w:rsid w:val="00E45834"/>
    <w:rPr>
      <w:color w:val="800080" w:themeColor="followedHyperlink"/>
      <w:u w:val="single"/>
    </w:rPr>
  </w:style>
  <w:style w:type="paragraph" w:styleId="ae">
    <w:name w:val="Balloon Text"/>
    <w:basedOn w:val="a"/>
    <w:link w:val="Char"/>
    <w:rsid w:val="00B100E1"/>
    <w:rPr>
      <w:sz w:val="18"/>
      <w:szCs w:val="18"/>
    </w:rPr>
  </w:style>
  <w:style w:type="character" w:customStyle="1" w:styleId="Char">
    <w:name w:val="批注框文本 Char"/>
    <w:basedOn w:val="a0"/>
    <w:link w:val="ae"/>
    <w:rsid w:val="00B100E1"/>
    <w:rPr>
      <w:rFonts w:ascii="Verdana" w:hAnsi="Verdana"/>
      <w:sz w:val="18"/>
      <w:szCs w:val="18"/>
      <w:lang w:eastAsia="en-US"/>
    </w:rPr>
  </w:style>
  <w:style w:type="character" w:styleId="af">
    <w:name w:val="annotation reference"/>
    <w:basedOn w:val="a0"/>
    <w:rsid w:val="00705109"/>
    <w:rPr>
      <w:sz w:val="21"/>
      <w:szCs w:val="21"/>
    </w:rPr>
  </w:style>
  <w:style w:type="paragraph" w:styleId="af0">
    <w:name w:val="annotation text"/>
    <w:basedOn w:val="a"/>
    <w:link w:val="Char0"/>
    <w:rsid w:val="00705109"/>
  </w:style>
  <w:style w:type="character" w:customStyle="1" w:styleId="Char0">
    <w:name w:val="批注文字 Char"/>
    <w:basedOn w:val="a0"/>
    <w:link w:val="af0"/>
    <w:rsid w:val="00705109"/>
    <w:rPr>
      <w:rFonts w:ascii="Verdana" w:hAnsi="Verdana"/>
      <w:sz w:val="21"/>
      <w:lang w:eastAsia="en-US"/>
    </w:rPr>
  </w:style>
  <w:style w:type="paragraph" w:styleId="af1">
    <w:name w:val="annotation subject"/>
    <w:basedOn w:val="af0"/>
    <w:next w:val="af0"/>
    <w:link w:val="Char1"/>
    <w:rsid w:val="00705109"/>
    <w:rPr>
      <w:b/>
      <w:bCs/>
    </w:rPr>
  </w:style>
  <w:style w:type="character" w:customStyle="1" w:styleId="Char1">
    <w:name w:val="批注主题 Char"/>
    <w:basedOn w:val="Char0"/>
    <w:link w:val="af1"/>
    <w:rsid w:val="00705109"/>
    <w:rPr>
      <w:rFonts w:ascii="Verdana" w:hAnsi="Verdana"/>
      <w:b/>
      <w:bCs/>
      <w:sz w:val="21"/>
      <w:lang w:eastAsia="en-US"/>
    </w:rPr>
  </w:style>
  <w:style w:type="paragraph" w:styleId="af2">
    <w:name w:val="Subtitle"/>
    <w:basedOn w:val="a"/>
    <w:next w:val="a"/>
    <w:link w:val="Char2"/>
    <w:uiPriority w:val="11"/>
    <w:qFormat/>
    <w:rsid w:val="00F971B3"/>
    <w:pPr>
      <w:widowControl w:val="0"/>
      <w:spacing w:before="240" w:after="60" w:line="312" w:lineRule="auto"/>
      <w:ind w:firstLineChars="0" w:firstLine="0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zh-CN"/>
    </w:rPr>
  </w:style>
  <w:style w:type="character" w:customStyle="1" w:styleId="Char2">
    <w:name w:val="副标题 Char"/>
    <w:basedOn w:val="a0"/>
    <w:link w:val="af2"/>
    <w:uiPriority w:val="11"/>
    <w:rsid w:val="00F971B3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9764;&#30721;&#22885;&#20041;&#25991;&#26723;&#27169;&#26495;(2006.12.08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CEF83-C95F-40AA-960C-6FD2D155E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魔码奥义文档模板(2006.12.08)</Template>
  <TotalTime>5264</TotalTime>
  <Pages>1</Pages>
  <Words>73</Words>
  <Characters>417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none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迷题设计浅析</dc:title>
  <dc:creator>squall</dc:creator>
  <dc:description>陈忾 Game Designer Http://www.chenkai.org/</dc:description>
  <cp:lastModifiedBy>DD</cp:lastModifiedBy>
  <cp:revision>2610</cp:revision>
  <cp:lastPrinted>1900-12-31T16:00:00Z</cp:lastPrinted>
  <dcterms:created xsi:type="dcterms:W3CDTF">2011-09-08T14:22:00Z</dcterms:created>
  <dcterms:modified xsi:type="dcterms:W3CDTF">2018-06-15T09:15:00Z</dcterms:modified>
</cp:coreProperties>
</file>
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6A1F" w:rsidRPr="005F3F49" w:rsidRDefault="00331BFE">
      <w:pPr>
        <w:pStyle w:val="1"/>
        <w:rPr>
          <w:lang w:eastAsia="zh-CN"/>
        </w:rPr>
      </w:pPr>
      <w:r>
        <w:rPr>
          <w:rFonts w:hint="eastAsia"/>
          <w:lang w:eastAsia="zh-CN"/>
        </w:rPr>
        <w:t>科技</w:t>
      </w:r>
      <w:r w:rsidR="0052401B">
        <w:rPr>
          <w:rFonts w:hint="eastAsia"/>
          <w:lang w:eastAsia="zh-CN"/>
        </w:rPr>
        <w:t>系统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5985"/>
      </w:tblGrid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文档创建者：</w:t>
            </w:r>
          </w:p>
        </w:tc>
        <w:tc>
          <w:tcPr>
            <w:tcW w:w="5985" w:type="dxa"/>
          </w:tcPr>
          <w:p w:rsidR="00446A1F" w:rsidRDefault="00F971B3">
            <w:pPr>
              <w:ind w:firstLineChars="0" w:firstLine="0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/>
                <w:lang w:eastAsia="zh-CN"/>
              </w:rPr>
              <w:t>李韦华</w:t>
            </w:r>
            <w:proofErr w:type="gramEnd"/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创建时间：</w:t>
            </w:r>
          </w:p>
        </w:tc>
        <w:tc>
          <w:tcPr>
            <w:tcW w:w="5985" w:type="dxa"/>
          </w:tcPr>
          <w:p w:rsidR="00446A1F" w:rsidRDefault="008D0506" w:rsidP="00593905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</w:t>
            </w:r>
            <w:r w:rsidR="00F971B3">
              <w:rPr>
                <w:rFonts w:ascii="宋体" w:hAnsi="宋体" w:hint="eastAsia"/>
                <w:lang w:eastAsia="zh-CN"/>
              </w:rPr>
              <w:t>8</w:t>
            </w:r>
            <w:r>
              <w:rPr>
                <w:rFonts w:ascii="宋体" w:hAnsi="宋体"/>
                <w:lang w:eastAsia="zh-CN"/>
              </w:rPr>
              <w:t>/</w:t>
            </w:r>
            <w:r w:rsidR="00F971B3">
              <w:rPr>
                <w:rFonts w:ascii="宋体" w:hAnsi="宋体" w:hint="eastAsia"/>
                <w:lang w:eastAsia="zh-CN"/>
              </w:rPr>
              <w:t>6</w:t>
            </w:r>
            <w:r w:rsidR="00EC6801">
              <w:rPr>
                <w:rFonts w:ascii="宋体" w:hAnsi="宋体"/>
                <w:lang w:eastAsia="zh-CN"/>
              </w:rPr>
              <w:t>/</w:t>
            </w:r>
            <w:r w:rsidR="00593905">
              <w:rPr>
                <w:rFonts w:ascii="宋体" w:hAnsi="宋体"/>
                <w:lang w:eastAsia="zh-CN"/>
              </w:rPr>
              <w:t>1</w:t>
            </w:r>
            <w:r w:rsidR="00754CFA">
              <w:rPr>
                <w:rFonts w:ascii="宋体" w:hAnsi="宋体"/>
                <w:lang w:eastAsia="zh-CN"/>
              </w:rPr>
              <w:t>5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最后编辑者：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最后编辑时间：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文档版本：</w:t>
            </w:r>
          </w:p>
        </w:tc>
        <w:tc>
          <w:tcPr>
            <w:tcW w:w="5985" w:type="dxa"/>
          </w:tcPr>
          <w:p w:rsidR="00446A1F" w:rsidRDefault="00EC6801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文档用途：</w:t>
            </w:r>
          </w:p>
        </w:tc>
        <w:tc>
          <w:tcPr>
            <w:tcW w:w="5985" w:type="dxa"/>
          </w:tcPr>
          <w:p w:rsidR="00446A1F" w:rsidRDefault="00331BFE" w:rsidP="004F6929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科技</w:t>
            </w:r>
            <w:r w:rsidR="00F971B3">
              <w:rPr>
                <w:rFonts w:ascii="宋体" w:hAnsi="宋体" w:hint="eastAsia"/>
                <w:lang w:eastAsia="zh-CN"/>
              </w:rPr>
              <w:t>系统功能</w:t>
            </w:r>
          </w:p>
        </w:tc>
      </w:tr>
    </w:tbl>
    <w:p w:rsidR="006C2D99" w:rsidRDefault="006C2D99" w:rsidP="00713536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文档更新历程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文档更新的时间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更新人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6C2D99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</w:t>
      </w:r>
      <w:r w:rsidR="006C2D99" w:rsidRPr="008D0506">
        <w:rPr>
          <w:rFonts w:hint="eastAsia"/>
          <w:lang w:eastAsia="zh-CN"/>
        </w:rPr>
        <w:t>内容</w:t>
      </w:r>
      <w:r w:rsidRPr="008D0506">
        <w:rPr>
          <w:rStyle w:val="a3"/>
          <w:rFonts w:hint="eastAsia"/>
          <w:u w:val="none"/>
          <w:lang w:eastAsia="zh-CN"/>
        </w:rPr>
        <w:t>:</w:t>
      </w:r>
      <w:r w:rsidRPr="008D0506">
        <w:rPr>
          <w:rStyle w:val="a3"/>
          <w:rFonts w:hint="eastAsia"/>
          <w:u w:val="none"/>
          <w:lang w:eastAsia="zh-CN"/>
        </w:rPr>
        <w:t>无</w:t>
      </w:r>
      <w:r w:rsidR="00D6225B" w:rsidRPr="008D0506">
        <w:rPr>
          <w:rFonts w:hint="eastAsia"/>
          <w:sz w:val="18"/>
          <w:szCs w:val="18"/>
          <w:lang w:eastAsia="zh-CN"/>
        </w:rPr>
        <w:t>(</w:t>
      </w:r>
      <w:r w:rsidR="00D6225B" w:rsidRPr="008D0506">
        <w:rPr>
          <w:rFonts w:hint="eastAsia"/>
          <w:b/>
          <w:color w:val="FF0000"/>
          <w:sz w:val="18"/>
          <w:szCs w:val="18"/>
          <w:lang w:eastAsia="zh-CN"/>
        </w:rPr>
        <w:t>此处做超链接，链接到修改的位置</w:t>
      </w:r>
      <w:r w:rsidR="00D6225B" w:rsidRPr="008D0506">
        <w:rPr>
          <w:rFonts w:hint="eastAsia"/>
          <w:sz w:val="18"/>
          <w:szCs w:val="18"/>
          <w:lang w:eastAsia="zh-CN"/>
        </w:rPr>
        <w:t>)</w:t>
      </w:r>
      <w:r w:rsidR="006C2D99" w:rsidRPr="008D0506">
        <w:rPr>
          <w:rFonts w:hint="eastAsia"/>
          <w:sz w:val="18"/>
          <w:szCs w:val="18"/>
          <w:lang w:eastAsia="zh-CN"/>
        </w:rPr>
        <w:t>；</w:t>
      </w:r>
    </w:p>
    <w:p w:rsidR="006E1950" w:rsidRPr="004F3B55" w:rsidRDefault="006C2D99" w:rsidP="00D44452">
      <w:pPr>
        <w:pStyle w:val="1"/>
        <w:rPr>
          <w:lang w:eastAsia="zh-CN"/>
        </w:rPr>
      </w:pPr>
      <w:r>
        <w:rPr>
          <w:rFonts w:hint="eastAsia"/>
          <w:lang w:eastAsia="zh-CN"/>
        </w:rPr>
        <w:t>二</w:t>
      </w:r>
      <w:r w:rsidR="0098659B">
        <w:rPr>
          <w:rFonts w:hint="eastAsia"/>
          <w:lang w:eastAsia="zh-CN"/>
        </w:rPr>
        <w:t>、</w:t>
      </w:r>
      <w:r w:rsidR="009D2A78">
        <w:rPr>
          <w:rFonts w:hint="eastAsia"/>
          <w:lang w:eastAsia="zh-CN"/>
        </w:rPr>
        <w:t>策划部分</w:t>
      </w:r>
    </w:p>
    <w:p w:rsidR="00E024FA" w:rsidRPr="00684C53" w:rsidRDefault="00F971B3" w:rsidP="00684C53">
      <w:pPr>
        <w:pStyle w:val="2"/>
        <w:rPr>
          <w:rFonts w:hint="eastAsia"/>
          <w:lang w:eastAsia="zh-CN"/>
        </w:rPr>
      </w:pPr>
      <w:bookmarkStart w:id="0" w:name="_三、程序部分"/>
      <w:bookmarkEnd w:id="0"/>
      <w:r>
        <w:rPr>
          <w:rFonts w:hint="eastAsia"/>
          <w:lang w:eastAsia="zh-CN"/>
        </w:rPr>
        <w:t>1</w:t>
      </w:r>
      <w:r w:rsidR="00BC0EFF">
        <w:rPr>
          <w:rFonts w:hint="eastAsia"/>
          <w:lang w:eastAsia="zh-CN"/>
        </w:rPr>
        <w:t>.</w:t>
      </w:r>
      <w:r w:rsidR="00684C53">
        <w:rPr>
          <w:rFonts w:hint="eastAsia"/>
          <w:lang w:eastAsia="zh-CN"/>
        </w:rPr>
        <w:t>科技</w:t>
      </w:r>
      <w:r w:rsidR="00754CFA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描述</w:t>
      </w:r>
    </w:p>
    <w:p w:rsidR="00176DB7" w:rsidRDefault="00684C53" w:rsidP="00176DB7">
      <w:pPr>
        <w:ind w:firstLineChars="0" w:firstLine="0"/>
        <w:rPr>
          <w:rFonts w:ascii="宋体" w:hAnsi="宋体" w:cs="宋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8B6E5C" wp14:editId="016D1264">
            <wp:extent cx="2128685" cy="35917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667" cy="36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53" w:rsidRPr="00684C53" w:rsidRDefault="00684C53" w:rsidP="00684C53">
      <w:pPr>
        <w:pStyle w:val="5"/>
        <w:rPr>
          <w:b/>
          <w:lang w:eastAsia="zh-CN"/>
        </w:rPr>
      </w:pPr>
      <w:r w:rsidRPr="00684C53">
        <w:rPr>
          <w:rFonts w:hint="eastAsia"/>
          <w:b/>
          <w:lang w:eastAsia="zh-CN"/>
        </w:rPr>
        <w:t>11.</w:t>
      </w:r>
      <w:r w:rsidRPr="00684C53">
        <w:rPr>
          <w:rFonts w:hint="eastAsia"/>
          <w:b/>
          <w:lang w:eastAsia="zh-CN"/>
        </w:rPr>
        <w:t>主界面入口</w:t>
      </w:r>
    </w:p>
    <w:p w:rsidR="00684C53" w:rsidRDefault="00684C53" w:rsidP="00176DB7">
      <w:pPr>
        <w:ind w:firstLineChars="0" w:firstLine="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科技系统入口在主界面左下角，当玩家等级达到后开放该入口；</w:t>
      </w:r>
    </w:p>
    <w:p w:rsidR="00C34CC2" w:rsidRDefault="00C34CC2" w:rsidP="00C34CC2">
      <w:pPr>
        <w:pStyle w:val="5"/>
        <w:rPr>
          <w:lang w:eastAsia="zh-CN"/>
        </w:rPr>
      </w:pPr>
      <w:r>
        <w:rPr>
          <w:rFonts w:hint="eastAsia"/>
          <w:lang w:eastAsia="zh-CN"/>
        </w:rPr>
        <w:lastRenderedPageBreak/>
        <w:t>1.</w:t>
      </w:r>
      <w:r>
        <w:rPr>
          <w:lang w:eastAsia="zh-CN"/>
        </w:rPr>
        <w:t>2</w:t>
      </w:r>
      <w:r>
        <w:rPr>
          <w:rFonts w:hint="eastAsia"/>
          <w:lang w:eastAsia="zh-CN"/>
        </w:rPr>
        <w:t>科技类型</w:t>
      </w:r>
    </w:p>
    <w:p w:rsidR="00C34CC2" w:rsidRDefault="00C34CC2" w:rsidP="00C34CC2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科技分为以下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类：</w:t>
      </w:r>
    </w:p>
    <w:p w:rsidR="00C34CC2" w:rsidRDefault="00C34CC2" w:rsidP="00C34CC2">
      <w:pPr>
        <w:pStyle w:val="ac"/>
        <w:widowControl w:val="0"/>
        <w:numPr>
          <w:ilvl w:val="0"/>
          <w:numId w:val="39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金币科技：获得金币收益提升；</w:t>
      </w:r>
    </w:p>
    <w:p w:rsidR="00C34CC2" w:rsidRDefault="00C34CC2" w:rsidP="00C34CC2">
      <w:pPr>
        <w:pStyle w:val="ac"/>
        <w:widowControl w:val="0"/>
        <w:numPr>
          <w:ilvl w:val="0"/>
          <w:numId w:val="39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木材科技：获得木材收益提升；</w:t>
      </w:r>
    </w:p>
    <w:p w:rsidR="00C34CC2" w:rsidRDefault="00C34CC2" w:rsidP="00C34CC2">
      <w:pPr>
        <w:pStyle w:val="ac"/>
        <w:widowControl w:val="0"/>
        <w:numPr>
          <w:ilvl w:val="0"/>
          <w:numId w:val="39"/>
        </w:numPr>
        <w:ind w:firstLineChars="0"/>
        <w:jc w:val="both"/>
        <w:rPr>
          <w:lang w:eastAsia="zh-CN"/>
        </w:rPr>
      </w:pPr>
      <w:r>
        <w:rPr>
          <w:lang w:eastAsia="zh-CN"/>
        </w:rPr>
        <w:t>矿石科技</w:t>
      </w:r>
      <w:r>
        <w:rPr>
          <w:rFonts w:hint="eastAsia"/>
          <w:lang w:eastAsia="zh-CN"/>
        </w:rPr>
        <w:t>：</w:t>
      </w:r>
      <w:r>
        <w:rPr>
          <w:lang w:eastAsia="zh-CN"/>
        </w:rPr>
        <w:t>矿石收益提升</w:t>
      </w:r>
      <w:r>
        <w:rPr>
          <w:rFonts w:hint="eastAsia"/>
          <w:lang w:eastAsia="zh-CN"/>
        </w:rPr>
        <w:t>；</w:t>
      </w:r>
    </w:p>
    <w:p w:rsidR="00C34CC2" w:rsidRDefault="00C34CC2" w:rsidP="00C34CC2">
      <w:pPr>
        <w:pStyle w:val="ac"/>
        <w:widowControl w:val="0"/>
        <w:numPr>
          <w:ilvl w:val="0"/>
          <w:numId w:val="39"/>
        </w:numPr>
        <w:ind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经验科技：获得经验</w:t>
      </w:r>
      <w:proofErr w:type="gramStart"/>
      <w:r>
        <w:rPr>
          <w:rFonts w:hint="eastAsia"/>
          <w:lang w:eastAsia="zh-CN"/>
        </w:rPr>
        <w:t>值收益</w:t>
      </w:r>
      <w:proofErr w:type="gramEnd"/>
      <w:r>
        <w:rPr>
          <w:rFonts w:hint="eastAsia"/>
          <w:lang w:eastAsia="zh-CN"/>
        </w:rPr>
        <w:t>提升；</w:t>
      </w:r>
    </w:p>
    <w:p w:rsidR="00C34CC2" w:rsidRDefault="00C34CC2" w:rsidP="00C34CC2">
      <w:pPr>
        <w:pStyle w:val="ac"/>
        <w:widowControl w:val="0"/>
        <w:numPr>
          <w:ilvl w:val="0"/>
          <w:numId w:val="39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事件科技：随机事件概率提升；</w:t>
      </w:r>
    </w:p>
    <w:p w:rsidR="00C34CC2" w:rsidRDefault="00C34CC2" w:rsidP="00C34CC2">
      <w:pPr>
        <w:pStyle w:val="ac"/>
        <w:widowControl w:val="0"/>
        <w:numPr>
          <w:ilvl w:val="0"/>
          <w:numId w:val="39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合体科技：猫“幸运合体”概率提升；</w:t>
      </w:r>
    </w:p>
    <w:p w:rsidR="00F971B3" w:rsidRPr="00C34CC2" w:rsidRDefault="00F971B3" w:rsidP="00F971B3">
      <w:pPr>
        <w:ind w:firstLine="420"/>
        <w:rPr>
          <w:lang w:eastAsia="zh-CN"/>
        </w:rPr>
      </w:pPr>
    </w:p>
    <w:p w:rsidR="00E3777C" w:rsidRPr="00684C53" w:rsidRDefault="00F971B3" w:rsidP="00684C53">
      <w:pPr>
        <w:pStyle w:val="5"/>
        <w:rPr>
          <w:rFonts w:hint="eastAsia"/>
          <w:b/>
          <w:lang w:eastAsia="zh-CN"/>
        </w:rPr>
      </w:pPr>
      <w:r w:rsidRPr="00F971B3">
        <w:rPr>
          <w:rFonts w:hint="eastAsia"/>
          <w:b/>
          <w:lang w:eastAsia="zh-CN"/>
        </w:rPr>
        <w:t>1</w:t>
      </w:r>
      <w:r w:rsidRPr="00F971B3">
        <w:rPr>
          <w:rFonts w:hint="eastAsia"/>
          <w:b/>
          <w:lang w:eastAsia="zh-CN"/>
        </w:rPr>
        <w:t>．</w:t>
      </w:r>
      <w:r w:rsidR="00BA0063">
        <w:rPr>
          <w:b/>
          <w:lang w:eastAsia="zh-CN"/>
        </w:rPr>
        <w:t>3</w:t>
      </w:r>
      <w:r w:rsidR="00684C53">
        <w:rPr>
          <w:rFonts w:hint="eastAsia"/>
          <w:b/>
          <w:lang w:eastAsia="zh-CN"/>
        </w:rPr>
        <w:t>科技界面</w:t>
      </w:r>
    </w:p>
    <w:p w:rsidR="00A60226" w:rsidRDefault="00CC6660" w:rsidP="00E3777C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B3B28F6" wp14:editId="602F3BCF">
            <wp:extent cx="1533384" cy="24505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268" cy="24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60" w:rsidRDefault="00CC6660" w:rsidP="00E3777C">
      <w:pPr>
        <w:ind w:firstLine="420"/>
        <w:rPr>
          <w:lang w:eastAsia="zh-CN"/>
        </w:rPr>
      </w:pPr>
      <w:r>
        <w:rPr>
          <w:rFonts w:hint="eastAsia"/>
          <w:lang w:eastAsia="zh-CN"/>
        </w:rPr>
        <w:t>进入科技界面后可看到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个科技图标；</w:t>
      </w:r>
      <w:r w:rsidR="00843617">
        <w:rPr>
          <w:rFonts w:hint="eastAsia"/>
          <w:lang w:eastAsia="zh-CN"/>
        </w:rPr>
        <w:t>科技系统</w:t>
      </w:r>
      <w:r w:rsidR="00C34CC2">
        <w:rPr>
          <w:rFonts w:hint="eastAsia"/>
          <w:lang w:eastAsia="zh-CN"/>
        </w:rPr>
        <w:t>达到开放等级</w:t>
      </w:r>
      <w:r w:rsidR="00843617">
        <w:rPr>
          <w:rFonts w:hint="eastAsia"/>
          <w:lang w:eastAsia="zh-CN"/>
        </w:rPr>
        <w:t>后所有科技</w:t>
      </w:r>
      <w:r>
        <w:rPr>
          <w:rFonts w:hint="eastAsia"/>
          <w:lang w:eastAsia="zh-CN"/>
        </w:rPr>
        <w:t>默认开启</w:t>
      </w:r>
      <w:r w:rsidR="00C34CC2"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级；</w:t>
      </w:r>
    </w:p>
    <w:p w:rsidR="00CC6660" w:rsidRDefault="00CC6660" w:rsidP="00CC6660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当前科技名称显示在图标下方；</w:t>
      </w:r>
    </w:p>
    <w:p w:rsidR="00CC6660" w:rsidRDefault="00CC6660" w:rsidP="00CC6660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按住图标后显示</w:t>
      </w:r>
      <w:r>
        <w:rPr>
          <w:rFonts w:hint="eastAsia"/>
          <w:lang w:eastAsia="zh-CN"/>
        </w:rPr>
        <w:t>TIPS</w:t>
      </w:r>
      <w:r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包括当前等级，科技提升属性，下一级开放条件和所需资源；</w:t>
      </w:r>
    </w:p>
    <w:p w:rsidR="00BA0063" w:rsidRPr="00BA0063" w:rsidRDefault="00BA0063" w:rsidP="00BA0063">
      <w:pPr>
        <w:pStyle w:val="5"/>
        <w:rPr>
          <w:b/>
        </w:rPr>
      </w:pPr>
      <w:r w:rsidRPr="00BA0063">
        <w:rPr>
          <w:rFonts w:hint="eastAsia"/>
          <w:b/>
        </w:rPr>
        <w:t>1.</w:t>
      </w:r>
      <w:r w:rsidRPr="00BA0063">
        <w:rPr>
          <w:b/>
        </w:rPr>
        <w:t>4</w:t>
      </w:r>
      <w:r w:rsidRPr="00BA0063">
        <w:rPr>
          <w:rFonts w:hint="eastAsia"/>
          <w:b/>
        </w:rPr>
        <w:t>科技升级</w:t>
      </w:r>
    </w:p>
    <w:p w:rsidR="00B56EAB" w:rsidRDefault="00CC6660" w:rsidP="00CC6660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科技达到升级条件时</w:t>
      </w:r>
      <w:r w:rsidRPr="00CC6660">
        <w:rPr>
          <w:rFonts w:hint="eastAsia"/>
          <w:color w:val="FF0000"/>
          <w:lang w:eastAsia="zh-CN"/>
        </w:rPr>
        <w:t>（等级达到且资源足够）</w:t>
      </w:r>
      <w:r>
        <w:rPr>
          <w:rFonts w:hint="eastAsia"/>
          <w:lang w:eastAsia="zh-CN"/>
        </w:rPr>
        <w:t>，科技图标光效闪烁，提示玩家点击升级；</w:t>
      </w:r>
    </w:p>
    <w:p w:rsidR="00BA0063" w:rsidRPr="00CC6660" w:rsidRDefault="00BA0063" w:rsidP="00CC6660">
      <w:pPr>
        <w:ind w:firstLineChars="95" w:firstLine="19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科技等级提升后收益提升百分比增加；</w:t>
      </w:r>
      <w:bookmarkStart w:id="1" w:name="_GoBack"/>
      <w:bookmarkEnd w:id="1"/>
    </w:p>
    <w:p w:rsidR="001E1C75" w:rsidRPr="004F3B55" w:rsidRDefault="0012226F" w:rsidP="001E1C7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二</w:t>
      </w:r>
      <w:r w:rsidR="001E1C75">
        <w:rPr>
          <w:rFonts w:hint="eastAsia"/>
          <w:lang w:eastAsia="zh-CN"/>
        </w:rPr>
        <w:t>、美术部分</w:t>
      </w:r>
    </w:p>
    <w:p w:rsidR="001E1C75" w:rsidRPr="00BF6C39" w:rsidRDefault="001E1C75" w:rsidP="001E1C75">
      <w:pPr>
        <w:pStyle w:val="2"/>
        <w:rPr>
          <w:lang w:eastAsia="zh-CN"/>
        </w:rPr>
      </w:pPr>
      <w:r>
        <w:rPr>
          <w:rFonts w:hint="eastAsia"/>
          <w:lang w:eastAsia="zh-CN"/>
        </w:rPr>
        <w:t>1.</w:t>
      </w:r>
      <w:r w:rsidR="009D7053">
        <w:rPr>
          <w:rFonts w:hint="eastAsia"/>
          <w:lang w:eastAsia="zh-CN"/>
        </w:rPr>
        <w:t>美术界面</w:t>
      </w:r>
    </w:p>
    <w:p w:rsidR="00187DB0" w:rsidRPr="00E74885" w:rsidRDefault="001E1C75" w:rsidP="00E74885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CC6660">
        <w:rPr>
          <w:rFonts w:hint="eastAsia"/>
          <w:lang w:eastAsia="zh-CN"/>
        </w:rPr>
        <w:t>科技</w:t>
      </w:r>
      <w:r w:rsidR="0056062D">
        <w:rPr>
          <w:rFonts w:hint="eastAsia"/>
          <w:lang w:eastAsia="zh-CN"/>
        </w:rPr>
        <w:t>入口</w:t>
      </w:r>
      <w:r w:rsidR="0012226F">
        <w:rPr>
          <w:rFonts w:hint="eastAsia"/>
          <w:lang w:eastAsia="zh-CN"/>
        </w:rPr>
        <w:t>图标</w:t>
      </w:r>
    </w:p>
    <w:p w:rsidR="00AD2B03" w:rsidRDefault="00AD2B03" w:rsidP="00AD2B03">
      <w:pPr>
        <w:pStyle w:val="3"/>
        <w:rPr>
          <w:lang w:eastAsia="zh-CN"/>
        </w:rPr>
      </w:pPr>
      <w:r>
        <w:rPr>
          <w:rFonts w:hint="eastAsia"/>
          <w:lang w:eastAsia="zh-CN"/>
        </w:rPr>
        <w:t>2.</w:t>
      </w:r>
      <w:r w:rsidR="00CC6660">
        <w:rPr>
          <w:rFonts w:hint="eastAsia"/>
          <w:lang w:eastAsia="zh-CN"/>
        </w:rPr>
        <w:t>科技</w:t>
      </w:r>
      <w:r w:rsidR="0056062D">
        <w:rPr>
          <w:rFonts w:hint="eastAsia"/>
          <w:lang w:eastAsia="zh-CN"/>
        </w:rPr>
        <w:t>界面</w:t>
      </w:r>
    </w:p>
    <w:p w:rsidR="0056062D" w:rsidRDefault="00CC6660" w:rsidP="0056062D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9024DB5" wp14:editId="686C08FF">
            <wp:extent cx="1533384" cy="24505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268" cy="24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D" w:rsidRDefault="00CC6660" w:rsidP="0056062D">
      <w:pPr>
        <w:pStyle w:val="ac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科技</w:t>
      </w:r>
      <w:r>
        <w:rPr>
          <w:lang w:eastAsia="zh-CN"/>
        </w:rPr>
        <w:t>ICON</w:t>
      </w:r>
    </w:p>
    <w:p w:rsidR="0056062D" w:rsidRDefault="0056062D" w:rsidP="00CC6660">
      <w:pPr>
        <w:ind w:left="420" w:firstLineChars="0" w:firstLine="0"/>
        <w:rPr>
          <w:rFonts w:hint="eastAsia"/>
          <w:lang w:eastAsia="zh-CN"/>
        </w:rPr>
      </w:pPr>
    </w:p>
    <w:p w:rsidR="0056062D" w:rsidRDefault="0056062D" w:rsidP="0056062D">
      <w:pPr>
        <w:pStyle w:val="ac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升级提示光效</w:t>
      </w:r>
    </w:p>
    <w:p w:rsidR="00CC6660" w:rsidRDefault="00CC6660" w:rsidP="00CC6660">
      <w:pPr>
        <w:pStyle w:val="ac"/>
        <w:rPr>
          <w:rFonts w:hint="eastAsia"/>
          <w:lang w:eastAsia="zh-CN"/>
        </w:rPr>
      </w:pPr>
    </w:p>
    <w:p w:rsidR="00CC6660" w:rsidRPr="0056062D" w:rsidRDefault="00CC6660" w:rsidP="0056062D">
      <w:pPr>
        <w:pStyle w:val="ac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升级光效；</w:t>
      </w:r>
    </w:p>
    <w:p w:rsidR="00C4492F" w:rsidRPr="00AD2B03" w:rsidRDefault="00C4492F" w:rsidP="00AD2B03">
      <w:pPr>
        <w:ind w:firstLine="420"/>
        <w:rPr>
          <w:lang w:eastAsia="zh-CN"/>
        </w:rPr>
      </w:pPr>
    </w:p>
    <w:p w:rsidR="00E74885" w:rsidRDefault="00E74885" w:rsidP="00E74885">
      <w:pPr>
        <w:ind w:firstLine="420"/>
        <w:rPr>
          <w:lang w:eastAsia="zh-CN"/>
        </w:rPr>
      </w:pPr>
    </w:p>
    <w:p w:rsidR="00C4492F" w:rsidRDefault="00C4492F" w:rsidP="00AD2B03">
      <w:pPr>
        <w:ind w:firstLine="420"/>
        <w:rPr>
          <w:lang w:eastAsia="zh-CN"/>
        </w:rPr>
      </w:pPr>
    </w:p>
    <w:p w:rsidR="00AD2B03" w:rsidRPr="00AD2B03" w:rsidRDefault="00AD2B03" w:rsidP="00AD2B03">
      <w:pPr>
        <w:ind w:firstLine="420"/>
        <w:rPr>
          <w:lang w:eastAsia="zh-CN"/>
        </w:rPr>
      </w:pPr>
    </w:p>
    <w:p w:rsidR="00E74885" w:rsidRPr="00E74885" w:rsidRDefault="00E74885" w:rsidP="00E74885">
      <w:pPr>
        <w:ind w:firstLine="420"/>
        <w:rPr>
          <w:lang w:eastAsia="zh-CN"/>
        </w:rPr>
      </w:pPr>
    </w:p>
    <w:p w:rsidR="00E74885" w:rsidRPr="00E74885" w:rsidRDefault="00E74885" w:rsidP="00E74885">
      <w:pPr>
        <w:ind w:firstLine="420"/>
        <w:rPr>
          <w:lang w:eastAsia="zh-CN"/>
        </w:rPr>
      </w:pPr>
    </w:p>
    <w:p w:rsidR="0035429E" w:rsidRDefault="0035429E" w:rsidP="00140A4F">
      <w:pPr>
        <w:ind w:firstLineChars="0" w:firstLine="0"/>
        <w:rPr>
          <w:lang w:eastAsia="zh-CN"/>
        </w:rPr>
      </w:pPr>
    </w:p>
    <w:p w:rsidR="00A82EAA" w:rsidRDefault="00A82EAA" w:rsidP="00140A4F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CE0925" w:rsidRDefault="00CE0925" w:rsidP="00A82EAA">
      <w:pPr>
        <w:ind w:firstLine="420"/>
        <w:rPr>
          <w:lang w:eastAsia="zh-CN"/>
        </w:rPr>
      </w:pPr>
    </w:p>
    <w:p w:rsidR="00A82EAA" w:rsidRPr="00A82EAA" w:rsidRDefault="00A82EAA" w:rsidP="00A82EAA">
      <w:pPr>
        <w:ind w:firstLine="420"/>
        <w:rPr>
          <w:lang w:eastAsia="zh-CN"/>
        </w:rPr>
      </w:pPr>
    </w:p>
    <w:p w:rsidR="000A6CC2" w:rsidRPr="000D0C37" w:rsidRDefault="000A6CC2" w:rsidP="00140A4F">
      <w:pPr>
        <w:ind w:firstLineChars="0" w:firstLine="0"/>
        <w:rPr>
          <w:lang w:eastAsia="zh-CN"/>
        </w:rPr>
      </w:pPr>
    </w:p>
    <w:sectPr w:rsidR="000A6CC2" w:rsidRPr="000D0C37" w:rsidSect="003C13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4" w:bottom="1440" w:left="21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4B5" w:rsidRDefault="009534B5">
      <w:pPr>
        <w:ind w:firstLine="420"/>
      </w:pPr>
      <w:r>
        <w:separator/>
      </w:r>
    </w:p>
  </w:endnote>
  <w:endnote w:type="continuationSeparator" w:id="0">
    <w:p w:rsidR="009534B5" w:rsidRDefault="009534B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68038C" w:rsidRDefault="00446A1F" w:rsidP="006F3A6A">
    <w:pPr>
      <w:pStyle w:val="a6"/>
      <w:ind w:firstLineChars="0" w:firstLine="0"/>
      <w:rPr>
        <w:rStyle w:val="a4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4B5" w:rsidRDefault="009534B5">
      <w:pPr>
        <w:ind w:firstLine="420"/>
      </w:pPr>
      <w:r>
        <w:separator/>
      </w:r>
    </w:p>
  </w:footnote>
  <w:footnote w:type="continuationSeparator" w:id="0">
    <w:p w:rsidR="009534B5" w:rsidRDefault="009534B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F40F10" w:rsidRDefault="00F971B3" w:rsidP="00F971B3">
    <w:pPr>
      <w:ind w:firstLineChars="0" w:firstLine="0"/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王者</w:t>
    </w:r>
    <w:proofErr w:type="gramStart"/>
    <w:r>
      <w:rPr>
        <w:rFonts w:hint="eastAsia"/>
        <w:sz w:val="18"/>
        <w:szCs w:val="18"/>
        <w:lang w:eastAsia="zh-CN"/>
      </w:rPr>
      <w:t>喵喵</w:t>
    </w:r>
    <w:proofErr w:type="gramEnd"/>
    <w:r w:rsidR="00F40F10" w:rsidRPr="00F40F10">
      <w:rPr>
        <w:rFonts w:hint="eastAsia"/>
        <w:sz w:val="18"/>
        <w:szCs w:val="18"/>
        <w:lang w:eastAsia="zh-CN"/>
      </w:rPr>
      <w:t>系统策划案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2654"/>
    <w:multiLevelType w:val="hybridMultilevel"/>
    <w:tmpl w:val="81CE57B0"/>
    <w:lvl w:ilvl="0" w:tplc="EE26BA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1325C7"/>
    <w:multiLevelType w:val="hybridMultilevel"/>
    <w:tmpl w:val="B71673B6"/>
    <w:lvl w:ilvl="0" w:tplc="ADE829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7F3906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E51B1B"/>
    <w:multiLevelType w:val="hybridMultilevel"/>
    <w:tmpl w:val="97505486"/>
    <w:lvl w:ilvl="0" w:tplc="BD9EF1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AF7D65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AF06B3"/>
    <w:multiLevelType w:val="hybridMultilevel"/>
    <w:tmpl w:val="0A1E6096"/>
    <w:lvl w:ilvl="0" w:tplc="D76AA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A6A3A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03465F"/>
    <w:multiLevelType w:val="hybridMultilevel"/>
    <w:tmpl w:val="6A06D81A"/>
    <w:lvl w:ilvl="0" w:tplc="A2B6B9CC">
      <w:start w:val="1"/>
      <w:numFmt w:val="japaneseCounting"/>
      <w:lvlText w:val="%1、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F4BD0"/>
    <w:multiLevelType w:val="hybridMultilevel"/>
    <w:tmpl w:val="FC722B22"/>
    <w:lvl w:ilvl="0" w:tplc="C64C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213ED1"/>
    <w:multiLevelType w:val="hybridMultilevel"/>
    <w:tmpl w:val="D71ABE16"/>
    <w:lvl w:ilvl="0" w:tplc="FC90A9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B513194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C0D677A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F23192"/>
    <w:multiLevelType w:val="hybridMultilevel"/>
    <w:tmpl w:val="C30C4D4E"/>
    <w:lvl w:ilvl="0" w:tplc="3DC2BE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E652E0"/>
    <w:multiLevelType w:val="hybridMultilevel"/>
    <w:tmpl w:val="579A258E"/>
    <w:lvl w:ilvl="0" w:tplc="6EDC63F0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CB25F8"/>
    <w:multiLevelType w:val="hybridMultilevel"/>
    <w:tmpl w:val="43E61B60"/>
    <w:lvl w:ilvl="0" w:tplc="6622A186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2BA91BDF"/>
    <w:multiLevelType w:val="hybridMultilevel"/>
    <w:tmpl w:val="559C9FB2"/>
    <w:lvl w:ilvl="0" w:tplc="7E529DB2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6">
    <w:nsid w:val="361C16E5"/>
    <w:multiLevelType w:val="hybridMultilevel"/>
    <w:tmpl w:val="54FCB050"/>
    <w:lvl w:ilvl="0" w:tplc="D90662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44A1EDC"/>
    <w:multiLevelType w:val="hybridMultilevel"/>
    <w:tmpl w:val="A59CDEB2"/>
    <w:lvl w:ilvl="0" w:tplc="F4142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EC41E1"/>
    <w:multiLevelType w:val="hybridMultilevel"/>
    <w:tmpl w:val="0BD8B816"/>
    <w:lvl w:ilvl="0" w:tplc="4A3EC4F2">
      <w:start w:val="4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9">
    <w:nsid w:val="46C77DF8"/>
    <w:multiLevelType w:val="hybridMultilevel"/>
    <w:tmpl w:val="5770CCAC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2F746A"/>
    <w:multiLevelType w:val="hybridMultilevel"/>
    <w:tmpl w:val="55004B34"/>
    <w:lvl w:ilvl="0" w:tplc="E1760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F900F7"/>
    <w:multiLevelType w:val="hybridMultilevel"/>
    <w:tmpl w:val="A0205316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F2F026E"/>
    <w:multiLevelType w:val="hybridMultilevel"/>
    <w:tmpl w:val="669845C2"/>
    <w:lvl w:ilvl="0" w:tplc="8DD0D3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5733152F"/>
    <w:multiLevelType w:val="hybridMultilevel"/>
    <w:tmpl w:val="03B20CDE"/>
    <w:lvl w:ilvl="0" w:tplc="DD269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79F33BA"/>
    <w:multiLevelType w:val="hybridMultilevel"/>
    <w:tmpl w:val="72B02D64"/>
    <w:lvl w:ilvl="0" w:tplc="CF4642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BD423F2"/>
    <w:multiLevelType w:val="hybridMultilevel"/>
    <w:tmpl w:val="E8DCFDE0"/>
    <w:lvl w:ilvl="0" w:tplc="CFD261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5C1E368A"/>
    <w:multiLevelType w:val="hybridMultilevel"/>
    <w:tmpl w:val="3864AD58"/>
    <w:lvl w:ilvl="0" w:tplc="F9E8C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CA1575E"/>
    <w:multiLevelType w:val="hybridMultilevel"/>
    <w:tmpl w:val="E74A8FC0"/>
    <w:lvl w:ilvl="0" w:tplc="C24E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677718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D751C5F"/>
    <w:multiLevelType w:val="hybridMultilevel"/>
    <w:tmpl w:val="A61C3410"/>
    <w:lvl w:ilvl="0" w:tplc="8D5C856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65C871A5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DB5638"/>
    <w:multiLevelType w:val="hybridMultilevel"/>
    <w:tmpl w:val="07AC94E2"/>
    <w:lvl w:ilvl="0" w:tplc="BD9EF1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6611559F"/>
    <w:multiLevelType w:val="hybridMultilevel"/>
    <w:tmpl w:val="DC123DF8"/>
    <w:lvl w:ilvl="0" w:tplc="291A4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7881CEB"/>
    <w:multiLevelType w:val="hybridMultilevel"/>
    <w:tmpl w:val="7B3C231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82C3541"/>
    <w:multiLevelType w:val="hybridMultilevel"/>
    <w:tmpl w:val="A48E7184"/>
    <w:lvl w:ilvl="0" w:tplc="7E2CCC8C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5">
    <w:nsid w:val="6BC77A52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05B2ABD"/>
    <w:multiLevelType w:val="hybridMultilevel"/>
    <w:tmpl w:val="FE7C7D7C"/>
    <w:lvl w:ilvl="0" w:tplc="D61A2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CBC14A8"/>
    <w:multiLevelType w:val="hybridMultilevel"/>
    <w:tmpl w:val="C4463A30"/>
    <w:lvl w:ilvl="0" w:tplc="F79239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7CDF415D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25"/>
  </w:num>
  <w:num w:numId="5">
    <w:abstractNumId w:val="16"/>
  </w:num>
  <w:num w:numId="6">
    <w:abstractNumId w:val="24"/>
  </w:num>
  <w:num w:numId="7">
    <w:abstractNumId w:val="26"/>
  </w:num>
  <w:num w:numId="8">
    <w:abstractNumId w:val="31"/>
  </w:num>
  <w:num w:numId="9">
    <w:abstractNumId w:val="21"/>
  </w:num>
  <w:num w:numId="10">
    <w:abstractNumId w:val="33"/>
  </w:num>
  <w:num w:numId="11">
    <w:abstractNumId w:val="38"/>
  </w:num>
  <w:num w:numId="12">
    <w:abstractNumId w:val="22"/>
  </w:num>
  <w:num w:numId="13">
    <w:abstractNumId w:val="3"/>
  </w:num>
  <w:num w:numId="14">
    <w:abstractNumId w:val="5"/>
  </w:num>
  <w:num w:numId="15">
    <w:abstractNumId w:val="37"/>
  </w:num>
  <w:num w:numId="16">
    <w:abstractNumId w:val="1"/>
  </w:num>
  <w:num w:numId="17">
    <w:abstractNumId w:val="0"/>
  </w:num>
  <w:num w:numId="18">
    <w:abstractNumId w:val="9"/>
  </w:num>
  <w:num w:numId="19">
    <w:abstractNumId w:val="8"/>
  </w:num>
  <w:num w:numId="20">
    <w:abstractNumId w:val="23"/>
  </w:num>
  <w:num w:numId="21">
    <w:abstractNumId w:val="11"/>
  </w:num>
  <w:num w:numId="22">
    <w:abstractNumId w:val="13"/>
  </w:num>
  <w:num w:numId="23">
    <w:abstractNumId w:val="17"/>
  </w:num>
  <w:num w:numId="24">
    <w:abstractNumId w:val="2"/>
  </w:num>
  <w:num w:numId="25">
    <w:abstractNumId w:val="30"/>
  </w:num>
  <w:num w:numId="26">
    <w:abstractNumId w:val="10"/>
  </w:num>
  <w:num w:numId="27">
    <w:abstractNumId w:val="4"/>
  </w:num>
  <w:num w:numId="28">
    <w:abstractNumId w:val="35"/>
  </w:num>
  <w:num w:numId="29">
    <w:abstractNumId w:val="28"/>
  </w:num>
  <w:num w:numId="30">
    <w:abstractNumId w:val="6"/>
  </w:num>
  <w:num w:numId="31">
    <w:abstractNumId w:val="27"/>
  </w:num>
  <w:num w:numId="32">
    <w:abstractNumId w:val="12"/>
  </w:num>
  <w:num w:numId="33">
    <w:abstractNumId w:val="18"/>
  </w:num>
  <w:num w:numId="34">
    <w:abstractNumId w:val="14"/>
  </w:num>
  <w:num w:numId="35">
    <w:abstractNumId w:val="34"/>
  </w:num>
  <w:num w:numId="36">
    <w:abstractNumId w:val="15"/>
  </w:num>
  <w:num w:numId="37">
    <w:abstractNumId w:val="36"/>
  </w:num>
  <w:num w:numId="38">
    <w:abstractNumId w:val="32"/>
  </w:num>
  <w:num w:numId="39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DAC"/>
    <w:rsid w:val="00001509"/>
    <w:rsid w:val="0000198D"/>
    <w:rsid w:val="0000280E"/>
    <w:rsid w:val="00002875"/>
    <w:rsid w:val="00002A0F"/>
    <w:rsid w:val="0000316E"/>
    <w:rsid w:val="00003383"/>
    <w:rsid w:val="00004198"/>
    <w:rsid w:val="00005320"/>
    <w:rsid w:val="00005E4F"/>
    <w:rsid w:val="00007EA2"/>
    <w:rsid w:val="000104A3"/>
    <w:rsid w:val="000118E3"/>
    <w:rsid w:val="0001193A"/>
    <w:rsid w:val="00011C41"/>
    <w:rsid w:val="0001214C"/>
    <w:rsid w:val="00012E1E"/>
    <w:rsid w:val="00013CAB"/>
    <w:rsid w:val="00014446"/>
    <w:rsid w:val="00014841"/>
    <w:rsid w:val="00016075"/>
    <w:rsid w:val="00016782"/>
    <w:rsid w:val="00020516"/>
    <w:rsid w:val="000215FB"/>
    <w:rsid w:val="00021ADA"/>
    <w:rsid w:val="00022625"/>
    <w:rsid w:val="00022AC4"/>
    <w:rsid w:val="00022B39"/>
    <w:rsid w:val="000232C2"/>
    <w:rsid w:val="00023F8A"/>
    <w:rsid w:val="00024BE9"/>
    <w:rsid w:val="00027673"/>
    <w:rsid w:val="00032249"/>
    <w:rsid w:val="0003426F"/>
    <w:rsid w:val="00034336"/>
    <w:rsid w:val="000343AE"/>
    <w:rsid w:val="00034A21"/>
    <w:rsid w:val="000369F6"/>
    <w:rsid w:val="0003740D"/>
    <w:rsid w:val="00037CB0"/>
    <w:rsid w:val="000435D4"/>
    <w:rsid w:val="00043B18"/>
    <w:rsid w:val="00043E7D"/>
    <w:rsid w:val="000449AE"/>
    <w:rsid w:val="0004726E"/>
    <w:rsid w:val="00050FB5"/>
    <w:rsid w:val="0005107E"/>
    <w:rsid w:val="000513DE"/>
    <w:rsid w:val="000522A8"/>
    <w:rsid w:val="000524B4"/>
    <w:rsid w:val="00055237"/>
    <w:rsid w:val="00060A01"/>
    <w:rsid w:val="00060C3A"/>
    <w:rsid w:val="00062791"/>
    <w:rsid w:val="00063EC3"/>
    <w:rsid w:val="00064C7F"/>
    <w:rsid w:val="00064DD2"/>
    <w:rsid w:val="0006548A"/>
    <w:rsid w:val="00066194"/>
    <w:rsid w:val="00066CC4"/>
    <w:rsid w:val="00067ADB"/>
    <w:rsid w:val="0007053E"/>
    <w:rsid w:val="000705CC"/>
    <w:rsid w:val="000707F1"/>
    <w:rsid w:val="00070EE1"/>
    <w:rsid w:val="00070F87"/>
    <w:rsid w:val="00072675"/>
    <w:rsid w:val="000729C6"/>
    <w:rsid w:val="00072CCA"/>
    <w:rsid w:val="000736E2"/>
    <w:rsid w:val="00073E3B"/>
    <w:rsid w:val="00076C84"/>
    <w:rsid w:val="00077145"/>
    <w:rsid w:val="00077860"/>
    <w:rsid w:val="00077A76"/>
    <w:rsid w:val="00077F99"/>
    <w:rsid w:val="00080A80"/>
    <w:rsid w:val="00082DAE"/>
    <w:rsid w:val="00083CDA"/>
    <w:rsid w:val="00086382"/>
    <w:rsid w:val="000867DF"/>
    <w:rsid w:val="00086D28"/>
    <w:rsid w:val="000919EC"/>
    <w:rsid w:val="00093CD6"/>
    <w:rsid w:val="00094AA2"/>
    <w:rsid w:val="0009542E"/>
    <w:rsid w:val="00097DD2"/>
    <w:rsid w:val="000A2F8C"/>
    <w:rsid w:val="000A3166"/>
    <w:rsid w:val="000A318E"/>
    <w:rsid w:val="000A4597"/>
    <w:rsid w:val="000A4DE2"/>
    <w:rsid w:val="000A6CC2"/>
    <w:rsid w:val="000A6D62"/>
    <w:rsid w:val="000B0D42"/>
    <w:rsid w:val="000B3CBF"/>
    <w:rsid w:val="000B55A2"/>
    <w:rsid w:val="000B6A73"/>
    <w:rsid w:val="000B6AB2"/>
    <w:rsid w:val="000B7352"/>
    <w:rsid w:val="000C0DBA"/>
    <w:rsid w:val="000C136A"/>
    <w:rsid w:val="000C26DE"/>
    <w:rsid w:val="000C3DA1"/>
    <w:rsid w:val="000C4D3B"/>
    <w:rsid w:val="000D0C37"/>
    <w:rsid w:val="000D103A"/>
    <w:rsid w:val="000D2DF8"/>
    <w:rsid w:val="000D335D"/>
    <w:rsid w:val="000D4C1F"/>
    <w:rsid w:val="000D5C1A"/>
    <w:rsid w:val="000D645E"/>
    <w:rsid w:val="000D7508"/>
    <w:rsid w:val="000E019B"/>
    <w:rsid w:val="000E0213"/>
    <w:rsid w:val="000E0555"/>
    <w:rsid w:val="000E07EC"/>
    <w:rsid w:val="000E1FF8"/>
    <w:rsid w:val="000E254A"/>
    <w:rsid w:val="000E493C"/>
    <w:rsid w:val="000E4D78"/>
    <w:rsid w:val="000E658C"/>
    <w:rsid w:val="000E7C62"/>
    <w:rsid w:val="000F059F"/>
    <w:rsid w:val="000F1871"/>
    <w:rsid w:val="000F1F4A"/>
    <w:rsid w:val="000F2186"/>
    <w:rsid w:val="000F3642"/>
    <w:rsid w:val="000F5D6C"/>
    <w:rsid w:val="000F6ACE"/>
    <w:rsid w:val="001018C9"/>
    <w:rsid w:val="00101AD7"/>
    <w:rsid w:val="00102474"/>
    <w:rsid w:val="00103083"/>
    <w:rsid w:val="001044D5"/>
    <w:rsid w:val="00107077"/>
    <w:rsid w:val="001072FE"/>
    <w:rsid w:val="00110704"/>
    <w:rsid w:val="00110DB6"/>
    <w:rsid w:val="00111FE1"/>
    <w:rsid w:val="00113A69"/>
    <w:rsid w:val="00114B18"/>
    <w:rsid w:val="001150AD"/>
    <w:rsid w:val="00115119"/>
    <w:rsid w:val="00115BBB"/>
    <w:rsid w:val="0012226F"/>
    <w:rsid w:val="001233CC"/>
    <w:rsid w:val="0012385B"/>
    <w:rsid w:val="00123DF8"/>
    <w:rsid w:val="0012490B"/>
    <w:rsid w:val="0012526C"/>
    <w:rsid w:val="0012590D"/>
    <w:rsid w:val="00125922"/>
    <w:rsid w:val="00125EAB"/>
    <w:rsid w:val="001271A0"/>
    <w:rsid w:val="00130DF6"/>
    <w:rsid w:val="00132B74"/>
    <w:rsid w:val="00134061"/>
    <w:rsid w:val="00134C08"/>
    <w:rsid w:val="001352F5"/>
    <w:rsid w:val="00135BC3"/>
    <w:rsid w:val="00135FB4"/>
    <w:rsid w:val="00136F09"/>
    <w:rsid w:val="001371BB"/>
    <w:rsid w:val="0013791A"/>
    <w:rsid w:val="00137D6B"/>
    <w:rsid w:val="00137E43"/>
    <w:rsid w:val="00137ED2"/>
    <w:rsid w:val="00140A4F"/>
    <w:rsid w:val="00140DD9"/>
    <w:rsid w:val="00140F46"/>
    <w:rsid w:val="00141CA0"/>
    <w:rsid w:val="00142522"/>
    <w:rsid w:val="00142688"/>
    <w:rsid w:val="001445F8"/>
    <w:rsid w:val="001453AC"/>
    <w:rsid w:val="001458FA"/>
    <w:rsid w:val="001464D1"/>
    <w:rsid w:val="00146857"/>
    <w:rsid w:val="001469C0"/>
    <w:rsid w:val="00146A92"/>
    <w:rsid w:val="00150807"/>
    <w:rsid w:val="00151D57"/>
    <w:rsid w:val="00152D5A"/>
    <w:rsid w:val="001532E9"/>
    <w:rsid w:val="0015350F"/>
    <w:rsid w:val="00153D73"/>
    <w:rsid w:val="001548D9"/>
    <w:rsid w:val="0016072F"/>
    <w:rsid w:val="001615AB"/>
    <w:rsid w:val="00161DBC"/>
    <w:rsid w:val="00162F9C"/>
    <w:rsid w:val="001630ED"/>
    <w:rsid w:val="0016329D"/>
    <w:rsid w:val="00164D38"/>
    <w:rsid w:val="00165525"/>
    <w:rsid w:val="00166217"/>
    <w:rsid w:val="0016625F"/>
    <w:rsid w:val="001662B2"/>
    <w:rsid w:val="00166B2E"/>
    <w:rsid w:val="00167318"/>
    <w:rsid w:val="00171C5D"/>
    <w:rsid w:val="00172A27"/>
    <w:rsid w:val="00173B0B"/>
    <w:rsid w:val="00173C2F"/>
    <w:rsid w:val="00175397"/>
    <w:rsid w:val="0017662C"/>
    <w:rsid w:val="00176DB7"/>
    <w:rsid w:val="0017751F"/>
    <w:rsid w:val="0017761A"/>
    <w:rsid w:val="00180A6F"/>
    <w:rsid w:val="00181FF0"/>
    <w:rsid w:val="00183FE9"/>
    <w:rsid w:val="00184524"/>
    <w:rsid w:val="0018531C"/>
    <w:rsid w:val="001861B1"/>
    <w:rsid w:val="00186BBD"/>
    <w:rsid w:val="00186EC2"/>
    <w:rsid w:val="00187203"/>
    <w:rsid w:val="00187DB0"/>
    <w:rsid w:val="0019294C"/>
    <w:rsid w:val="00192CDE"/>
    <w:rsid w:val="001946B3"/>
    <w:rsid w:val="00196621"/>
    <w:rsid w:val="001968DC"/>
    <w:rsid w:val="001A0345"/>
    <w:rsid w:val="001A06F7"/>
    <w:rsid w:val="001A10CB"/>
    <w:rsid w:val="001A158C"/>
    <w:rsid w:val="001A2281"/>
    <w:rsid w:val="001A273C"/>
    <w:rsid w:val="001A52C2"/>
    <w:rsid w:val="001A6022"/>
    <w:rsid w:val="001B0170"/>
    <w:rsid w:val="001B1B9A"/>
    <w:rsid w:val="001B2918"/>
    <w:rsid w:val="001B2EFE"/>
    <w:rsid w:val="001B300C"/>
    <w:rsid w:val="001B486E"/>
    <w:rsid w:val="001B5318"/>
    <w:rsid w:val="001B61CA"/>
    <w:rsid w:val="001B67E3"/>
    <w:rsid w:val="001B7A80"/>
    <w:rsid w:val="001B7C1E"/>
    <w:rsid w:val="001C0220"/>
    <w:rsid w:val="001C15AC"/>
    <w:rsid w:val="001C3A4A"/>
    <w:rsid w:val="001C55F6"/>
    <w:rsid w:val="001C5D59"/>
    <w:rsid w:val="001D07BB"/>
    <w:rsid w:val="001D1035"/>
    <w:rsid w:val="001D1244"/>
    <w:rsid w:val="001D1607"/>
    <w:rsid w:val="001D197A"/>
    <w:rsid w:val="001D26E1"/>
    <w:rsid w:val="001D2E88"/>
    <w:rsid w:val="001D3194"/>
    <w:rsid w:val="001D7E9F"/>
    <w:rsid w:val="001E11D8"/>
    <w:rsid w:val="001E1C75"/>
    <w:rsid w:val="001E2257"/>
    <w:rsid w:val="001E246B"/>
    <w:rsid w:val="001E2585"/>
    <w:rsid w:val="001E3014"/>
    <w:rsid w:val="001E30EA"/>
    <w:rsid w:val="001E37DA"/>
    <w:rsid w:val="001E4A67"/>
    <w:rsid w:val="001E6B5A"/>
    <w:rsid w:val="001F09B9"/>
    <w:rsid w:val="001F1592"/>
    <w:rsid w:val="001F2182"/>
    <w:rsid w:val="001F29F7"/>
    <w:rsid w:val="001F2C8E"/>
    <w:rsid w:val="001F31CA"/>
    <w:rsid w:val="001F36D8"/>
    <w:rsid w:val="001F4049"/>
    <w:rsid w:val="001F4315"/>
    <w:rsid w:val="001F586A"/>
    <w:rsid w:val="001F605C"/>
    <w:rsid w:val="001F6649"/>
    <w:rsid w:val="001F72A2"/>
    <w:rsid w:val="00200CE0"/>
    <w:rsid w:val="002012DE"/>
    <w:rsid w:val="0020150F"/>
    <w:rsid w:val="0020184F"/>
    <w:rsid w:val="0020236D"/>
    <w:rsid w:val="002035A9"/>
    <w:rsid w:val="002035D4"/>
    <w:rsid w:val="002039AB"/>
    <w:rsid w:val="00203A01"/>
    <w:rsid w:val="0020428A"/>
    <w:rsid w:val="00204F75"/>
    <w:rsid w:val="0021075E"/>
    <w:rsid w:val="002130B8"/>
    <w:rsid w:val="00213217"/>
    <w:rsid w:val="00213258"/>
    <w:rsid w:val="00213932"/>
    <w:rsid w:val="00214BC6"/>
    <w:rsid w:val="00214F85"/>
    <w:rsid w:val="0022058A"/>
    <w:rsid w:val="0022077E"/>
    <w:rsid w:val="002208E1"/>
    <w:rsid w:val="00220AB7"/>
    <w:rsid w:val="0022193B"/>
    <w:rsid w:val="00223EDC"/>
    <w:rsid w:val="00224269"/>
    <w:rsid w:val="002245F1"/>
    <w:rsid w:val="00225386"/>
    <w:rsid w:val="002262EE"/>
    <w:rsid w:val="00226AA9"/>
    <w:rsid w:val="00226D1C"/>
    <w:rsid w:val="00227186"/>
    <w:rsid w:val="002310BF"/>
    <w:rsid w:val="00231F51"/>
    <w:rsid w:val="002325D4"/>
    <w:rsid w:val="002328A6"/>
    <w:rsid w:val="00233920"/>
    <w:rsid w:val="00234733"/>
    <w:rsid w:val="00237CE5"/>
    <w:rsid w:val="00242F00"/>
    <w:rsid w:val="002454DF"/>
    <w:rsid w:val="00245D76"/>
    <w:rsid w:val="00247929"/>
    <w:rsid w:val="00253F82"/>
    <w:rsid w:val="002557D2"/>
    <w:rsid w:val="00255E9E"/>
    <w:rsid w:val="00257D35"/>
    <w:rsid w:val="00260A73"/>
    <w:rsid w:val="002634C4"/>
    <w:rsid w:val="002649DB"/>
    <w:rsid w:val="002653E2"/>
    <w:rsid w:val="00265805"/>
    <w:rsid w:val="00265CFF"/>
    <w:rsid w:val="00271290"/>
    <w:rsid w:val="002720F9"/>
    <w:rsid w:val="002721AD"/>
    <w:rsid w:val="00272A96"/>
    <w:rsid w:val="0027329A"/>
    <w:rsid w:val="002746E6"/>
    <w:rsid w:val="00274FEF"/>
    <w:rsid w:val="0027584C"/>
    <w:rsid w:val="002765B2"/>
    <w:rsid w:val="00280C34"/>
    <w:rsid w:val="00280FD1"/>
    <w:rsid w:val="002821E5"/>
    <w:rsid w:val="00282CF1"/>
    <w:rsid w:val="00283681"/>
    <w:rsid w:val="00283DA5"/>
    <w:rsid w:val="00284B48"/>
    <w:rsid w:val="00284DFE"/>
    <w:rsid w:val="00284E87"/>
    <w:rsid w:val="00284EC8"/>
    <w:rsid w:val="002852D3"/>
    <w:rsid w:val="00285A1F"/>
    <w:rsid w:val="0028648F"/>
    <w:rsid w:val="00286E5B"/>
    <w:rsid w:val="002874F4"/>
    <w:rsid w:val="0029161A"/>
    <w:rsid w:val="00291D31"/>
    <w:rsid w:val="00291DBE"/>
    <w:rsid w:val="0029225E"/>
    <w:rsid w:val="0029251F"/>
    <w:rsid w:val="00292B9A"/>
    <w:rsid w:val="00292CD6"/>
    <w:rsid w:val="00293503"/>
    <w:rsid w:val="00296DC7"/>
    <w:rsid w:val="002A0131"/>
    <w:rsid w:val="002A0DFA"/>
    <w:rsid w:val="002A2474"/>
    <w:rsid w:val="002A38D4"/>
    <w:rsid w:val="002A3D5F"/>
    <w:rsid w:val="002A4154"/>
    <w:rsid w:val="002A43D0"/>
    <w:rsid w:val="002A6DA5"/>
    <w:rsid w:val="002A70D3"/>
    <w:rsid w:val="002A7AC8"/>
    <w:rsid w:val="002B007C"/>
    <w:rsid w:val="002B139C"/>
    <w:rsid w:val="002B1F80"/>
    <w:rsid w:val="002B34D6"/>
    <w:rsid w:val="002B34F2"/>
    <w:rsid w:val="002B3A57"/>
    <w:rsid w:val="002B61D4"/>
    <w:rsid w:val="002B699C"/>
    <w:rsid w:val="002C0D0A"/>
    <w:rsid w:val="002C13A2"/>
    <w:rsid w:val="002C3C77"/>
    <w:rsid w:val="002C4686"/>
    <w:rsid w:val="002C6E99"/>
    <w:rsid w:val="002C743F"/>
    <w:rsid w:val="002C7B2B"/>
    <w:rsid w:val="002D225D"/>
    <w:rsid w:val="002D307D"/>
    <w:rsid w:val="002D357B"/>
    <w:rsid w:val="002D455A"/>
    <w:rsid w:val="002D53EF"/>
    <w:rsid w:val="002D5B8E"/>
    <w:rsid w:val="002D6387"/>
    <w:rsid w:val="002E2527"/>
    <w:rsid w:val="002E3CBA"/>
    <w:rsid w:val="002E438E"/>
    <w:rsid w:val="002E4873"/>
    <w:rsid w:val="002E4908"/>
    <w:rsid w:val="002E4F84"/>
    <w:rsid w:val="002E4FBE"/>
    <w:rsid w:val="002E5135"/>
    <w:rsid w:val="002E58A3"/>
    <w:rsid w:val="002E6703"/>
    <w:rsid w:val="002E6835"/>
    <w:rsid w:val="002F0612"/>
    <w:rsid w:val="002F1E64"/>
    <w:rsid w:val="002F3531"/>
    <w:rsid w:val="002F684F"/>
    <w:rsid w:val="002F6DF5"/>
    <w:rsid w:val="002F7408"/>
    <w:rsid w:val="002F7F83"/>
    <w:rsid w:val="00300591"/>
    <w:rsid w:val="00301A67"/>
    <w:rsid w:val="00302760"/>
    <w:rsid w:val="00303803"/>
    <w:rsid w:val="00303A56"/>
    <w:rsid w:val="003042CB"/>
    <w:rsid w:val="0030639D"/>
    <w:rsid w:val="003079DF"/>
    <w:rsid w:val="00307AA3"/>
    <w:rsid w:val="00310303"/>
    <w:rsid w:val="00310A8A"/>
    <w:rsid w:val="00310D7F"/>
    <w:rsid w:val="003135D7"/>
    <w:rsid w:val="00313E58"/>
    <w:rsid w:val="003160AC"/>
    <w:rsid w:val="003174AB"/>
    <w:rsid w:val="00317A18"/>
    <w:rsid w:val="00320BCF"/>
    <w:rsid w:val="00320BFE"/>
    <w:rsid w:val="00320CE9"/>
    <w:rsid w:val="00321000"/>
    <w:rsid w:val="003214D5"/>
    <w:rsid w:val="0032293B"/>
    <w:rsid w:val="00323252"/>
    <w:rsid w:val="0032335B"/>
    <w:rsid w:val="00323DB1"/>
    <w:rsid w:val="003246B7"/>
    <w:rsid w:val="00324D63"/>
    <w:rsid w:val="003305DC"/>
    <w:rsid w:val="003317FE"/>
    <w:rsid w:val="00331BFE"/>
    <w:rsid w:val="00331CFE"/>
    <w:rsid w:val="003325F1"/>
    <w:rsid w:val="00333830"/>
    <w:rsid w:val="00335195"/>
    <w:rsid w:val="0033609C"/>
    <w:rsid w:val="003362C2"/>
    <w:rsid w:val="00336A84"/>
    <w:rsid w:val="00336C9B"/>
    <w:rsid w:val="0033736C"/>
    <w:rsid w:val="00337FD2"/>
    <w:rsid w:val="00340565"/>
    <w:rsid w:val="00340B5F"/>
    <w:rsid w:val="00342302"/>
    <w:rsid w:val="003423D6"/>
    <w:rsid w:val="00342773"/>
    <w:rsid w:val="00343766"/>
    <w:rsid w:val="003438B6"/>
    <w:rsid w:val="00344077"/>
    <w:rsid w:val="0034434C"/>
    <w:rsid w:val="003444AB"/>
    <w:rsid w:val="00344BD6"/>
    <w:rsid w:val="00346B59"/>
    <w:rsid w:val="003501B0"/>
    <w:rsid w:val="003507F6"/>
    <w:rsid w:val="00352B2D"/>
    <w:rsid w:val="00352BEA"/>
    <w:rsid w:val="0035429E"/>
    <w:rsid w:val="00354DCE"/>
    <w:rsid w:val="003558BF"/>
    <w:rsid w:val="003560F1"/>
    <w:rsid w:val="00360BCD"/>
    <w:rsid w:val="003613D3"/>
    <w:rsid w:val="0036146D"/>
    <w:rsid w:val="003623AE"/>
    <w:rsid w:val="003633E7"/>
    <w:rsid w:val="00364628"/>
    <w:rsid w:val="00365936"/>
    <w:rsid w:val="00366770"/>
    <w:rsid w:val="00367C00"/>
    <w:rsid w:val="003705EB"/>
    <w:rsid w:val="00371AB1"/>
    <w:rsid w:val="00372AB4"/>
    <w:rsid w:val="00372B6E"/>
    <w:rsid w:val="00373BB3"/>
    <w:rsid w:val="003777B6"/>
    <w:rsid w:val="00377924"/>
    <w:rsid w:val="00381344"/>
    <w:rsid w:val="00384F8D"/>
    <w:rsid w:val="0038691F"/>
    <w:rsid w:val="00386DBE"/>
    <w:rsid w:val="003875ED"/>
    <w:rsid w:val="00390BA4"/>
    <w:rsid w:val="00391778"/>
    <w:rsid w:val="003926A0"/>
    <w:rsid w:val="0039300B"/>
    <w:rsid w:val="0039329F"/>
    <w:rsid w:val="00393798"/>
    <w:rsid w:val="00393D00"/>
    <w:rsid w:val="00394CEF"/>
    <w:rsid w:val="003952A6"/>
    <w:rsid w:val="00396A86"/>
    <w:rsid w:val="003A063E"/>
    <w:rsid w:val="003A08C8"/>
    <w:rsid w:val="003A1862"/>
    <w:rsid w:val="003A1DFF"/>
    <w:rsid w:val="003A2298"/>
    <w:rsid w:val="003A2575"/>
    <w:rsid w:val="003A283E"/>
    <w:rsid w:val="003A5036"/>
    <w:rsid w:val="003A5B04"/>
    <w:rsid w:val="003A767B"/>
    <w:rsid w:val="003B0185"/>
    <w:rsid w:val="003B02DE"/>
    <w:rsid w:val="003B2623"/>
    <w:rsid w:val="003B289D"/>
    <w:rsid w:val="003B33E2"/>
    <w:rsid w:val="003B3DC5"/>
    <w:rsid w:val="003B4612"/>
    <w:rsid w:val="003B559B"/>
    <w:rsid w:val="003B5669"/>
    <w:rsid w:val="003B7D1A"/>
    <w:rsid w:val="003C0B02"/>
    <w:rsid w:val="003C1075"/>
    <w:rsid w:val="003C1327"/>
    <w:rsid w:val="003C136C"/>
    <w:rsid w:val="003C2703"/>
    <w:rsid w:val="003C2ED6"/>
    <w:rsid w:val="003C3090"/>
    <w:rsid w:val="003C37CF"/>
    <w:rsid w:val="003C4025"/>
    <w:rsid w:val="003C4289"/>
    <w:rsid w:val="003C42B0"/>
    <w:rsid w:val="003C4E95"/>
    <w:rsid w:val="003C5B34"/>
    <w:rsid w:val="003C687D"/>
    <w:rsid w:val="003C714B"/>
    <w:rsid w:val="003C7471"/>
    <w:rsid w:val="003C7B3E"/>
    <w:rsid w:val="003D10D4"/>
    <w:rsid w:val="003D33ED"/>
    <w:rsid w:val="003D400C"/>
    <w:rsid w:val="003D4839"/>
    <w:rsid w:val="003D4AFC"/>
    <w:rsid w:val="003D4B56"/>
    <w:rsid w:val="003D63F0"/>
    <w:rsid w:val="003D77D2"/>
    <w:rsid w:val="003D7DD1"/>
    <w:rsid w:val="003D7DEE"/>
    <w:rsid w:val="003E39F6"/>
    <w:rsid w:val="003E588B"/>
    <w:rsid w:val="003E665E"/>
    <w:rsid w:val="003E67D2"/>
    <w:rsid w:val="003E6FC0"/>
    <w:rsid w:val="003E774D"/>
    <w:rsid w:val="003F0F95"/>
    <w:rsid w:val="003F1745"/>
    <w:rsid w:val="003F4429"/>
    <w:rsid w:val="003F4D8C"/>
    <w:rsid w:val="003F6038"/>
    <w:rsid w:val="003F6664"/>
    <w:rsid w:val="0040027C"/>
    <w:rsid w:val="00400CCB"/>
    <w:rsid w:val="00400D2D"/>
    <w:rsid w:val="0040128E"/>
    <w:rsid w:val="00401398"/>
    <w:rsid w:val="00402266"/>
    <w:rsid w:val="00402747"/>
    <w:rsid w:val="00402BE2"/>
    <w:rsid w:val="00402EC1"/>
    <w:rsid w:val="00403A0D"/>
    <w:rsid w:val="0040479A"/>
    <w:rsid w:val="00404AAC"/>
    <w:rsid w:val="00404BAD"/>
    <w:rsid w:val="00405562"/>
    <w:rsid w:val="00407234"/>
    <w:rsid w:val="00407782"/>
    <w:rsid w:val="004128ED"/>
    <w:rsid w:val="00412B99"/>
    <w:rsid w:val="004137D9"/>
    <w:rsid w:val="00413EED"/>
    <w:rsid w:val="00414DD5"/>
    <w:rsid w:val="00415C41"/>
    <w:rsid w:val="00417AF8"/>
    <w:rsid w:val="004201C6"/>
    <w:rsid w:val="0042053A"/>
    <w:rsid w:val="00421037"/>
    <w:rsid w:val="00422F79"/>
    <w:rsid w:val="00424927"/>
    <w:rsid w:val="00424EC5"/>
    <w:rsid w:val="0042528F"/>
    <w:rsid w:val="00425D3B"/>
    <w:rsid w:val="00425E91"/>
    <w:rsid w:val="00427647"/>
    <w:rsid w:val="004306EC"/>
    <w:rsid w:val="00430D23"/>
    <w:rsid w:val="00430D82"/>
    <w:rsid w:val="00432CA2"/>
    <w:rsid w:val="0043705B"/>
    <w:rsid w:val="004370DE"/>
    <w:rsid w:val="00437623"/>
    <w:rsid w:val="00437907"/>
    <w:rsid w:val="004401E7"/>
    <w:rsid w:val="00440548"/>
    <w:rsid w:val="00440F28"/>
    <w:rsid w:val="0044183F"/>
    <w:rsid w:val="004436BF"/>
    <w:rsid w:val="00444E82"/>
    <w:rsid w:val="00446A1F"/>
    <w:rsid w:val="00446C38"/>
    <w:rsid w:val="0044705F"/>
    <w:rsid w:val="004478A6"/>
    <w:rsid w:val="004517F1"/>
    <w:rsid w:val="00451814"/>
    <w:rsid w:val="00451985"/>
    <w:rsid w:val="00453E14"/>
    <w:rsid w:val="00454923"/>
    <w:rsid w:val="00454F11"/>
    <w:rsid w:val="004550D1"/>
    <w:rsid w:val="00455529"/>
    <w:rsid w:val="00456723"/>
    <w:rsid w:val="00456B71"/>
    <w:rsid w:val="00457C71"/>
    <w:rsid w:val="00461DEC"/>
    <w:rsid w:val="00462ABF"/>
    <w:rsid w:val="00462F55"/>
    <w:rsid w:val="004635A6"/>
    <w:rsid w:val="00463ED7"/>
    <w:rsid w:val="00464FA8"/>
    <w:rsid w:val="004652E1"/>
    <w:rsid w:val="00467015"/>
    <w:rsid w:val="0046797E"/>
    <w:rsid w:val="00467B6E"/>
    <w:rsid w:val="00467F4B"/>
    <w:rsid w:val="0047103B"/>
    <w:rsid w:val="00474FE6"/>
    <w:rsid w:val="004759C5"/>
    <w:rsid w:val="00475F47"/>
    <w:rsid w:val="00477541"/>
    <w:rsid w:val="0048053C"/>
    <w:rsid w:val="00481755"/>
    <w:rsid w:val="0048188C"/>
    <w:rsid w:val="00482AA9"/>
    <w:rsid w:val="00482CD9"/>
    <w:rsid w:val="00483CAD"/>
    <w:rsid w:val="004846AE"/>
    <w:rsid w:val="004848D9"/>
    <w:rsid w:val="00485155"/>
    <w:rsid w:val="004865F0"/>
    <w:rsid w:val="00486D5F"/>
    <w:rsid w:val="00487573"/>
    <w:rsid w:val="004901BB"/>
    <w:rsid w:val="004906D0"/>
    <w:rsid w:val="0049104A"/>
    <w:rsid w:val="0049128C"/>
    <w:rsid w:val="00491A9C"/>
    <w:rsid w:val="00491AEA"/>
    <w:rsid w:val="00492530"/>
    <w:rsid w:val="00493053"/>
    <w:rsid w:val="00493EB7"/>
    <w:rsid w:val="00493EF1"/>
    <w:rsid w:val="004947CC"/>
    <w:rsid w:val="0049606B"/>
    <w:rsid w:val="0049619B"/>
    <w:rsid w:val="004A1520"/>
    <w:rsid w:val="004A28A8"/>
    <w:rsid w:val="004A378F"/>
    <w:rsid w:val="004A4D84"/>
    <w:rsid w:val="004A621E"/>
    <w:rsid w:val="004A69D1"/>
    <w:rsid w:val="004A7587"/>
    <w:rsid w:val="004A77E3"/>
    <w:rsid w:val="004B33F4"/>
    <w:rsid w:val="004B349E"/>
    <w:rsid w:val="004B353F"/>
    <w:rsid w:val="004B393C"/>
    <w:rsid w:val="004B4C9D"/>
    <w:rsid w:val="004B5200"/>
    <w:rsid w:val="004C0808"/>
    <w:rsid w:val="004C1289"/>
    <w:rsid w:val="004C1386"/>
    <w:rsid w:val="004C27F3"/>
    <w:rsid w:val="004C52D6"/>
    <w:rsid w:val="004C5CBB"/>
    <w:rsid w:val="004C69DE"/>
    <w:rsid w:val="004C6A2A"/>
    <w:rsid w:val="004C6F15"/>
    <w:rsid w:val="004C7918"/>
    <w:rsid w:val="004D032B"/>
    <w:rsid w:val="004D075A"/>
    <w:rsid w:val="004D10F2"/>
    <w:rsid w:val="004D223A"/>
    <w:rsid w:val="004D3769"/>
    <w:rsid w:val="004D3983"/>
    <w:rsid w:val="004D4EC7"/>
    <w:rsid w:val="004D638E"/>
    <w:rsid w:val="004D63FF"/>
    <w:rsid w:val="004D6BE1"/>
    <w:rsid w:val="004E0D92"/>
    <w:rsid w:val="004E135C"/>
    <w:rsid w:val="004E1548"/>
    <w:rsid w:val="004E1B8C"/>
    <w:rsid w:val="004E1EB6"/>
    <w:rsid w:val="004E266F"/>
    <w:rsid w:val="004E28B2"/>
    <w:rsid w:val="004E3439"/>
    <w:rsid w:val="004E3A55"/>
    <w:rsid w:val="004E48A5"/>
    <w:rsid w:val="004E4B29"/>
    <w:rsid w:val="004E7272"/>
    <w:rsid w:val="004E747A"/>
    <w:rsid w:val="004F00B1"/>
    <w:rsid w:val="004F023E"/>
    <w:rsid w:val="004F046B"/>
    <w:rsid w:val="004F1C27"/>
    <w:rsid w:val="004F3189"/>
    <w:rsid w:val="004F3B55"/>
    <w:rsid w:val="004F4517"/>
    <w:rsid w:val="004F4A38"/>
    <w:rsid w:val="004F4AC7"/>
    <w:rsid w:val="004F5B21"/>
    <w:rsid w:val="004F6929"/>
    <w:rsid w:val="004F69C6"/>
    <w:rsid w:val="004F75D6"/>
    <w:rsid w:val="00500B2E"/>
    <w:rsid w:val="00500C8A"/>
    <w:rsid w:val="005013F3"/>
    <w:rsid w:val="00502C4D"/>
    <w:rsid w:val="00503C24"/>
    <w:rsid w:val="00503D0D"/>
    <w:rsid w:val="0050474B"/>
    <w:rsid w:val="00506FAC"/>
    <w:rsid w:val="0051026A"/>
    <w:rsid w:val="00510A33"/>
    <w:rsid w:val="00510BAB"/>
    <w:rsid w:val="005113FE"/>
    <w:rsid w:val="00513198"/>
    <w:rsid w:val="00513B7D"/>
    <w:rsid w:val="00514B00"/>
    <w:rsid w:val="00514B91"/>
    <w:rsid w:val="00515C6D"/>
    <w:rsid w:val="00516A25"/>
    <w:rsid w:val="00516D67"/>
    <w:rsid w:val="0052011A"/>
    <w:rsid w:val="005206E5"/>
    <w:rsid w:val="00520C24"/>
    <w:rsid w:val="0052113F"/>
    <w:rsid w:val="005212C8"/>
    <w:rsid w:val="00521A1E"/>
    <w:rsid w:val="00521C0C"/>
    <w:rsid w:val="00522249"/>
    <w:rsid w:val="0052266E"/>
    <w:rsid w:val="00522C6B"/>
    <w:rsid w:val="00523693"/>
    <w:rsid w:val="0052373E"/>
    <w:rsid w:val="0052401B"/>
    <w:rsid w:val="00524A1F"/>
    <w:rsid w:val="005262D4"/>
    <w:rsid w:val="00526ABA"/>
    <w:rsid w:val="00526EBB"/>
    <w:rsid w:val="00527F3B"/>
    <w:rsid w:val="005301F2"/>
    <w:rsid w:val="005329A3"/>
    <w:rsid w:val="00532EC6"/>
    <w:rsid w:val="00532F6F"/>
    <w:rsid w:val="005336F8"/>
    <w:rsid w:val="00533729"/>
    <w:rsid w:val="00535BE6"/>
    <w:rsid w:val="005364F1"/>
    <w:rsid w:val="0053775F"/>
    <w:rsid w:val="00540089"/>
    <w:rsid w:val="0054116B"/>
    <w:rsid w:val="005427FB"/>
    <w:rsid w:val="00542835"/>
    <w:rsid w:val="00543BBB"/>
    <w:rsid w:val="0054585D"/>
    <w:rsid w:val="00545E38"/>
    <w:rsid w:val="00546569"/>
    <w:rsid w:val="00547449"/>
    <w:rsid w:val="0055123F"/>
    <w:rsid w:val="00551967"/>
    <w:rsid w:val="00551A50"/>
    <w:rsid w:val="00552490"/>
    <w:rsid w:val="00553770"/>
    <w:rsid w:val="00553A08"/>
    <w:rsid w:val="005543A0"/>
    <w:rsid w:val="005547CB"/>
    <w:rsid w:val="005547FF"/>
    <w:rsid w:val="00554F96"/>
    <w:rsid w:val="00555F27"/>
    <w:rsid w:val="00556C83"/>
    <w:rsid w:val="00556F9D"/>
    <w:rsid w:val="00557ACE"/>
    <w:rsid w:val="00560269"/>
    <w:rsid w:val="0056062D"/>
    <w:rsid w:val="00560E65"/>
    <w:rsid w:val="00560F05"/>
    <w:rsid w:val="00561E54"/>
    <w:rsid w:val="0056248D"/>
    <w:rsid w:val="00562AE1"/>
    <w:rsid w:val="00564E1F"/>
    <w:rsid w:val="00565C05"/>
    <w:rsid w:val="00566DD5"/>
    <w:rsid w:val="005677AA"/>
    <w:rsid w:val="005711D6"/>
    <w:rsid w:val="00573694"/>
    <w:rsid w:val="005754C0"/>
    <w:rsid w:val="005756C9"/>
    <w:rsid w:val="0057579A"/>
    <w:rsid w:val="00575B95"/>
    <w:rsid w:val="005762BF"/>
    <w:rsid w:val="0057737F"/>
    <w:rsid w:val="005775B8"/>
    <w:rsid w:val="005775F4"/>
    <w:rsid w:val="005818A7"/>
    <w:rsid w:val="00583EF2"/>
    <w:rsid w:val="00585623"/>
    <w:rsid w:val="00585E21"/>
    <w:rsid w:val="00590D8C"/>
    <w:rsid w:val="0059136E"/>
    <w:rsid w:val="0059139D"/>
    <w:rsid w:val="0059276B"/>
    <w:rsid w:val="00592B05"/>
    <w:rsid w:val="00593905"/>
    <w:rsid w:val="00593D13"/>
    <w:rsid w:val="00594106"/>
    <w:rsid w:val="005944A7"/>
    <w:rsid w:val="00594DB0"/>
    <w:rsid w:val="00595109"/>
    <w:rsid w:val="005952A2"/>
    <w:rsid w:val="0059568D"/>
    <w:rsid w:val="00596CF3"/>
    <w:rsid w:val="005A048E"/>
    <w:rsid w:val="005A2581"/>
    <w:rsid w:val="005A25C4"/>
    <w:rsid w:val="005A2C15"/>
    <w:rsid w:val="005A3A72"/>
    <w:rsid w:val="005A3DD4"/>
    <w:rsid w:val="005A4979"/>
    <w:rsid w:val="005A4C6B"/>
    <w:rsid w:val="005A7926"/>
    <w:rsid w:val="005B222D"/>
    <w:rsid w:val="005B2C3E"/>
    <w:rsid w:val="005B2CE6"/>
    <w:rsid w:val="005B4417"/>
    <w:rsid w:val="005B48AF"/>
    <w:rsid w:val="005B538F"/>
    <w:rsid w:val="005B62B4"/>
    <w:rsid w:val="005C01FE"/>
    <w:rsid w:val="005C2E30"/>
    <w:rsid w:val="005C3BEE"/>
    <w:rsid w:val="005C4591"/>
    <w:rsid w:val="005C466E"/>
    <w:rsid w:val="005C6143"/>
    <w:rsid w:val="005C6182"/>
    <w:rsid w:val="005C6ADA"/>
    <w:rsid w:val="005C7E65"/>
    <w:rsid w:val="005C7F25"/>
    <w:rsid w:val="005D0020"/>
    <w:rsid w:val="005D065C"/>
    <w:rsid w:val="005D158A"/>
    <w:rsid w:val="005D24B4"/>
    <w:rsid w:val="005D38D6"/>
    <w:rsid w:val="005D56E7"/>
    <w:rsid w:val="005D6043"/>
    <w:rsid w:val="005D6AC3"/>
    <w:rsid w:val="005D6C20"/>
    <w:rsid w:val="005E036B"/>
    <w:rsid w:val="005E06A0"/>
    <w:rsid w:val="005E0951"/>
    <w:rsid w:val="005E0CB9"/>
    <w:rsid w:val="005E1AC8"/>
    <w:rsid w:val="005E3D26"/>
    <w:rsid w:val="005E465D"/>
    <w:rsid w:val="005E6628"/>
    <w:rsid w:val="005E6EC8"/>
    <w:rsid w:val="005E755D"/>
    <w:rsid w:val="005F0BB0"/>
    <w:rsid w:val="005F1DCB"/>
    <w:rsid w:val="005F3F49"/>
    <w:rsid w:val="005F4F5F"/>
    <w:rsid w:val="005F5173"/>
    <w:rsid w:val="005F5264"/>
    <w:rsid w:val="005F61FE"/>
    <w:rsid w:val="005F622C"/>
    <w:rsid w:val="005F6455"/>
    <w:rsid w:val="00603125"/>
    <w:rsid w:val="00603683"/>
    <w:rsid w:val="00606B68"/>
    <w:rsid w:val="00606E7E"/>
    <w:rsid w:val="00607D16"/>
    <w:rsid w:val="00607D17"/>
    <w:rsid w:val="00607F24"/>
    <w:rsid w:val="00611B08"/>
    <w:rsid w:val="0061252C"/>
    <w:rsid w:val="00614C08"/>
    <w:rsid w:val="00614D0F"/>
    <w:rsid w:val="00615A94"/>
    <w:rsid w:val="00616C0F"/>
    <w:rsid w:val="006173C9"/>
    <w:rsid w:val="0062018E"/>
    <w:rsid w:val="006210BA"/>
    <w:rsid w:val="0062120F"/>
    <w:rsid w:val="0062175D"/>
    <w:rsid w:val="00624104"/>
    <w:rsid w:val="00624A52"/>
    <w:rsid w:val="006259F0"/>
    <w:rsid w:val="00625A63"/>
    <w:rsid w:val="006269CC"/>
    <w:rsid w:val="00626CB6"/>
    <w:rsid w:val="00627C2E"/>
    <w:rsid w:val="00630619"/>
    <w:rsid w:val="00630999"/>
    <w:rsid w:val="006310B0"/>
    <w:rsid w:val="006320FC"/>
    <w:rsid w:val="00632F89"/>
    <w:rsid w:val="00633ABE"/>
    <w:rsid w:val="0063454A"/>
    <w:rsid w:val="006357B8"/>
    <w:rsid w:val="00635E07"/>
    <w:rsid w:val="006376FF"/>
    <w:rsid w:val="006432BA"/>
    <w:rsid w:val="006434AE"/>
    <w:rsid w:val="0064511D"/>
    <w:rsid w:val="00650EB5"/>
    <w:rsid w:val="00650F4E"/>
    <w:rsid w:val="0065189A"/>
    <w:rsid w:val="0065203A"/>
    <w:rsid w:val="0065309A"/>
    <w:rsid w:val="00653F4A"/>
    <w:rsid w:val="006547F6"/>
    <w:rsid w:val="00655024"/>
    <w:rsid w:val="00655DFE"/>
    <w:rsid w:val="00656450"/>
    <w:rsid w:val="006579ED"/>
    <w:rsid w:val="0066000D"/>
    <w:rsid w:val="00661853"/>
    <w:rsid w:val="006633AD"/>
    <w:rsid w:val="00663487"/>
    <w:rsid w:val="00663B98"/>
    <w:rsid w:val="00664489"/>
    <w:rsid w:val="00666D1D"/>
    <w:rsid w:val="00666FF4"/>
    <w:rsid w:val="006670B2"/>
    <w:rsid w:val="00670838"/>
    <w:rsid w:val="00672EBD"/>
    <w:rsid w:val="006735AF"/>
    <w:rsid w:val="0067418B"/>
    <w:rsid w:val="00674D9D"/>
    <w:rsid w:val="00675FCE"/>
    <w:rsid w:val="0067685C"/>
    <w:rsid w:val="00677A45"/>
    <w:rsid w:val="00677E9E"/>
    <w:rsid w:val="0068038C"/>
    <w:rsid w:val="00680988"/>
    <w:rsid w:val="006814CD"/>
    <w:rsid w:val="00681E00"/>
    <w:rsid w:val="00682004"/>
    <w:rsid w:val="00683524"/>
    <w:rsid w:val="00683BA5"/>
    <w:rsid w:val="00684C53"/>
    <w:rsid w:val="00685082"/>
    <w:rsid w:val="00686642"/>
    <w:rsid w:val="0068745B"/>
    <w:rsid w:val="00687DAD"/>
    <w:rsid w:val="006914A6"/>
    <w:rsid w:val="00693E51"/>
    <w:rsid w:val="006940FB"/>
    <w:rsid w:val="00694ED8"/>
    <w:rsid w:val="00695417"/>
    <w:rsid w:val="00695798"/>
    <w:rsid w:val="006961E3"/>
    <w:rsid w:val="0069672C"/>
    <w:rsid w:val="00696BEC"/>
    <w:rsid w:val="006976C3"/>
    <w:rsid w:val="00697776"/>
    <w:rsid w:val="00697D93"/>
    <w:rsid w:val="006A09C2"/>
    <w:rsid w:val="006A1E8A"/>
    <w:rsid w:val="006A32EF"/>
    <w:rsid w:val="006A3B55"/>
    <w:rsid w:val="006A3C64"/>
    <w:rsid w:val="006A743C"/>
    <w:rsid w:val="006A74C4"/>
    <w:rsid w:val="006A75D3"/>
    <w:rsid w:val="006B0F5F"/>
    <w:rsid w:val="006B4438"/>
    <w:rsid w:val="006B4627"/>
    <w:rsid w:val="006B46CE"/>
    <w:rsid w:val="006B5516"/>
    <w:rsid w:val="006B552A"/>
    <w:rsid w:val="006B5EA5"/>
    <w:rsid w:val="006B62B5"/>
    <w:rsid w:val="006B6455"/>
    <w:rsid w:val="006B6A64"/>
    <w:rsid w:val="006C051E"/>
    <w:rsid w:val="006C2D99"/>
    <w:rsid w:val="006C39A0"/>
    <w:rsid w:val="006C58B7"/>
    <w:rsid w:val="006C5CE6"/>
    <w:rsid w:val="006C65FA"/>
    <w:rsid w:val="006C6817"/>
    <w:rsid w:val="006D02FB"/>
    <w:rsid w:val="006D0C96"/>
    <w:rsid w:val="006D19A4"/>
    <w:rsid w:val="006D2257"/>
    <w:rsid w:val="006D2B39"/>
    <w:rsid w:val="006D3C72"/>
    <w:rsid w:val="006D4072"/>
    <w:rsid w:val="006D67A6"/>
    <w:rsid w:val="006D7823"/>
    <w:rsid w:val="006E0D5B"/>
    <w:rsid w:val="006E1950"/>
    <w:rsid w:val="006E2B6E"/>
    <w:rsid w:val="006E314C"/>
    <w:rsid w:val="006E3C89"/>
    <w:rsid w:val="006E3E98"/>
    <w:rsid w:val="006E4374"/>
    <w:rsid w:val="006E4F3A"/>
    <w:rsid w:val="006E56FF"/>
    <w:rsid w:val="006E59EA"/>
    <w:rsid w:val="006E648E"/>
    <w:rsid w:val="006E793F"/>
    <w:rsid w:val="006F0121"/>
    <w:rsid w:val="006F031E"/>
    <w:rsid w:val="006F1701"/>
    <w:rsid w:val="006F1762"/>
    <w:rsid w:val="006F1802"/>
    <w:rsid w:val="006F37B2"/>
    <w:rsid w:val="006F3A6A"/>
    <w:rsid w:val="006F3AE2"/>
    <w:rsid w:val="006F3B2E"/>
    <w:rsid w:val="006F5D0A"/>
    <w:rsid w:val="006F6B07"/>
    <w:rsid w:val="00700B32"/>
    <w:rsid w:val="00700EA1"/>
    <w:rsid w:val="007017FD"/>
    <w:rsid w:val="00702D6B"/>
    <w:rsid w:val="00704E86"/>
    <w:rsid w:val="00705109"/>
    <w:rsid w:val="00705134"/>
    <w:rsid w:val="007052ED"/>
    <w:rsid w:val="0070713D"/>
    <w:rsid w:val="00707AA5"/>
    <w:rsid w:val="00710791"/>
    <w:rsid w:val="00710ABE"/>
    <w:rsid w:val="00711A9F"/>
    <w:rsid w:val="0071214F"/>
    <w:rsid w:val="00713536"/>
    <w:rsid w:val="007139BF"/>
    <w:rsid w:val="00713C6B"/>
    <w:rsid w:val="00714594"/>
    <w:rsid w:val="007154B8"/>
    <w:rsid w:val="00715A69"/>
    <w:rsid w:val="00717B86"/>
    <w:rsid w:val="007211F3"/>
    <w:rsid w:val="0072172B"/>
    <w:rsid w:val="00723969"/>
    <w:rsid w:val="0072405D"/>
    <w:rsid w:val="00724AE6"/>
    <w:rsid w:val="0072624E"/>
    <w:rsid w:val="007269C5"/>
    <w:rsid w:val="00726E6B"/>
    <w:rsid w:val="00727FD7"/>
    <w:rsid w:val="007304BD"/>
    <w:rsid w:val="00731595"/>
    <w:rsid w:val="00732154"/>
    <w:rsid w:val="00734317"/>
    <w:rsid w:val="00734AB4"/>
    <w:rsid w:val="00734BB4"/>
    <w:rsid w:val="00734E44"/>
    <w:rsid w:val="00734E57"/>
    <w:rsid w:val="00734EB4"/>
    <w:rsid w:val="00735742"/>
    <w:rsid w:val="00735A38"/>
    <w:rsid w:val="00735CED"/>
    <w:rsid w:val="0073674F"/>
    <w:rsid w:val="007401A7"/>
    <w:rsid w:val="00740932"/>
    <w:rsid w:val="00742735"/>
    <w:rsid w:val="00745CE7"/>
    <w:rsid w:val="00746B9D"/>
    <w:rsid w:val="007479B4"/>
    <w:rsid w:val="00747C2E"/>
    <w:rsid w:val="00750C35"/>
    <w:rsid w:val="00750DA9"/>
    <w:rsid w:val="007524BC"/>
    <w:rsid w:val="007524CD"/>
    <w:rsid w:val="00752BAE"/>
    <w:rsid w:val="00752D06"/>
    <w:rsid w:val="00753132"/>
    <w:rsid w:val="00754CFA"/>
    <w:rsid w:val="0075560A"/>
    <w:rsid w:val="00755B5E"/>
    <w:rsid w:val="00756D90"/>
    <w:rsid w:val="00757951"/>
    <w:rsid w:val="007618A9"/>
    <w:rsid w:val="00762AF2"/>
    <w:rsid w:val="00762CD1"/>
    <w:rsid w:val="00763B91"/>
    <w:rsid w:val="00763BB0"/>
    <w:rsid w:val="007645A0"/>
    <w:rsid w:val="00764BED"/>
    <w:rsid w:val="00771656"/>
    <w:rsid w:val="00774326"/>
    <w:rsid w:val="00774354"/>
    <w:rsid w:val="0077522E"/>
    <w:rsid w:val="00781C0B"/>
    <w:rsid w:val="00781C43"/>
    <w:rsid w:val="00782922"/>
    <w:rsid w:val="00782DE8"/>
    <w:rsid w:val="0078331C"/>
    <w:rsid w:val="0078370D"/>
    <w:rsid w:val="00785A27"/>
    <w:rsid w:val="00787A3B"/>
    <w:rsid w:val="0079001E"/>
    <w:rsid w:val="0079016D"/>
    <w:rsid w:val="0079108B"/>
    <w:rsid w:val="00791218"/>
    <w:rsid w:val="00792B6A"/>
    <w:rsid w:val="007940F5"/>
    <w:rsid w:val="0079468D"/>
    <w:rsid w:val="0079477B"/>
    <w:rsid w:val="00794DF5"/>
    <w:rsid w:val="0079734A"/>
    <w:rsid w:val="007A01A8"/>
    <w:rsid w:val="007A0EF9"/>
    <w:rsid w:val="007A1E02"/>
    <w:rsid w:val="007A2F18"/>
    <w:rsid w:val="007A4219"/>
    <w:rsid w:val="007A6922"/>
    <w:rsid w:val="007A6C7D"/>
    <w:rsid w:val="007A6FCC"/>
    <w:rsid w:val="007B0C19"/>
    <w:rsid w:val="007B14A7"/>
    <w:rsid w:val="007B1674"/>
    <w:rsid w:val="007B1D10"/>
    <w:rsid w:val="007B1D8A"/>
    <w:rsid w:val="007B3062"/>
    <w:rsid w:val="007B4588"/>
    <w:rsid w:val="007B475A"/>
    <w:rsid w:val="007B4B5F"/>
    <w:rsid w:val="007B5793"/>
    <w:rsid w:val="007B6201"/>
    <w:rsid w:val="007B7991"/>
    <w:rsid w:val="007C2783"/>
    <w:rsid w:val="007C3069"/>
    <w:rsid w:val="007C46F7"/>
    <w:rsid w:val="007C4DCA"/>
    <w:rsid w:val="007C693C"/>
    <w:rsid w:val="007C7346"/>
    <w:rsid w:val="007D105D"/>
    <w:rsid w:val="007D2305"/>
    <w:rsid w:val="007D2CED"/>
    <w:rsid w:val="007D305D"/>
    <w:rsid w:val="007D3C62"/>
    <w:rsid w:val="007D5377"/>
    <w:rsid w:val="007D5E52"/>
    <w:rsid w:val="007D6C3E"/>
    <w:rsid w:val="007E0E72"/>
    <w:rsid w:val="007E21CF"/>
    <w:rsid w:val="007E2DB7"/>
    <w:rsid w:val="007E37EB"/>
    <w:rsid w:val="007E3B32"/>
    <w:rsid w:val="007E3B8C"/>
    <w:rsid w:val="007E4232"/>
    <w:rsid w:val="007E5BCC"/>
    <w:rsid w:val="007E67C8"/>
    <w:rsid w:val="007E6B01"/>
    <w:rsid w:val="007E7D85"/>
    <w:rsid w:val="007F08E5"/>
    <w:rsid w:val="007F0D9D"/>
    <w:rsid w:val="007F3A49"/>
    <w:rsid w:val="007F3DC0"/>
    <w:rsid w:val="007F4756"/>
    <w:rsid w:val="007F6D33"/>
    <w:rsid w:val="007F72B2"/>
    <w:rsid w:val="007F76A8"/>
    <w:rsid w:val="007F7B49"/>
    <w:rsid w:val="008005DA"/>
    <w:rsid w:val="00801C04"/>
    <w:rsid w:val="00803B18"/>
    <w:rsid w:val="00803F8E"/>
    <w:rsid w:val="0080465A"/>
    <w:rsid w:val="00804FED"/>
    <w:rsid w:val="00805D6D"/>
    <w:rsid w:val="00807B6C"/>
    <w:rsid w:val="00807F35"/>
    <w:rsid w:val="00811523"/>
    <w:rsid w:val="00811D46"/>
    <w:rsid w:val="00812E66"/>
    <w:rsid w:val="008157F6"/>
    <w:rsid w:val="00816A29"/>
    <w:rsid w:val="008204F6"/>
    <w:rsid w:val="00820DA2"/>
    <w:rsid w:val="008220AE"/>
    <w:rsid w:val="00823237"/>
    <w:rsid w:val="00824F8C"/>
    <w:rsid w:val="0082618B"/>
    <w:rsid w:val="00826EEF"/>
    <w:rsid w:val="008273D7"/>
    <w:rsid w:val="008279B7"/>
    <w:rsid w:val="00831CA6"/>
    <w:rsid w:val="008328B2"/>
    <w:rsid w:val="00832A46"/>
    <w:rsid w:val="008332DF"/>
    <w:rsid w:val="00835DC7"/>
    <w:rsid w:val="00836F21"/>
    <w:rsid w:val="008375F0"/>
    <w:rsid w:val="008401C8"/>
    <w:rsid w:val="0084237D"/>
    <w:rsid w:val="00843617"/>
    <w:rsid w:val="00844895"/>
    <w:rsid w:val="00844DC1"/>
    <w:rsid w:val="00845713"/>
    <w:rsid w:val="00845808"/>
    <w:rsid w:val="00845EFF"/>
    <w:rsid w:val="008479B2"/>
    <w:rsid w:val="00850330"/>
    <w:rsid w:val="00852867"/>
    <w:rsid w:val="008544FA"/>
    <w:rsid w:val="00855F0A"/>
    <w:rsid w:val="00856455"/>
    <w:rsid w:val="00856C42"/>
    <w:rsid w:val="008604A3"/>
    <w:rsid w:val="00860AEC"/>
    <w:rsid w:val="0086250F"/>
    <w:rsid w:val="00862DF6"/>
    <w:rsid w:val="0086311B"/>
    <w:rsid w:val="008651EC"/>
    <w:rsid w:val="00865C62"/>
    <w:rsid w:val="00865F15"/>
    <w:rsid w:val="00866F09"/>
    <w:rsid w:val="00867D16"/>
    <w:rsid w:val="0087059F"/>
    <w:rsid w:val="008706F1"/>
    <w:rsid w:val="0087107C"/>
    <w:rsid w:val="00871A71"/>
    <w:rsid w:val="00872829"/>
    <w:rsid w:val="008733E0"/>
    <w:rsid w:val="00873F6F"/>
    <w:rsid w:val="00874565"/>
    <w:rsid w:val="00876C24"/>
    <w:rsid w:val="00877796"/>
    <w:rsid w:val="00877D3F"/>
    <w:rsid w:val="008803FD"/>
    <w:rsid w:val="00880CE8"/>
    <w:rsid w:val="00881A38"/>
    <w:rsid w:val="00881BB9"/>
    <w:rsid w:val="00882B55"/>
    <w:rsid w:val="008838A1"/>
    <w:rsid w:val="00884A38"/>
    <w:rsid w:val="00884E05"/>
    <w:rsid w:val="00885753"/>
    <w:rsid w:val="00886674"/>
    <w:rsid w:val="008867E9"/>
    <w:rsid w:val="00886B9D"/>
    <w:rsid w:val="008911E1"/>
    <w:rsid w:val="0089143A"/>
    <w:rsid w:val="00891B96"/>
    <w:rsid w:val="0089513D"/>
    <w:rsid w:val="00896400"/>
    <w:rsid w:val="00897B44"/>
    <w:rsid w:val="008A0178"/>
    <w:rsid w:val="008A166C"/>
    <w:rsid w:val="008A21DA"/>
    <w:rsid w:val="008A2DCE"/>
    <w:rsid w:val="008A3B00"/>
    <w:rsid w:val="008A4B74"/>
    <w:rsid w:val="008A4FE0"/>
    <w:rsid w:val="008A5845"/>
    <w:rsid w:val="008A6425"/>
    <w:rsid w:val="008A66E5"/>
    <w:rsid w:val="008A6732"/>
    <w:rsid w:val="008A7593"/>
    <w:rsid w:val="008A7FCD"/>
    <w:rsid w:val="008B17AE"/>
    <w:rsid w:val="008B20CD"/>
    <w:rsid w:val="008B673A"/>
    <w:rsid w:val="008B6E0E"/>
    <w:rsid w:val="008B736D"/>
    <w:rsid w:val="008C0A8C"/>
    <w:rsid w:val="008C0F17"/>
    <w:rsid w:val="008C0F8C"/>
    <w:rsid w:val="008C4C8D"/>
    <w:rsid w:val="008C7BA7"/>
    <w:rsid w:val="008C7FDF"/>
    <w:rsid w:val="008D0506"/>
    <w:rsid w:val="008D1B18"/>
    <w:rsid w:val="008D22C0"/>
    <w:rsid w:val="008D2878"/>
    <w:rsid w:val="008D3C82"/>
    <w:rsid w:val="008D3FE4"/>
    <w:rsid w:val="008D4AD3"/>
    <w:rsid w:val="008D763B"/>
    <w:rsid w:val="008D7CEB"/>
    <w:rsid w:val="008E13FE"/>
    <w:rsid w:val="008E3875"/>
    <w:rsid w:val="008E3FBA"/>
    <w:rsid w:val="008E4F8D"/>
    <w:rsid w:val="008E5292"/>
    <w:rsid w:val="008E5594"/>
    <w:rsid w:val="008E59BD"/>
    <w:rsid w:val="008E68AB"/>
    <w:rsid w:val="008F0190"/>
    <w:rsid w:val="008F1308"/>
    <w:rsid w:val="008F2264"/>
    <w:rsid w:val="008F335A"/>
    <w:rsid w:val="008F3FE3"/>
    <w:rsid w:val="008F543D"/>
    <w:rsid w:val="008F7D30"/>
    <w:rsid w:val="008F7E91"/>
    <w:rsid w:val="00901E6E"/>
    <w:rsid w:val="00903073"/>
    <w:rsid w:val="00903A11"/>
    <w:rsid w:val="009073E6"/>
    <w:rsid w:val="00907DC5"/>
    <w:rsid w:val="009120C5"/>
    <w:rsid w:val="0091321B"/>
    <w:rsid w:val="00915375"/>
    <w:rsid w:val="009154D9"/>
    <w:rsid w:val="00916B14"/>
    <w:rsid w:val="0091761C"/>
    <w:rsid w:val="00917B65"/>
    <w:rsid w:val="00920353"/>
    <w:rsid w:val="00920942"/>
    <w:rsid w:val="00922B69"/>
    <w:rsid w:val="00924FFC"/>
    <w:rsid w:val="009255D8"/>
    <w:rsid w:val="00925721"/>
    <w:rsid w:val="00925CE7"/>
    <w:rsid w:val="00925D13"/>
    <w:rsid w:val="00927728"/>
    <w:rsid w:val="00927E05"/>
    <w:rsid w:val="0093146F"/>
    <w:rsid w:val="00931EA0"/>
    <w:rsid w:val="009328F7"/>
    <w:rsid w:val="00932CEF"/>
    <w:rsid w:val="0093303C"/>
    <w:rsid w:val="00934896"/>
    <w:rsid w:val="009372B6"/>
    <w:rsid w:val="00937376"/>
    <w:rsid w:val="009402F7"/>
    <w:rsid w:val="009404C8"/>
    <w:rsid w:val="00941636"/>
    <w:rsid w:val="00941D81"/>
    <w:rsid w:val="0094315C"/>
    <w:rsid w:val="009436DE"/>
    <w:rsid w:val="00944512"/>
    <w:rsid w:val="00944A56"/>
    <w:rsid w:val="00944E13"/>
    <w:rsid w:val="00945E7F"/>
    <w:rsid w:val="00945EDF"/>
    <w:rsid w:val="0094764E"/>
    <w:rsid w:val="009478A5"/>
    <w:rsid w:val="0095028E"/>
    <w:rsid w:val="0095064C"/>
    <w:rsid w:val="00950793"/>
    <w:rsid w:val="00951629"/>
    <w:rsid w:val="0095188C"/>
    <w:rsid w:val="00951BD5"/>
    <w:rsid w:val="009534B5"/>
    <w:rsid w:val="009534D3"/>
    <w:rsid w:val="0095364B"/>
    <w:rsid w:val="00953E14"/>
    <w:rsid w:val="0095544B"/>
    <w:rsid w:val="0095562F"/>
    <w:rsid w:val="009558EB"/>
    <w:rsid w:val="00956450"/>
    <w:rsid w:val="009569B5"/>
    <w:rsid w:val="00956C21"/>
    <w:rsid w:val="00956E90"/>
    <w:rsid w:val="00957F39"/>
    <w:rsid w:val="00960D14"/>
    <w:rsid w:val="00960D30"/>
    <w:rsid w:val="00961239"/>
    <w:rsid w:val="00961586"/>
    <w:rsid w:val="0096248C"/>
    <w:rsid w:val="00963B04"/>
    <w:rsid w:val="00964938"/>
    <w:rsid w:val="00965B60"/>
    <w:rsid w:val="009674EF"/>
    <w:rsid w:val="009708EB"/>
    <w:rsid w:val="00971074"/>
    <w:rsid w:val="00971B55"/>
    <w:rsid w:val="009727AF"/>
    <w:rsid w:val="00974101"/>
    <w:rsid w:val="009766C1"/>
    <w:rsid w:val="00976732"/>
    <w:rsid w:val="00976C80"/>
    <w:rsid w:val="00976F3D"/>
    <w:rsid w:val="00977A09"/>
    <w:rsid w:val="00980460"/>
    <w:rsid w:val="00980721"/>
    <w:rsid w:val="00980732"/>
    <w:rsid w:val="00983BBF"/>
    <w:rsid w:val="00985D07"/>
    <w:rsid w:val="0098659B"/>
    <w:rsid w:val="009874E5"/>
    <w:rsid w:val="009879A2"/>
    <w:rsid w:val="00987B65"/>
    <w:rsid w:val="00990030"/>
    <w:rsid w:val="00990D74"/>
    <w:rsid w:val="009917E0"/>
    <w:rsid w:val="009935FF"/>
    <w:rsid w:val="00993C27"/>
    <w:rsid w:val="00994BDE"/>
    <w:rsid w:val="00996603"/>
    <w:rsid w:val="009966E8"/>
    <w:rsid w:val="00996A8A"/>
    <w:rsid w:val="009976C5"/>
    <w:rsid w:val="009978E1"/>
    <w:rsid w:val="00997D02"/>
    <w:rsid w:val="009A02C8"/>
    <w:rsid w:val="009A0C39"/>
    <w:rsid w:val="009A0CCA"/>
    <w:rsid w:val="009A2E69"/>
    <w:rsid w:val="009A38F5"/>
    <w:rsid w:val="009A46B5"/>
    <w:rsid w:val="009A5DB9"/>
    <w:rsid w:val="009A671E"/>
    <w:rsid w:val="009A7527"/>
    <w:rsid w:val="009B043B"/>
    <w:rsid w:val="009B0BE5"/>
    <w:rsid w:val="009B309E"/>
    <w:rsid w:val="009B3839"/>
    <w:rsid w:val="009B4D81"/>
    <w:rsid w:val="009B4DFE"/>
    <w:rsid w:val="009B549D"/>
    <w:rsid w:val="009B6F74"/>
    <w:rsid w:val="009B7840"/>
    <w:rsid w:val="009B7CB1"/>
    <w:rsid w:val="009C15EA"/>
    <w:rsid w:val="009C1F1D"/>
    <w:rsid w:val="009C2935"/>
    <w:rsid w:val="009C2B97"/>
    <w:rsid w:val="009C3CA3"/>
    <w:rsid w:val="009C4614"/>
    <w:rsid w:val="009C4DE9"/>
    <w:rsid w:val="009C66C7"/>
    <w:rsid w:val="009D0905"/>
    <w:rsid w:val="009D2A78"/>
    <w:rsid w:val="009D2B4F"/>
    <w:rsid w:val="009D3098"/>
    <w:rsid w:val="009D5435"/>
    <w:rsid w:val="009D6638"/>
    <w:rsid w:val="009D7053"/>
    <w:rsid w:val="009E04F6"/>
    <w:rsid w:val="009E0A1F"/>
    <w:rsid w:val="009E1066"/>
    <w:rsid w:val="009E2624"/>
    <w:rsid w:val="009E3E82"/>
    <w:rsid w:val="009E53A1"/>
    <w:rsid w:val="009E564E"/>
    <w:rsid w:val="009E7021"/>
    <w:rsid w:val="009E7595"/>
    <w:rsid w:val="009E7FF4"/>
    <w:rsid w:val="009F17F0"/>
    <w:rsid w:val="009F1E39"/>
    <w:rsid w:val="009F2478"/>
    <w:rsid w:val="009F3D80"/>
    <w:rsid w:val="009F57BD"/>
    <w:rsid w:val="009F5AE1"/>
    <w:rsid w:val="009F5E40"/>
    <w:rsid w:val="009F6202"/>
    <w:rsid w:val="009F63AA"/>
    <w:rsid w:val="009F63EF"/>
    <w:rsid w:val="009F7347"/>
    <w:rsid w:val="00A00215"/>
    <w:rsid w:val="00A01B12"/>
    <w:rsid w:val="00A0234F"/>
    <w:rsid w:val="00A0299D"/>
    <w:rsid w:val="00A038F4"/>
    <w:rsid w:val="00A039FF"/>
    <w:rsid w:val="00A03C57"/>
    <w:rsid w:val="00A03EB9"/>
    <w:rsid w:val="00A04AAF"/>
    <w:rsid w:val="00A04CE8"/>
    <w:rsid w:val="00A057E4"/>
    <w:rsid w:val="00A06FD6"/>
    <w:rsid w:val="00A0713B"/>
    <w:rsid w:val="00A07F3C"/>
    <w:rsid w:val="00A106F9"/>
    <w:rsid w:val="00A1194C"/>
    <w:rsid w:val="00A11D99"/>
    <w:rsid w:val="00A12F8F"/>
    <w:rsid w:val="00A144FD"/>
    <w:rsid w:val="00A14E49"/>
    <w:rsid w:val="00A14E96"/>
    <w:rsid w:val="00A156BD"/>
    <w:rsid w:val="00A16D0B"/>
    <w:rsid w:val="00A17B33"/>
    <w:rsid w:val="00A2065B"/>
    <w:rsid w:val="00A20C67"/>
    <w:rsid w:val="00A20D01"/>
    <w:rsid w:val="00A21F0F"/>
    <w:rsid w:val="00A2524B"/>
    <w:rsid w:val="00A2539F"/>
    <w:rsid w:val="00A2620A"/>
    <w:rsid w:val="00A3010D"/>
    <w:rsid w:val="00A31EBF"/>
    <w:rsid w:val="00A320B7"/>
    <w:rsid w:val="00A32120"/>
    <w:rsid w:val="00A348C0"/>
    <w:rsid w:val="00A35C69"/>
    <w:rsid w:val="00A36B1E"/>
    <w:rsid w:val="00A37798"/>
    <w:rsid w:val="00A37844"/>
    <w:rsid w:val="00A37C53"/>
    <w:rsid w:val="00A41C24"/>
    <w:rsid w:val="00A420B9"/>
    <w:rsid w:val="00A434D9"/>
    <w:rsid w:val="00A44061"/>
    <w:rsid w:val="00A4468F"/>
    <w:rsid w:val="00A44777"/>
    <w:rsid w:val="00A44D5C"/>
    <w:rsid w:val="00A45595"/>
    <w:rsid w:val="00A455A4"/>
    <w:rsid w:val="00A46234"/>
    <w:rsid w:val="00A46267"/>
    <w:rsid w:val="00A476EB"/>
    <w:rsid w:val="00A50884"/>
    <w:rsid w:val="00A51FE3"/>
    <w:rsid w:val="00A52239"/>
    <w:rsid w:val="00A52B76"/>
    <w:rsid w:val="00A53A30"/>
    <w:rsid w:val="00A53F75"/>
    <w:rsid w:val="00A55A14"/>
    <w:rsid w:val="00A56554"/>
    <w:rsid w:val="00A56ABC"/>
    <w:rsid w:val="00A5715E"/>
    <w:rsid w:val="00A572F9"/>
    <w:rsid w:val="00A57CB1"/>
    <w:rsid w:val="00A60226"/>
    <w:rsid w:val="00A60532"/>
    <w:rsid w:val="00A60548"/>
    <w:rsid w:val="00A60862"/>
    <w:rsid w:val="00A616DA"/>
    <w:rsid w:val="00A61D8D"/>
    <w:rsid w:val="00A63BF8"/>
    <w:rsid w:val="00A6534E"/>
    <w:rsid w:val="00A658D1"/>
    <w:rsid w:val="00A66F0D"/>
    <w:rsid w:val="00A671DA"/>
    <w:rsid w:val="00A672FC"/>
    <w:rsid w:val="00A67506"/>
    <w:rsid w:val="00A6761F"/>
    <w:rsid w:val="00A67949"/>
    <w:rsid w:val="00A709E5"/>
    <w:rsid w:val="00A70FFC"/>
    <w:rsid w:val="00A71C33"/>
    <w:rsid w:val="00A722D5"/>
    <w:rsid w:val="00A72486"/>
    <w:rsid w:val="00A73A8B"/>
    <w:rsid w:val="00A81707"/>
    <w:rsid w:val="00A82EAA"/>
    <w:rsid w:val="00A83904"/>
    <w:rsid w:val="00A84078"/>
    <w:rsid w:val="00A84824"/>
    <w:rsid w:val="00A868B9"/>
    <w:rsid w:val="00A86B24"/>
    <w:rsid w:val="00A873FC"/>
    <w:rsid w:val="00A879E8"/>
    <w:rsid w:val="00A9050A"/>
    <w:rsid w:val="00A90C2C"/>
    <w:rsid w:val="00A90E25"/>
    <w:rsid w:val="00A90E93"/>
    <w:rsid w:val="00A916E3"/>
    <w:rsid w:val="00A9176A"/>
    <w:rsid w:val="00A91B41"/>
    <w:rsid w:val="00A92148"/>
    <w:rsid w:val="00A94AC7"/>
    <w:rsid w:val="00A953A8"/>
    <w:rsid w:val="00A955FD"/>
    <w:rsid w:val="00A9604A"/>
    <w:rsid w:val="00A972DA"/>
    <w:rsid w:val="00A97A2D"/>
    <w:rsid w:val="00A97BDF"/>
    <w:rsid w:val="00AA1826"/>
    <w:rsid w:val="00AA1AB6"/>
    <w:rsid w:val="00AA3D71"/>
    <w:rsid w:val="00AA4F35"/>
    <w:rsid w:val="00AA5028"/>
    <w:rsid w:val="00AA5C1C"/>
    <w:rsid w:val="00AA6E2E"/>
    <w:rsid w:val="00AA6E57"/>
    <w:rsid w:val="00AA733D"/>
    <w:rsid w:val="00AB2847"/>
    <w:rsid w:val="00AB4565"/>
    <w:rsid w:val="00AB4E53"/>
    <w:rsid w:val="00AB5B27"/>
    <w:rsid w:val="00AB6158"/>
    <w:rsid w:val="00AB6FBF"/>
    <w:rsid w:val="00AB708A"/>
    <w:rsid w:val="00AB7159"/>
    <w:rsid w:val="00AB7876"/>
    <w:rsid w:val="00AB79B5"/>
    <w:rsid w:val="00AB7E25"/>
    <w:rsid w:val="00AC0D26"/>
    <w:rsid w:val="00AC0D97"/>
    <w:rsid w:val="00AC10C7"/>
    <w:rsid w:val="00AC23AE"/>
    <w:rsid w:val="00AC23BF"/>
    <w:rsid w:val="00AC2679"/>
    <w:rsid w:val="00AC3A37"/>
    <w:rsid w:val="00AC527F"/>
    <w:rsid w:val="00AC62DE"/>
    <w:rsid w:val="00AC64C1"/>
    <w:rsid w:val="00AC6588"/>
    <w:rsid w:val="00AC6744"/>
    <w:rsid w:val="00AC70E7"/>
    <w:rsid w:val="00AC79A3"/>
    <w:rsid w:val="00AC7D46"/>
    <w:rsid w:val="00AC7FB2"/>
    <w:rsid w:val="00AD0712"/>
    <w:rsid w:val="00AD2B03"/>
    <w:rsid w:val="00AD4C82"/>
    <w:rsid w:val="00AD53B5"/>
    <w:rsid w:val="00AD6EE2"/>
    <w:rsid w:val="00AE16FA"/>
    <w:rsid w:val="00AE2B7C"/>
    <w:rsid w:val="00AE3A65"/>
    <w:rsid w:val="00AE411A"/>
    <w:rsid w:val="00AE4A42"/>
    <w:rsid w:val="00AE4EEF"/>
    <w:rsid w:val="00AE550E"/>
    <w:rsid w:val="00AE5549"/>
    <w:rsid w:val="00AE5870"/>
    <w:rsid w:val="00AE5ECF"/>
    <w:rsid w:val="00AE6746"/>
    <w:rsid w:val="00AE6BB1"/>
    <w:rsid w:val="00AE7026"/>
    <w:rsid w:val="00AE7A9E"/>
    <w:rsid w:val="00AF01B9"/>
    <w:rsid w:val="00AF0455"/>
    <w:rsid w:val="00AF11A8"/>
    <w:rsid w:val="00AF17D3"/>
    <w:rsid w:val="00AF25C9"/>
    <w:rsid w:val="00AF5021"/>
    <w:rsid w:val="00B02E33"/>
    <w:rsid w:val="00B0332B"/>
    <w:rsid w:val="00B038CA"/>
    <w:rsid w:val="00B064DB"/>
    <w:rsid w:val="00B100E1"/>
    <w:rsid w:val="00B11124"/>
    <w:rsid w:val="00B119AF"/>
    <w:rsid w:val="00B121B7"/>
    <w:rsid w:val="00B12997"/>
    <w:rsid w:val="00B1355F"/>
    <w:rsid w:val="00B13851"/>
    <w:rsid w:val="00B14879"/>
    <w:rsid w:val="00B1599C"/>
    <w:rsid w:val="00B15B66"/>
    <w:rsid w:val="00B15D51"/>
    <w:rsid w:val="00B162D7"/>
    <w:rsid w:val="00B178EF"/>
    <w:rsid w:val="00B17F7E"/>
    <w:rsid w:val="00B20EC6"/>
    <w:rsid w:val="00B21779"/>
    <w:rsid w:val="00B21DFD"/>
    <w:rsid w:val="00B22573"/>
    <w:rsid w:val="00B25DEC"/>
    <w:rsid w:val="00B26951"/>
    <w:rsid w:val="00B27141"/>
    <w:rsid w:val="00B27312"/>
    <w:rsid w:val="00B27349"/>
    <w:rsid w:val="00B32CA2"/>
    <w:rsid w:val="00B33158"/>
    <w:rsid w:val="00B33BCA"/>
    <w:rsid w:val="00B346A0"/>
    <w:rsid w:val="00B34D69"/>
    <w:rsid w:val="00B34EA6"/>
    <w:rsid w:val="00B36FB8"/>
    <w:rsid w:val="00B406A1"/>
    <w:rsid w:val="00B41022"/>
    <w:rsid w:val="00B41C87"/>
    <w:rsid w:val="00B43ACC"/>
    <w:rsid w:val="00B44286"/>
    <w:rsid w:val="00B47369"/>
    <w:rsid w:val="00B50954"/>
    <w:rsid w:val="00B50A6D"/>
    <w:rsid w:val="00B51F07"/>
    <w:rsid w:val="00B52F4D"/>
    <w:rsid w:val="00B53C54"/>
    <w:rsid w:val="00B547C8"/>
    <w:rsid w:val="00B55AE2"/>
    <w:rsid w:val="00B564C8"/>
    <w:rsid w:val="00B56EAB"/>
    <w:rsid w:val="00B601D5"/>
    <w:rsid w:val="00B606C4"/>
    <w:rsid w:val="00B60C7A"/>
    <w:rsid w:val="00B6274F"/>
    <w:rsid w:val="00B627E0"/>
    <w:rsid w:val="00B63893"/>
    <w:rsid w:val="00B63CE7"/>
    <w:rsid w:val="00B647E5"/>
    <w:rsid w:val="00B650DA"/>
    <w:rsid w:val="00B65665"/>
    <w:rsid w:val="00B6638D"/>
    <w:rsid w:val="00B67504"/>
    <w:rsid w:val="00B73A44"/>
    <w:rsid w:val="00B755E6"/>
    <w:rsid w:val="00B75AA5"/>
    <w:rsid w:val="00B763E0"/>
    <w:rsid w:val="00B76ACF"/>
    <w:rsid w:val="00B77D1C"/>
    <w:rsid w:val="00B80ADD"/>
    <w:rsid w:val="00B8287C"/>
    <w:rsid w:val="00B82A18"/>
    <w:rsid w:val="00B830DD"/>
    <w:rsid w:val="00B85C0D"/>
    <w:rsid w:val="00B86B1A"/>
    <w:rsid w:val="00B86C84"/>
    <w:rsid w:val="00B879DA"/>
    <w:rsid w:val="00B90A66"/>
    <w:rsid w:val="00B9153B"/>
    <w:rsid w:val="00B92CEC"/>
    <w:rsid w:val="00B9345A"/>
    <w:rsid w:val="00B93516"/>
    <w:rsid w:val="00B93A59"/>
    <w:rsid w:val="00B9426C"/>
    <w:rsid w:val="00B95A05"/>
    <w:rsid w:val="00B95B92"/>
    <w:rsid w:val="00B975D3"/>
    <w:rsid w:val="00BA0063"/>
    <w:rsid w:val="00BA0484"/>
    <w:rsid w:val="00BA0B4D"/>
    <w:rsid w:val="00BA0BC2"/>
    <w:rsid w:val="00BA0F31"/>
    <w:rsid w:val="00BA2590"/>
    <w:rsid w:val="00BA25F0"/>
    <w:rsid w:val="00BA2C51"/>
    <w:rsid w:val="00BA685F"/>
    <w:rsid w:val="00BA6AA3"/>
    <w:rsid w:val="00BB0F4D"/>
    <w:rsid w:val="00BB1735"/>
    <w:rsid w:val="00BB2110"/>
    <w:rsid w:val="00BB2440"/>
    <w:rsid w:val="00BB4053"/>
    <w:rsid w:val="00BB447F"/>
    <w:rsid w:val="00BB4D02"/>
    <w:rsid w:val="00BB4ED9"/>
    <w:rsid w:val="00BB5A17"/>
    <w:rsid w:val="00BB5E90"/>
    <w:rsid w:val="00BB648B"/>
    <w:rsid w:val="00BC09CD"/>
    <w:rsid w:val="00BC0EFF"/>
    <w:rsid w:val="00BC12AE"/>
    <w:rsid w:val="00BC1742"/>
    <w:rsid w:val="00BC240D"/>
    <w:rsid w:val="00BC25BD"/>
    <w:rsid w:val="00BC2867"/>
    <w:rsid w:val="00BC2D4C"/>
    <w:rsid w:val="00BC36A3"/>
    <w:rsid w:val="00BC3FD5"/>
    <w:rsid w:val="00BC41A3"/>
    <w:rsid w:val="00BC6058"/>
    <w:rsid w:val="00BC6297"/>
    <w:rsid w:val="00BC64BB"/>
    <w:rsid w:val="00BC679A"/>
    <w:rsid w:val="00BC6A20"/>
    <w:rsid w:val="00BC6C0E"/>
    <w:rsid w:val="00BC7A35"/>
    <w:rsid w:val="00BD078D"/>
    <w:rsid w:val="00BD0D65"/>
    <w:rsid w:val="00BD1D12"/>
    <w:rsid w:val="00BD1F6E"/>
    <w:rsid w:val="00BD206E"/>
    <w:rsid w:val="00BD2F7F"/>
    <w:rsid w:val="00BD3EDF"/>
    <w:rsid w:val="00BD4A25"/>
    <w:rsid w:val="00BD5C77"/>
    <w:rsid w:val="00BD5EBE"/>
    <w:rsid w:val="00BE0A31"/>
    <w:rsid w:val="00BE2D26"/>
    <w:rsid w:val="00BE42EE"/>
    <w:rsid w:val="00BE4366"/>
    <w:rsid w:val="00BE62E1"/>
    <w:rsid w:val="00BE6A8A"/>
    <w:rsid w:val="00BE739B"/>
    <w:rsid w:val="00BF0D45"/>
    <w:rsid w:val="00BF31B6"/>
    <w:rsid w:val="00BF4F9A"/>
    <w:rsid w:val="00BF4FE2"/>
    <w:rsid w:val="00BF60C8"/>
    <w:rsid w:val="00BF6C39"/>
    <w:rsid w:val="00BF7DDE"/>
    <w:rsid w:val="00C00CB3"/>
    <w:rsid w:val="00C01B90"/>
    <w:rsid w:val="00C058B7"/>
    <w:rsid w:val="00C07F58"/>
    <w:rsid w:val="00C100AC"/>
    <w:rsid w:val="00C125B0"/>
    <w:rsid w:val="00C1273E"/>
    <w:rsid w:val="00C13CFF"/>
    <w:rsid w:val="00C14072"/>
    <w:rsid w:val="00C14426"/>
    <w:rsid w:val="00C157BC"/>
    <w:rsid w:val="00C15891"/>
    <w:rsid w:val="00C1656F"/>
    <w:rsid w:val="00C17E97"/>
    <w:rsid w:val="00C22222"/>
    <w:rsid w:val="00C2353E"/>
    <w:rsid w:val="00C24408"/>
    <w:rsid w:val="00C26774"/>
    <w:rsid w:val="00C27096"/>
    <w:rsid w:val="00C274C4"/>
    <w:rsid w:val="00C277D3"/>
    <w:rsid w:val="00C30D68"/>
    <w:rsid w:val="00C3115A"/>
    <w:rsid w:val="00C32629"/>
    <w:rsid w:val="00C33CCB"/>
    <w:rsid w:val="00C34CC2"/>
    <w:rsid w:val="00C368F2"/>
    <w:rsid w:val="00C37A31"/>
    <w:rsid w:val="00C37A70"/>
    <w:rsid w:val="00C37EC9"/>
    <w:rsid w:val="00C4017C"/>
    <w:rsid w:val="00C4314B"/>
    <w:rsid w:val="00C4492F"/>
    <w:rsid w:val="00C45132"/>
    <w:rsid w:val="00C45A3B"/>
    <w:rsid w:val="00C46E7D"/>
    <w:rsid w:val="00C47305"/>
    <w:rsid w:val="00C47CE7"/>
    <w:rsid w:val="00C50297"/>
    <w:rsid w:val="00C505B6"/>
    <w:rsid w:val="00C50EE3"/>
    <w:rsid w:val="00C51DE1"/>
    <w:rsid w:val="00C53594"/>
    <w:rsid w:val="00C53983"/>
    <w:rsid w:val="00C54795"/>
    <w:rsid w:val="00C55BF8"/>
    <w:rsid w:val="00C60174"/>
    <w:rsid w:val="00C61D92"/>
    <w:rsid w:val="00C62390"/>
    <w:rsid w:val="00C6388E"/>
    <w:rsid w:val="00C654E0"/>
    <w:rsid w:val="00C66438"/>
    <w:rsid w:val="00C667E9"/>
    <w:rsid w:val="00C66C3D"/>
    <w:rsid w:val="00C70AA6"/>
    <w:rsid w:val="00C73505"/>
    <w:rsid w:val="00C74979"/>
    <w:rsid w:val="00C75889"/>
    <w:rsid w:val="00C77D24"/>
    <w:rsid w:val="00C8103E"/>
    <w:rsid w:val="00C813D2"/>
    <w:rsid w:val="00C81E29"/>
    <w:rsid w:val="00C824A6"/>
    <w:rsid w:val="00C84338"/>
    <w:rsid w:val="00C84867"/>
    <w:rsid w:val="00C85856"/>
    <w:rsid w:val="00C85AAC"/>
    <w:rsid w:val="00C86278"/>
    <w:rsid w:val="00C86DB4"/>
    <w:rsid w:val="00C91FC4"/>
    <w:rsid w:val="00C93D92"/>
    <w:rsid w:val="00C93FA7"/>
    <w:rsid w:val="00C94202"/>
    <w:rsid w:val="00C94739"/>
    <w:rsid w:val="00C969D5"/>
    <w:rsid w:val="00C96A3B"/>
    <w:rsid w:val="00C97172"/>
    <w:rsid w:val="00C9777A"/>
    <w:rsid w:val="00CA012D"/>
    <w:rsid w:val="00CA2745"/>
    <w:rsid w:val="00CA32F5"/>
    <w:rsid w:val="00CA3A85"/>
    <w:rsid w:val="00CA47A8"/>
    <w:rsid w:val="00CA4A86"/>
    <w:rsid w:val="00CA4AE4"/>
    <w:rsid w:val="00CA6118"/>
    <w:rsid w:val="00CA6D4F"/>
    <w:rsid w:val="00CA70C8"/>
    <w:rsid w:val="00CA727A"/>
    <w:rsid w:val="00CA7B19"/>
    <w:rsid w:val="00CA7C95"/>
    <w:rsid w:val="00CA7E01"/>
    <w:rsid w:val="00CB0B83"/>
    <w:rsid w:val="00CB1FA3"/>
    <w:rsid w:val="00CB2B23"/>
    <w:rsid w:val="00CB2BD6"/>
    <w:rsid w:val="00CB412B"/>
    <w:rsid w:val="00CB49E4"/>
    <w:rsid w:val="00CB4FB2"/>
    <w:rsid w:val="00CC062D"/>
    <w:rsid w:val="00CC0A18"/>
    <w:rsid w:val="00CC0D7E"/>
    <w:rsid w:val="00CC15B0"/>
    <w:rsid w:val="00CC1B46"/>
    <w:rsid w:val="00CC1F4E"/>
    <w:rsid w:val="00CC27E6"/>
    <w:rsid w:val="00CC28CA"/>
    <w:rsid w:val="00CC2A01"/>
    <w:rsid w:val="00CC50F5"/>
    <w:rsid w:val="00CC64F4"/>
    <w:rsid w:val="00CC6660"/>
    <w:rsid w:val="00CC7DCC"/>
    <w:rsid w:val="00CD178B"/>
    <w:rsid w:val="00CD1D86"/>
    <w:rsid w:val="00CD2B95"/>
    <w:rsid w:val="00CD373C"/>
    <w:rsid w:val="00CD647D"/>
    <w:rsid w:val="00CD7966"/>
    <w:rsid w:val="00CE0925"/>
    <w:rsid w:val="00CE1290"/>
    <w:rsid w:val="00CE1913"/>
    <w:rsid w:val="00CE2128"/>
    <w:rsid w:val="00CE39F5"/>
    <w:rsid w:val="00CE7C02"/>
    <w:rsid w:val="00CF004C"/>
    <w:rsid w:val="00CF0DF6"/>
    <w:rsid w:val="00CF19E1"/>
    <w:rsid w:val="00CF4468"/>
    <w:rsid w:val="00CF6AB4"/>
    <w:rsid w:val="00D009EA"/>
    <w:rsid w:val="00D01A51"/>
    <w:rsid w:val="00D02548"/>
    <w:rsid w:val="00D02CAD"/>
    <w:rsid w:val="00D0408A"/>
    <w:rsid w:val="00D056A3"/>
    <w:rsid w:val="00D07726"/>
    <w:rsid w:val="00D102A1"/>
    <w:rsid w:val="00D118E1"/>
    <w:rsid w:val="00D128A7"/>
    <w:rsid w:val="00D12DBE"/>
    <w:rsid w:val="00D12E6D"/>
    <w:rsid w:val="00D12F87"/>
    <w:rsid w:val="00D12FE3"/>
    <w:rsid w:val="00D13FC9"/>
    <w:rsid w:val="00D15260"/>
    <w:rsid w:val="00D16257"/>
    <w:rsid w:val="00D1689C"/>
    <w:rsid w:val="00D169A4"/>
    <w:rsid w:val="00D2100F"/>
    <w:rsid w:val="00D22902"/>
    <w:rsid w:val="00D23480"/>
    <w:rsid w:val="00D238AE"/>
    <w:rsid w:val="00D259D6"/>
    <w:rsid w:val="00D27674"/>
    <w:rsid w:val="00D32341"/>
    <w:rsid w:val="00D32903"/>
    <w:rsid w:val="00D335C4"/>
    <w:rsid w:val="00D34828"/>
    <w:rsid w:val="00D37E85"/>
    <w:rsid w:val="00D405F1"/>
    <w:rsid w:val="00D40741"/>
    <w:rsid w:val="00D4108B"/>
    <w:rsid w:val="00D41B6F"/>
    <w:rsid w:val="00D41CB2"/>
    <w:rsid w:val="00D41DB9"/>
    <w:rsid w:val="00D41EE0"/>
    <w:rsid w:val="00D42DB6"/>
    <w:rsid w:val="00D4347A"/>
    <w:rsid w:val="00D44452"/>
    <w:rsid w:val="00D45026"/>
    <w:rsid w:val="00D45137"/>
    <w:rsid w:val="00D451AE"/>
    <w:rsid w:val="00D45503"/>
    <w:rsid w:val="00D4558F"/>
    <w:rsid w:val="00D459B5"/>
    <w:rsid w:val="00D45AFB"/>
    <w:rsid w:val="00D504EB"/>
    <w:rsid w:val="00D50802"/>
    <w:rsid w:val="00D511D6"/>
    <w:rsid w:val="00D515DB"/>
    <w:rsid w:val="00D530AE"/>
    <w:rsid w:val="00D53E52"/>
    <w:rsid w:val="00D55B3E"/>
    <w:rsid w:val="00D55FF0"/>
    <w:rsid w:val="00D56551"/>
    <w:rsid w:val="00D60D5F"/>
    <w:rsid w:val="00D61F81"/>
    <w:rsid w:val="00D6225B"/>
    <w:rsid w:val="00D62E9C"/>
    <w:rsid w:val="00D6451F"/>
    <w:rsid w:val="00D665B0"/>
    <w:rsid w:val="00D6738E"/>
    <w:rsid w:val="00D7015B"/>
    <w:rsid w:val="00D7032B"/>
    <w:rsid w:val="00D72CB9"/>
    <w:rsid w:val="00D72D32"/>
    <w:rsid w:val="00D73CD8"/>
    <w:rsid w:val="00D747E0"/>
    <w:rsid w:val="00D749EC"/>
    <w:rsid w:val="00D755FD"/>
    <w:rsid w:val="00D76D2D"/>
    <w:rsid w:val="00D777F4"/>
    <w:rsid w:val="00D778C6"/>
    <w:rsid w:val="00D8051F"/>
    <w:rsid w:val="00D82943"/>
    <w:rsid w:val="00D82FA8"/>
    <w:rsid w:val="00D84A7E"/>
    <w:rsid w:val="00D86B72"/>
    <w:rsid w:val="00D90851"/>
    <w:rsid w:val="00D94244"/>
    <w:rsid w:val="00D9442A"/>
    <w:rsid w:val="00D97FF6"/>
    <w:rsid w:val="00DA01B4"/>
    <w:rsid w:val="00DA097E"/>
    <w:rsid w:val="00DA0C2E"/>
    <w:rsid w:val="00DA1393"/>
    <w:rsid w:val="00DA1789"/>
    <w:rsid w:val="00DA2A69"/>
    <w:rsid w:val="00DA326D"/>
    <w:rsid w:val="00DA5B32"/>
    <w:rsid w:val="00DA5D55"/>
    <w:rsid w:val="00DA78AC"/>
    <w:rsid w:val="00DA7B82"/>
    <w:rsid w:val="00DB0110"/>
    <w:rsid w:val="00DB121C"/>
    <w:rsid w:val="00DB190C"/>
    <w:rsid w:val="00DB1E56"/>
    <w:rsid w:val="00DB1EEB"/>
    <w:rsid w:val="00DB2EAF"/>
    <w:rsid w:val="00DB3DA3"/>
    <w:rsid w:val="00DB4F22"/>
    <w:rsid w:val="00DB5BC1"/>
    <w:rsid w:val="00DB7AFC"/>
    <w:rsid w:val="00DB7D4D"/>
    <w:rsid w:val="00DB7D76"/>
    <w:rsid w:val="00DC254C"/>
    <w:rsid w:val="00DC2A72"/>
    <w:rsid w:val="00DC3A3E"/>
    <w:rsid w:val="00DC3F67"/>
    <w:rsid w:val="00DC59F2"/>
    <w:rsid w:val="00DC704B"/>
    <w:rsid w:val="00DC77EA"/>
    <w:rsid w:val="00DC7E04"/>
    <w:rsid w:val="00DD042D"/>
    <w:rsid w:val="00DD0E97"/>
    <w:rsid w:val="00DD4303"/>
    <w:rsid w:val="00DD4975"/>
    <w:rsid w:val="00DD5C47"/>
    <w:rsid w:val="00DD6A56"/>
    <w:rsid w:val="00DD7100"/>
    <w:rsid w:val="00DD7334"/>
    <w:rsid w:val="00DD75C4"/>
    <w:rsid w:val="00DE04AE"/>
    <w:rsid w:val="00DE0728"/>
    <w:rsid w:val="00DE0AE4"/>
    <w:rsid w:val="00DE3642"/>
    <w:rsid w:val="00DE43CD"/>
    <w:rsid w:val="00DE6264"/>
    <w:rsid w:val="00DF01DE"/>
    <w:rsid w:val="00DF05A3"/>
    <w:rsid w:val="00DF13A8"/>
    <w:rsid w:val="00DF1C2A"/>
    <w:rsid w:val="00DF2048"/>
    <w:rsid w:val="00DF31B8"/>
    <w:rsid w:val="00DF31ED"/>
    <w:rsid w:val="00DF557B"/>
    <w:rsid w:val="00DF613F"/>
    <w:rsid w:val="00DF69A0"/>
    <w:rsid w:val="00DF6B3E"/>
    <w:rsid w:val="00DF7F8A"/>
    <w:rsid w:val="00E00C4D"/>
    <w:rsid w:val="00E019B1"/>
    <w:rsid w:val="00E024FA"/>
    <w:rsid w:val="00E02800"/>
    <w:rsid w:val="00E0327E"/>
    <w:rsid w:val="00E04C1E"/>
    <w:rsid w:val="00E073C0"/>
    <w:rsid w:val="00E12BAE"/>
    <w:rsid w:val="00E13BCA"/>
    <w:rsid w:val="00E14242"/>
    <w:rsid w:val="00E166AA"/>
    <w:rsid w:val="00E16E5B"/>
    <w:rsid w:val="00E177AB"/>
    <w:rsid w:val="00E17915"/>
    <w:rsid w:val="00E21623"/>
    <w:rsid w:val="00E21954"/>
    <w:rsid w:val="00E248C1"/>
    <w:rsid w:val="00E24C9D"/>
    <w:rsid w:val="00E25BBB"/>
    <w:rsid w:val="00E25E8B"/>
    <w:rsid w:val="00E26103"/>
    <w:rsid w:val="00E26C61"/>
    <w:rsid w:val="00E26CE7"/>
    <w:rsid w:val="00E27715"/>
    <w:rsid w:val="00E30335"/>
    <w:rsid w:val="00E308FA"/>
    <w:rsid w:val="00E30CF5"/>
    <w:rsid w:val="00E30F81"/>
    <w:rsid w:val="00E31978"/>
    <w:rsid w:val="00E31A53"/>
    <w:rsid w:val="00E3233D"/>
    <w:rsid w:val="00E3256B"/>
    <w:rsid w:val="00E337BF"/>
    <w:rsid w:val="00E34F9C"/>
    <w:rsid w:val="00E3580A"/>
    <w:rsid w:val="00E368A9"/>
    <w:rsid w:val="00E3777C"/>
    <w:rsid w:val="00E412CC"/>
    <w:rsid w:val="00E4144C"/>
    <w:rsid w:val="00E41FD7"/>
    <w:rsid w:val="00E4495A"/>
    <w:rsid w:val="00E4510B"/>
    <w:rsid w:val="00E4540A"/>
    <w:rsid w:val="00E456A1"/>
    <w:rsid w:val="00E45834"/>
    <w:rsid w:val="00E515D1"/>
    <w:rsid w:val="00E51B98"/>
    <w:rsid w:val="00E53660"/>
    <w:rsid w:val="00E53C36"/>
    <w:rsid w:val="00E53D90"/>
    <w:rsid w:val="00E550EC"/>
    <w:rsid w:val="00E5579E"/>
    <w:rsid w:val="00E57638"/>
    <w:rsid w:val="00E5781E"/>
    <w:rsid w:val="00E62645"/>
    <w:rsid w:val="00E65233"/>
    <w:rsid w:val="00E656AF"/>
    <w:rsid w:val="00E66259"/>
    <w:rsid w:val="00E67860"/>
    <w:rsid w:val="00E70417"/>
    <w:rsid w:val="00E70C28"/>
    <w:rsid w:val="00E70F55"/>
    <w:rsid w:val="00E711AB"/>
    <w:rsid w:val="00E732F6"/>
    <w:rsid w:val="00E7335E"/>
    <w:rsid w:val="00E7358F"/>
    <w:rsid w:val="00E73DC1"/>
    <w:rsid w:val="00E74885"/>
    <w:rsid w:val="00E748FF"/>
    <w:rsid w:val="00E760BE"/>
    <w:rsid w:val="00E761AF"/>
    <w:rsid w:val="00E77F04"/>
    <w:rsid w:val="00E80116"/>
    <w:rsid w:val="00E80DC9"/>
    <w:rsid w:val="00E843EB"/>
    <w:rsid w:val="00E84529"/>
    <w:rsid w:val="00E84542"/>
    <w:rsid w:val="00E857D7"/>
    <w:rsid w:val="00E85941"/>
    <w:rsid w:val="00E85F7D"/>
    <w:rsid w:val="00E86B4E"/>
    <w:rsid w:val="00E8706B"/>
    <w:rsid w:val="00E87251"/>
    <w:rsid w:val="00E87FA0"/>
    <w:rsid w:val="00E900EC"/>
    <w:rsid w:val="00E90A28"/>
    <w:rsid w:val="00E93069"/>
    <w:rsid w:val="00E9366F"/>
    <w:rsid w:val="00E9781C"/>
    <w:rsid w:val="00EA03A5"/>
    <w:rsid w:val="00EA09A7"/>
    <w:rsid w:val="00EA0A04"/>
    <w:rsid w:val="00EA0A05"/>
    <w:rsid w:val="00EA0C3F"/>
    <w:rsid w:val="00EA0CB7"/>
    <w:rsid w:val="00EA183F"/>
    <w:rsid w:val="00EA1B1E"/>
    <w:rsid w:val="00EA2616"/>
    <w:rsid w:val="00EA2DDE"/>
    <w:rsid w:val="00EA3B00"/>
    <w:rsid w:val="00EA41D5"/>
    <w:rsid w:val="00EA4D0B"/>
    <w:rsid w:val="00EA4DC7"/>
    <w:rsid w:val="00EA5267"/>
    <w:rsid w:val="00EA57A8"/>
    <w:rsid w:val="00EA5D56"/>
    <w:rsid w:val="00EA648A"/>
    <w:rsid w:val="00EA71F9"/>
    <w:rsid w:val="00EA7825"/>
    <w:rsid w:val="00EB10AE"/>
    <w:rsid w:val="00EB1C45"/>
    <w:rsid w:val="00EB344D"/>
    <w:rsid w:val="00EB451B"/>
    <w:rsid w:val="00EB4E06"/>
    <w:rsid w:val="00EB51E3"/>
    <w:rsid w:val="00EB5971"/>
    <w:rsid w:val="00EB6AAE"/>
    <w:rsid w:val="00EC1D00"/>
    <w:rsid w:val="00EC6217"/>
    <w:rsid w:val="00EC63F6"/>
    <w:rsid w:val="00EC6801"/>
    <w:rsid w:val="00EC7A3C"/>
    <w:rsid w:val="00ED1BFC"/>
    <w:rsid w:val="00ED2800"/>
    <w:rsid w:val="00ED2B7C"/>
    <w:rsid w:val="00ED355D"/>
    <w:rsid w:val="00ED3927"/>
    <w:rsid w:val="00ED39FA"/>
    <w:rsid w:val="00ED568D"/>
    <w:rsid w:val="00ED6333"/>
    <w:rsid w:val="00EE001C"/>
    <w:rsid w:val="00EE3D6A"/>
    <w:rsid w:val="00EE507A"/>
    <w:rsid w:val="00EE62EF"/>
    <w:rsid w:val="00EE6319"/>
    <w:rsid w:val="00EE67B0"/>
    <w:rsid w:val="00EE7A44"/>
    <w:rsid w:val="00EE7E69"/>
    <w:rsid w:val="00EF0C3D"/>
    <w:rsid w:val="00EF2A28"/>
    <w:rsid w:val="00EF3DB3"/>
    <w:rsid w:val="00EF5E6C"/>
    <w:rsid w:val="00EF6370"/>
    <w:rsid w:val="00EF6BBA"/>
    <w:rsid w:val="00EF6D6E"/>
    <w:rsid w:val="00EF74C5"/>
    <w:rsid w:val="00EF753C"/>
    <w:rsid w:val="00EF78B8"/>
    <w:rsid w:val="00F034CC"/>
    <w:rsid w:val="00F041BE"/>
    <w:rsid w:val="00F060FD"/>
    <w:rsid w:val="00F0618C"/>
    <w:rsid w:val="00F062FE"/>
    <w:rsid w:val="00F07889"/>
    <w:rsid w:val="00F107DC"/>
    <w:rsid w:val="00F10C08"/>
    <w:rsid w:val="00F11745"/>
    <w:rsid w:val="00F118AE"/>
    <w:rsid w:val="00F11B2D"/>
    <w:rsid w:val="00F11D16"/>
    <w:rsid w:val="00F14879"/>
    <w:rsid w:val="00F16638"/>
    <w:rsid w:val="00F169A8"/>
    <w:rsid w:val="00F1778F"/>
    <w:rsid w:val="00F17B0A"/>
    <w:rsid w:val="00F207B0"/>
    <w:rsid w:val="00F207BF"/>
    <w:rsid w:val="00F21D19"/>
    <w:rsid w:val="00F227F2"/>
    <w:rsid w:val="00F22D4F"/>
    <w:rsid w:val="00F23845"/>
    <w:rsid w:val="00F24006"/>
    <w:rsid w:val="00F24A19"/>
    <w:rsid w:val="00F25260"/>
    <w:rsid w:val="00F256CF"/>
    <w:rsid w:val="00F259A4"/>
    <w:rsid w:val="00F25D6A"/>
    <w:rsid w:val="00F26DC7"/>
    <w:rsid w:val="00F302AB"/>
    <w:rsid w:val="00F31A4E"/>
    <w:rsid w:val="00F32659"/>
    <w:rsid w:val="00F353D0"/>
    <w:rsid w:val="00F37359"/>
    <w:rsid w:val="00F37BD2"/>
    <w:rsid w:val="00F37C5D"/>
    <w:rsid w:val="00F40679"/>
    <w:rsid w:val="00F40B8F"/>
    <w:rsid w:val="00F40F10"/>
    <w:rsid w:val="00F413D1"/>
    <w:rsid w:val="00F41E26"/>
    <w:rsid w:val="00F420CF"/>
    <w:rsid w:val="00F425CE"/>
    <w:rsid w:val="00F438C4"/>
    <w:rsid w:val="00F45C74"/>
    <w:rsid w:val="00F4687A"/>
    <w:rsid w:val="00F46883"/>
    <w:rsid w:val="00F511F4"/>
    <w:rsid w:val="00F5191A"/>
    <w:rsid w:val="00F519E5"/>
    <w:rsid w:val="00F526EA"/>
    <w:rsid w:val="00F52B3D"/>
    <w:rsid w:val="00F542E2"/>
    <w:rsid w:val="00F54374"/>
    <w:rsid w:val="00F543FA"/>
    <w:rsid w:val="00F54D86"/>
    <w:rsid w:val="00F55C96"/>
    <w:rsid w:val="00F61CD0"/>
    <w:rsid w:val="00F61E36"/>
    <w:rsid w:val="00F63717"/>
    <w:rsid w:val="00F6486D"/>
    <w:rsid w:val="00F65399"/>
    <w:rsid w:val="00F66D46"/>
    <w:rsid w:val="00F70423"/>
    <w:rsid w:val="00F714C4"/>
    <w:rsid w:val="00F71601"/>
    <w:rsid w:val="00F719B3"/>
    <w:rsid w:val="00F7317A"/>
    <w:rsid w:val="00F735DB"/>
    <w:rsid w:val="00F74168"/>
    <w:rsid w:val="00F7548B"/>
    <w:rsid w:val="00F830C0"/>
    <w:rsid w:val="00F83221"/>
    <w:rsid w:val="00F83AE7"/>
    <w:rsid w:val="00F84EBE"/>
    <w:rsid w:val="00F87005"/>
    <w:rsid w:val="00F870DC"/>
    <w:rsid w:val="00F906BD"/>
    <w:rsid w:val="00F9322F"/>
    <w:rsid w:val="00F95229"/>
    <w:rsid w:val="00F9618B"/>
    <w:rsid w:val="00F971B3"/>
    <w:rsid w:val="00F97807"/>
    <w:rsid w:val="00FA2411"/>
    <w:rsid w:val="00FA3360"/>
    <w:rsid w:val="00FA3BB4"/>
    <w:rsid w:val="00FA3ED6"/>
    <w:rsid w:val="00FA505E"/>
    <w:rsid w:val="00FA50D8"/>
    <w:rsid w:val="00FA5AE5"/>
    <w:rsid w:val="00FA6B77"/>
    <w:rsid w:val="00FA700F"/>
    <w:rsid w:val="00FA7B42"/>
    <w:rsid w:val="00FB01F6"/>
    <w:rsid w:val="00FB211F"/>
    <w:rsid w:val="00FB24F5"/>
    <w:rsid w:val="00FB3150"/>
    <w:rsid w:val="00FB394C"/>
    <w:rsid w:val="00FB39B6"/>
    <w:rsid w:val="00FB46EF"/>
    <w:rsid w:val="00FB52B1"/>
    <w:rsid w:val="00FB5916"/>
    <w:rsid w:val="00FC06D3"/>
    <w:rsid w:val="00FC114D"/>
    <w:rsid w:val="00FC148F"/>
    <w:rsid w:val="00FC1CA7"/>
    <w:rsid w:val="00FC2569"/>
    <w:rsid w:val="00FC2DC3"/>
    <w:rsid w:val="00FC3267"/>
    <w:rsid w:val="00FC51CC"/>
    <w:rsid w:val="00FC70AF"/>
    <w:rsid w:val="00FC7945"/>
    <w:rsid w:val="00FD02AA"/>
    <w:rsid w:val="00FD183C"/>
    <w:rsid w:val="00FD2B7F"/>
    <w:rsid w:val="00FD2D8B"/>
    <w:rsid w:val="00FD3661"/>
    <w:rsid w:val="00FD530D"/>
    <w:rsid w:val="00FD565B"/>
    <w:rsid w:val="00FD573A"/>
    <w:rsid w:val="00FD63C9"/>
    <w:rsid w:val="00FD6A3C"/>
    <w:rsid w:val="00FD7339"/>
    <w:rsid w:val="00FD7762"/>
    <w:rsid w:val="00FD77B8"/>
    <w:rsid w:val="00FD7E36"/>
    <w:rsid w:val="00FE1F4F"/>
    <w:rsid w:val="00FE21A1"/>
    <w:rsid w:val="00FE37DC"/>
    <w:rsid w:val="00FE3839"/>
    <w:rsid w:val="00FE4475"/>
    <w:rsid w:val="00FE590A"/>
    <w:rsid w:val="00FE60AE"/>
    <w:rsid w:val="00FE6571"/>
    <w:rsid w:val="00FE6B41"/>
    <w:rsid w:val="00FE6BC0"/>
    <w:rsid w:val="00FF1DC5"/>
    <w:rsid w:val="00FF2D91"/>
    <w:rsid w:val="00FF2EC3"/>
    <w:rsid w:val="00FF336F"/>
    <w:rsid w:val="00FF4359"/>
    <w:rsid w:val="00FF63EA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CA004F-0D1C-478C-91F4-ABCAAEE6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03A"/>
    <w:pPr>
      <w:ind w:firstLineChars="200" w:firstLine="200"/>
    </w:pPr>
    <w:rPr>
      <w:rFonts w:ascii="Verdana" w:hAnsi="Verdana"/>
      <w:sz w:val="21"/>
      <w:lang w:eastAsia="en-US"/>
    </w:rPr>
  </w:style>
  <w:style w:type="paragraph" w:styleId="1">
    <w:name w:val="heading 1"/>
    <w:next w:val="a"/>
    <w:qFormat/>
    <w:rsid w:val="000D103A"/>
    <w:pPr>
      <w:keepNext/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before="360" w:after="180"/>
      <w:outlineLvl w:val="0"/>
    </w:pPr>
    <w:rPr>
      <w:rFonts w:ascii="Verdana" w:eastAsia="黑体" w:hAnsi="Verdana"/>
      <w:b/>
      <w:kern w:val="28"/>
      <w:sz w:val="44"/>
      <w:lang w:eastAsia="en-US"/>
    </w:rPr>
  </w:style>
  <w:style w:type="paragraph" w:styleId="2">
    <w:name w:val="heading 2"/>
    <w:next w:val="a"/>
    <w:qFormat/>
    <w:rsid w:val="000D103A"/>
    <w:pPr>
      <w:keepNext/>
      <w:pBdr>
        <w:bottom w:val="single" w:sz="4" w:space="1" w:color="auto"/>
      </w:pBdr>
      <w:spacing w:before="240" w:after="120"/>
      <w:outlineLvl w:val="1"/>
    </w:pPr>
    <w:rPr>
      <w:rFonts w:ascii="Verdana" w:eastAsia="黑体" w:hAnsi="Verdana"/>
      <w:b/>
      <w:color w:val="000000"/>
      <w:sz w:val="30"/>
      <w:lang w:eastAsia="en-US"/>
    </w:rPr>
  </w:style>
  <w:style w:type="paragraph" w:styleId="3">
    <w:name w:val="heading 3"/>
    <w:next w:val="a"/>
    <w:qFormat/>
    <w:rsid w:val="000D103A"/>
    <w:pPr>
      <w:keepNext/>
      <w:spacing w:before="120" w:after="60"/>
      <w:outlineLvl w:val="2"/>
    </w:pPr>
    <w:rPr>
      <w:rFonts w:ascii="Verdana" w:hAnsi="Verdana"/>
      <w:color w:val="000080"/>
      <w:sz w:val="28"/>
      <w:lang w:eastAsia="en-US"/>
    </w:rPr>
  </w:style>
  <w:style w:type="paragraph" w:styleId="4">
    <w:name w:val="heading 4"/>
    <w:next w:val="a"/>
    <w:qFormat/>
    <w:rsid w:val="000D103A"/>
    <w:pPr>
      <w:keepNext/>
      <w:spacing w:before="60"/>
      <w:outlineLvl w:val="3"/>
    </w:pPr>
    <w:rPr>
      <w:rFonts w:ascii="Verdana" w:hAnsi="Verdana"/>
      <w:color w:val="3366FF"/>
      <w:sz w:val="24"/>
      <w:lang w:eastAsia="en-US"/>
    </w:rPr>
  </w:style>
  <w:style w:type="paragraph" w:styleId="5">
    <w:name w:val="heading 5"/>
    <w:next w:val="a"/>
    <w:qFormat/>
    <w:rsid w:val="000D103A"/>
    <w:pPr>
      <w:keepNext/>
      <w:keepLines/>
      <w:spacing w:before="20"/>
      <w:outlineLvl w:val="4"/>
    </w:pPr>
    <w:rPr>
      <w:rFonts w:ascii="Verdana" w:hAnsi="Verdana"/>
      <w:color w:val="339966"/>
      <w:sz w:val="21"/>
      <w:lang w:eastAsia="en-US"/>
    </w:rPr>
  </w:style>
  <w:style w:type="paragraph" w:styleId="6">
    <w:name w:val="heading 6"/>
    <w:next w:val="a"/>
    <w:qFormat/>
    <w:rsid w:val="000D103A"/>
    <w:pPr>
      <w:keepNext/>
      <w:keepLines/>
      <w:outlineLvl w:val="5"/>
    </w:pPr>
    <w:rPr>
      <w:rFonts w:ascii="Verdana" w:hAnsi="Verdana"/>
      <w:color w:val="FF9900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1">
    <w:name w:val="text11"/>
    <w:basedOn w:val="a0"/>
    <w:rsid w:val="000D103A"/>
    <w:rPr>
      <w:rFonts w:hint="default"/>
      <w:sz w:val="22"/>
    </w:rPr>
  </w:style>
  <w:style w:type="character" w:styleId="a3">
    <w:name w:val="Hyperlink"/>
    <w:basedOn w:val="a0"/>
    <w:rsid w:val="000D103A"/>
    <w:rPr>
      <w:color w:val="0000FF"/>
      <w:u w:val="single"/>
    </w:rPr>
  </w:style>
  <w:style w:type="character" w:customStyle="1" w:styleId="content2">
    <w:name w:val="content2"/>
    <w:basedOn w:val="a0"/>
    <w:rsid w:val="000D103A"/>
    <w:rPr>
      <w:rFonts w:ascii="宋体" w:eastAsia="宋体" w:hAnsi="宋体" w:hint="eastAsia"/>
      <w:sz w:val="24"/>
    </w:rPr>
  </w:style>
  <w:style w:type="character" w:styleId="a4">
    <w:name w:val="page number"/>
    <w:basedOn w:val="a0"/>
    <w:rsid w:val="000D103A"/>
  </w:style>
  <w:style w:type="paragraph" w:styleId="a5">
    <w:name w:val="Document Map"/>
    <w:basedOn w:val="a"/>
    <w:rsid w:val="000D103A"/>
    <w:pPr>
      <w:shd w:val="clear" w:color="auto" w:fill="000080"/>
    </w:pPr>
  </w:style>
  <w:style w:type="paragraph" w:styleId="HTML">
    <w:name w:val="HTML Preformatted"/>
    <w:basedOn w:val="a"/>
    <w:rsid w:val="000D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黑体" w:eastAsia="黑体" w:hAnsi="Courier New"/>
      <w:sz w:val="20"/>
      <w:lang w:eastAsia="zh-CN"/>
    </w:rPr>
  </w:style>
  <w:style w:type="paragraph" w:styleId="a6">
    <w:name w:val="footer"/>
    <w:basedOn w:val="a"/>
    <w:rsid w:val="000D103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rsid w:val="000D103A"/>
    <w:pPr>
      <w:ind w:leftChars="200" w:left="420"/>
    </w:pPr>
  </w:style>
  <w:style w:type="paragraph" w:styleId="a7">
    <w:name w:val="header"/>
    <w:basedOn w:val="a"/>
    <w:rsid w:val="000D103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toc 3"/>
    <w:basedOn w:val="a"/>
    <w:next w:val="a"/>
    <w:rsid w:val="000D103A"/>
    <w:pPr>
      <w:ind w:leftChars="400" w:left="840"/>
    </w:pPr>
  </w:style>
  <w:style w:type="paragraph" w:customStyle="1" w:styleId="a8">
    <w:name w:val="正文（无首行缩进）"/>
    <w:basedOn w:val="a"/>
    <w:rsid w:val="000D103A"/>
    <w:pPr>
      <w:ind w:firstLineChars="0" w:firstLine="0"/>
    </w:pPr>
    <w:rPr>
      <w:lang w:eastAsia="zh-CN"/>
    </w:rPr>
  </w:style>
  <w:style w:type="paragraph" w:styleId="a9">
    <w:name w:val="Date"/>
    <w:basedOn w:val="a"/>
    <w:next w:val="a"/>
    <w:rsid w:val="000D103A"/>
    <w:pPr>
      <w:ind w:leftChars="2500" w:left="100"/>
    </w:pPr>
  </w:style>
  <w:style w:type="paragraph" w:styleId="aa">
    <w:name w:val="Normal (Web)"/>
    <w:basedOn w:val="a"/>
    <w:rsid w:val="000D103A"/>
    <w:pPr>
      <w:spacing w:before="100" w:beforeAutospacing="1" w:after="100" w:afterAutospacing="1"/>
      <w:ind w:firstLineChars="0" w:firstLine="0"/>
    </w:pPr>
    <w:rPr>
      <w:rFonts w:ascii="宋体" w:hAnsi="宋体"/>
      <w:sz w:val="24"/>
      <w:lang w:eastAsia="zh-CN"/>
    </w:rPr>
  </w:style>
  <w:style w:type="paragraph" w:styleId="10">
    <w:name w:val="index 1"/>
    <w:basedOn w:val="a"/>
    <w:next w:val="a"/>
    <w:rsid w:val="000D103A"/>
    <w:pPr>
      <w:ind w:firstLineChars="0" w:firstLine="0"/>
      <w:jc w:val="center"/>
    </w:pPr>
  </w:style>
  <w:style w:type="paragraph" w:styleId="ab">
    <w:name w:val="Body Text"/>
    <w:basedOn w:val="a"/>
    <w:rsid w:val="000D103A"/>
    <w:pPr>
      <w:widowControl w:val="0"/>
      <w:ind w:firstLineChars="0" w:firstLine="0"/>
      <w:jc w:val="both"/>
    </w:pPr>
    <w:rPr>
      <w:rFonts w:ascii="Times New Roman" w:hAnsi="Times New Roman"/>
      <w:color w:val="993300"/>
      <w:kern w:val="2"/>
      <w:lang w:eastAsia="zh-CN"/>
    </w:rPr>
  </w:style>
  <w:style w:type="paragraph" w:styleId="31">
    <w:name w:val="Body Text 3"/>
    <w:basedOn w:val="a"/>
    <w:rsid w:val="000D103A"/>
    <w:pPr>
      <w:ind w:firstLineChars="0" w:firstLine="0"/>
    </w:pPr>
    <w:rPr>
      <w:color w:val="3366FF"/>
      <w:lang w:eastAsia="zh-CN"/>
    </w:rPr>
  </w:style>
  <w:style w:type="paragraph" w:styleId="11">
    <w:name w:val="toc 1"/>
    <w:basedOn w:val="a"/>
    <w:next w:val="a"/>
    <w:rsid w:val="000D103A"/>
  </w:style>
  <w:style w:type="paragraph" w:styleId="ac">
    <w:name w:val="List Paragraph"/>
    <w:basedOn w:val="a"/>
    <w:uiPriority w:val="34"/>
    <w:qFormat/>
    <w:rsid w:val="00DE3642"/>
    <w:pPr>
      <w:ind w:firstLine="420"/>
    </w:pPr>
  </w:style>
  <w:style w:type="character" w:styleId="ad">
    <w:name w:val="FollowedHyperlink"/>
    <w:basedOn w:val="a0"/>
    <w:rsid w:val="00E45834"/>
    <w:rPr>
      <w:color w:val="800080" w:themeColor="followedHyperlink"/>
      <w:u w:val="single"/>
    </w:rPr>
  </w:style>
  <w:style w:type="paragraph" w:styleId="ae">
    <w:name w:val="Balloon Text"/>
    <w:basedOn w:val="a"/>
    <w:link w:val="Char"/>
    <w:rsid w:val="00B100E1"/>
    <w:rPr>
      <w:sz w:val="18"/>
      <w:szCs w:val="18"/>
    </w:rPr>
  </w:style>
  <w:style w:type="character" w:customStyle="1" w:styleId="Char">
    <w:name w:val="批注框文本 Char"/>
    <w:basedOn w:val="a0"/>
    <w:link w:val="ae"/>
    <w:rsid w:val="00B100E1"/>
    <w:rPr>
      <w:rFonts w:ascii="Verdana" w:hAnsi="Verdana"/>
      <w:sz w:val="18"/>
      <w:szCs w:val="18"/>
      <w:lang w:eastAsia="en-US"/>
    </w:rPr>
  </w:style>
  <w:style w:type="character" w:styleId="af">
    <w:name w:val="annotation reference"/>
    <w:basedOn w:val="a0"/>
    <w:rsid w:val="00705109"/>
    <w:rPr>
      <w:sz w:val="21"/>
      <w:szCs w:val="21"/>
    </w:rPr>
  </w:style>
  <w:style w:type="paragraph" w:styleId="af0">
    <w:name w:val="annotation text"/>
    <w:basedOn w:val="a"/>
    <w:link w:val="Char0"/>
    <w:rsid w:val="00705109"/>
  </w:style>
  <w:style w:type="character" w:customStyle="1" w:styleId="Char0">
    <w:name w:val="批注文字 Char"/>
    <w:basedOn w:val="a0"/>
    <w:link w:val="af0"/>
    <w:rsid w:val="00705109"/>
    <w:rPr>
      <w:rFonts w:ascii="Verdana" w:hAnsi="Verdana"/>
      <w:sz w:val="21"/>
      <w:lang w:eastAsia="en-US"/>
    </w:rPr>
  </w:style>
  <w:style w:type="paragraph" w:styleId="af1">
    <w:name w:val="annotation subject"/>
    <w:basedOn w:val="af0"/>
    <w:next w:val="af0"/>
    <w:link w:val="Char1"/>
    <w:rsid w:val="00705109"/>
    <w:rPr>
      <w:b/>
      <w:bCs/>
    </w:rPr>
  </w:style>
  <w:style w:type="character" w:customStyle="1" w:styleId="Char1">
    <w:name w:val="批注主题 Char"/>
    <w:basedOn w:val="Char0"/>
    <w:link w:val="af1"/>
    <w:rsid w:val="00705109"/>
    <w:rPr>
      <w:rFonts w:ascii="Verdana" w:hAnsi="Verdana"/>
      <w:b/>
      <w:bCs/>
      <w:sz w:val="21"/>
      <w:lang w:eastAsia="en-US"/>
    </w:rPr>
  </w:style>
  <w:style w:type="paragraph" w:styleId="af2">
    <w:name w:val="Subtitle"/>
    <w:basedOn w:val="a"/>
    <w:next w:val="a"/>
    <w:link w:val="Char2"/>
    <w:uiPriority w:val="11"/>
    <w:qFormat/>
    <w:rsid w:val="00F971B3"/>
    <w:pPr>
      <w:widowControl w:val="0"/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character" w:customStyle="1" w:styleId="Char2">
    <w:name w:val="副标题 Char"/>
    <w:basedOn w:val="a0"/>
    <w:link w:val="af2"/>
    <w:uiPriority w:val="11"/>
    <w:rsid w:val="00F971B3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9764;&#30721;&#22885;&#20041;&#25991;&#26723;&#27169;&#26495;(2006.12.08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28E3E-3EDF-49A0-9CB3-3561B42C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魔码奥义文档模板(2006.12.08)</Template>
  <TotalTime>5296</TotalTime>
  <Pages>3</Pages>
  <Words>80</Words>
  <Characters>461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none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迷题设计浅析</dc:title>
  <dc:creator>squall</dc:creator>
  <dc:description>陈忾 Game Designer Http://www.chenkai.org/</dc:description>
  <cp:lastModifiedBy>DD</cp:lastModifiedBy>
  <cp:revision>2612</cp:revision>
  <cp:lastPrinted>1900-12-31T16:00:00Z</cp:lastPrinted>
  <dcterms:created xsi:type="dcterms:W3CDTF">2011-09-08T14:22:00Z</dcterms:created>
  <dcterms:modified xsi:type="dcterms:W3CDTF">2018-06-15T12:24:00Z</dcterms:modified>
</cp:coreProperties>
</file>
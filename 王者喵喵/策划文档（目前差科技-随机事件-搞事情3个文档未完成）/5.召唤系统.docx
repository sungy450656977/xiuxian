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46A1F" w:rsidRPr="005F3F49" w:rsidRDefault="00E024FA">
      <w:pPr>
        <w:pStyle w:val="1"/>
        <w:rPr>
          <w:lang w:eastAsia="zh-CN"/>
        </w:rPr>
      </w:pPr>
      <w:r>
        <w:rPr>
          <w:rFonts w:hint="eastAsia"/>
          <w:lang w:eastAsia="zh-CN"/>
        </w:rPr>
        <w:t>召唤</w:t>
      </w:r>
      <w:r w:rsidR="0052401B">
        <w:rPr>
          <w:rFonts w:hint="eastAsia"/>
          <w:lang w:eastAsia="zh-CN"/>
        </w:rPr>
        <w:t>系统</w:t>
      </w: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5985"/>
      </w:tblGrid>
      <w:tr w:rsidR="00446A1F" w:rsidTr="003C1327">
        <w:tc>
          <w:tcPr>
            <w:tcW w:w="1890" w:type="dxa"/>
          </w:tcPr>
          <w:p w:rsidR="00446A1F" w:rsidRDefault="00446A1F">
            <w:p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文档创建者：</w:t>
            </w:r>
          </w:p>
        </w:tc>
        <w:tc>
          <w:tcPr>
            <w:tcW w:w="5985" w:type="dxa"/>
          </w:tcPr>
          <w:p w:rsidR="00446A1F" w:rsidRDefault="00F971B3">
            <w:pPr>
              <w:ind w:firstLineChars="0" w:firstLine="0"/>
              <w:rPr>
                <w:rFonts w:ascii="宋体" w:hAnsi="宋体"/>
                <w:lang w:eastAsia="zh-CN"/>
              </w:rPr>
            </w:pPr>
            <w:proofErr w:type="gramStart"/>
            <w:r>
              <w:rPr>
                <w:rFonts w:ascii="宋体" w:hAnsi="宋体"/>
                <w:lang w:eastAsia="zh-CN"/>
              </w:rPr>
              <w:t>李韦华</w:t>
            </w:r>
            <w:proofErr w:type="gramEnd"/>
          </w:p>
        </w:tc>
      </w:tr>
      <w:tr w:rsidR="00446A1F" w:rsidTr="003C1327">
        <w:tc>
          <w:tcPr>
            <w:tcW w:w="1890" w:type="dxa"/>
          </w:tcPr>
          <w:p w:rsidR="00446A1F" w:rsidRDefault="00446A1F">
            <w:p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创建时间：</w:t>
            </w:r>
          </w:p>
        </w:tc>
        <w:tc>
          <w:tcPr>
            <w:tcW w:w="5985" w:type="dxa"/>
          </w:tcPr>
          <w:p w:rsidR="00446A1F" w:rsidRDefault="008D0506" w:rsidP="00593905">
            <w:p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201</w:t>
            </w:r>
            <w:r w:rsidR="00F971B3">
              <w:rPr>
                <w:rFonts w:ascii="宋体" w:hAnsi="宋体" w:hint="eastAsia"/>
                <w:lang w:eastAsia="zh-CN"/>
              </w:rPr>
              <w:t>8</w:t>
            </w:r>
            <w:r>
              <w:rPr>
                <w:rFonts w:ascii="宋体" w:hAnsi="宋体"/>
                <w:lang w:eastAsia="zh-CN"/>
              </w:rPr>
              <w:t>/</w:t>
            </w:r>
            <w:r w:rsidR="00F971B3">
              <w:rPr>
                <w:rFonts w:ascii="宋体" w:hAnsi="宋体" w:hint="eastAsia"/>
                <w:lang w:eastAsia="zh-CN"/>
              </w:rPr>
              <w:t>6</w:t>
            </w:r>
            <w:r w:rsidR="00EC6801">
              <w:rPr>
                <w:rFonts w:ascii="宋体" w:hAnsi="宋体"/>
                <w:lang w:eastAsia="zh-CN"/>
              </w:rPr>
              <w:t>/</w:t>
            </w:r>
            <w:r w:rsidR="00593905">
              <w:rPr>
                <w:rFonts w:ascii="宋体" w:hAnsi="宋体"/>
                <w:lang w:eastAsia="zh-CN"/>
              </w:rPr>
              <w:t>12</w:t>
            </w:r>
          </w:p>
        </w:tc>
      </w:tr>
      <w:tr w:rsidR="00446A1F" w:rsidTr="003C1327">
        <w:tc>
          <w:tcPr>
            <w:tcW w:w="1890" w:type="dxa"/>
          </w:tcPr>
          <w:p w:rsidR="00446A1F" w:rsidRDefault="00446A1F">
            <w:p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最后编辑者：</w:t>
            </w:r>
          </w:p>
        </w:tc>
        <w:tc>
          <w:tcPr>
            <w:tcW w:w="5985" w:type="dxa"/>
          </w:tcPr>
          <w:p w:rsidR="00446A1F" w:rsidRDefault="00446A1F">
            <w:pPr>
              <w:ind w:firstLineChars="0" w:firstLine="0"/>
              <w:rPr>
                <w:rFonts w:ascii="宋体" w:hAnsi="宋体"/>
                <w:lang w:eastAsia="zh-CN"/>
              </w:rPr>
            </w:pPr>
          </w:p>
        </w:tc>
      </w:tr>
      <w:tr w:rsidR="00446A1F" w:rsidTr="003C1327">
        <w:tc>
          <w:tcPr>
            <w:tcW w:w="1890" w:type="dxa"/>
          </w:tcPr>
          <w:p w:rsidR="00446A1F" w:rsidRDefault="00446A1F">
            <w:p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最后编辑时间：</w:t>
            </w:r>
          </w:p>
        </w:tc>
        <w:tc>
          <w:tcPr>
            <w:tcW w:w="5985" w:type="dxa"/>
          </w:tcPr>
          <w:p w:rsidR="00446A1F" w:rsidRDefault="00446A1F">
            <w:pPr>
              <w:ind w:firstLineChars="0" w:firstLine="0"/>
              <w:rPr>
                <w:rFonts w:ascii="宋体" w:hAnsi="宋体"/>
                <w:lang w:eastAsia="zh-CN"/>
              </w:rPr>
            </w:pPr>
          </w:p>
        </w:tc>
      </w:tr>
      <w:tr w:rsidR="00446A1F" w:rsidTr="003C1327">
        <w:tc>
          <w:tcPr>
            <w:tcW w:w="1890" w:type="dxa"/>
          </w:tcPr>
          <w:p w:rsidR="00446A1F" w:rsidRDefault="00446A1F">
            <w:p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文档版本：</w:t>
            </w:r>
          </w:p>
        </w:tc>
        <w:tc>
          <w:tcPr>
            <w:tcW w:w="5985" w:type="dxa"/>
          </w:tcPr>
          <w:p w:rsidR="00446A1F" w:rsidRDefault="00EC6801">
            <w:p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1.0</w:t>
            </w:r>
          </w:p>
        </w:tc>
      </w:tr>
      <w:tr w:rsidR="00446A1F" w:rsidTr="003C1327">
        <w:tc>
          <w:tcPr>
            <w:tcW w:w="1890" w:type="dxa"/>
          </w:tcPr>
          <w:p w:rsidR="00446A1F" w:rsidRDefault="00446A1F">
            <w:p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文档用途：</w:t>
            </w:r>
          </w:p>
        </w:tc>
        <w:tc>
          <w:tcPr>
            <w:tcW w:w="5985" w:type="dxa"/>
          </w:tcPr>
          <w:p w:rsidR="00446A1F" w:rsidRDefault="00E024FA" w:rsidP="004F6929">
            <w:p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召唤</w:t>
            </w:r>
            <w:r w:rsidR="00F971B3">
              <w:rPr>
                <w:rFonts w:ascii="宋体" w:hAnsi="宋体" w:hint="eastAsia"/>
                <w:lang w:eastAsia="zh-CN"/>
              </w:rPr>
              <w:t>系统功能</w:t>
            </w:r>
          </w:p>
        </w:tc>
      </w:tr>
    </w:tbl>
    <w:p w:rsidR="006C2D99" w:rsidRDefault="006C2D99" w:rsidP="00713536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文档更新历程</w:t>
      </w:r>
    </w:p>
    <w:p w:rsidR="008D0506" w:rsidRDefault="008D0506" w:rsidP="008D0506">
      <w:pPr>
        <w:ind w:firstLine="420"/>
        <w:rPr>
          <w:lang w:eastAsia="zh-CN"/>
        </w:rPr>
      </w:pPr>
      <w:r>
        <w:rPr>
          <w:rFonts w:hint="eastAsia"/>
          <w:lang w:eastAsia="zh-CN"/>
        </w:rPr>
        <w:t>文档更新的时间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无</w:t>
      </w:r>
    </w:p>
    <w:p w:rsidR="008D0506" w:rsidRDefault="008D0506" w:rsidP="008D0506">
      <w:pPr>
        <w:ind w:firstLine="420"/>
        <w:rPr>
          <w:lang w:eastAsia="zh-CN"/>
        </w:rPr>
      </w:pPr>
      <w:r>
        <w:rPr>
          <w:rFonts w:hint="eastAsia"/>
          <w:lang w:eastAsia="zh-CN"/>
        </w:rPr>
        <w:t>更新人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无</w:t>
      </w:r>
    </w:p>
    <w:p w:rsidR="006C2D99" w:rsidRDefault="008D0506" w:rsidP="008D0506">
      <w:pPr>
        <w:ind w:firstLine="420"/>
        <w:rPr>
          <w:lang w:eastAsia="zh-CN"/>
        </w:rPr>
      </w:pPr>
      <w:r>
        <w:rPr>
          <w:rFonts w:hint="eastAsia"/>
          <w:lang w:eastAsia="zh-CN"/>
        </w:rPr>
        <w:t>更新</w:t>
      </w:r>
      <w:r w:rsidR="006C2D99" w:rsidRPr="008D0506">
        <w:rPr>
          <w:rFonts w:hint="eastAsia"/>
          <w:lang w:eastAsia="zh-CN"/>
        </w:rPr>
        <w:t>内容</w:t>
      </w:r>
      <w:r w:rsidRPr="008D0506">
        <w:rPr>
          <w:rStyle w:val="a3"/>
          <w:rFonts w:hint="eastAsia"/>
          <w:u w:val="none"/>
          <w:lang w:eastAsia="zh-CN"/>
        </w:rPr>
        <w:t>:</w:t>
      </w:r>
      <w:r w:rsidRPr="008D0506">
        <w:rPr>
          <w:rStyle w:val="a3"/>
          <w:rFonts w:hint="eastAsia"/>
          <w:u w:val="none"/>
          <w:lang w:eastAsia="zh-CN"/>
        </w:rPr>
        <w:t>无</w:t>
      </w:r>
      <w:r w:rsidR="00D6225B" w:rsidRPr="008D0506">
        <w:rPr>
          <w:rFonts w:hint="eastAsia"/>
          <w:sz w:val="18"/>
          <w:szCs w:val="18"/>
          <w:lang w:eastAsia="zh-CN"/>
        </w:rPr>
        <w:t>(</w:t>
      </w:r>
      <w:r w:rsidR="00D6225B" w:rsidRPr="008D0506">
        <w:rPr>
          <w:rFonts w:hint="eastAsia"/>
          <w:b/>
          <w:color w:val="FF0000"/>
          <w:sz w:val="18"/>
          <w:szCs w:val="18"/>
          <w:lang w:eastAsia="zh-CN"/>
        </w:rPr>
        <w:t>此处做超链接，链接到修改的位置</w:t>
      </w:r>
      <w:r w:rsidR="00D6225B" w:rsidRPr="008D0506">
        <w:rPr>
          <w:rFonts w:hint="eastAsia"/>
          <w:sz w:val="18"/>
          <w:szCs w:val="18"/>
          <w:lang w:eastAsia="zh-CN"/>
        </w:rPr>
        <w:t>)</w:t>
      </w:r>
      <w:r w:rsidR="006C2D99" w:rsidRPr="008D0506">
        <w:rPr>
          <w:rFonts w:hint="eastAsia"/>
          <w:sz w:val="18"/>
          <w:szCs w:val="18"/>
          <w:lang w:eastAsia="zh-CN"/>
        </w:rPr>
        <w:t>；</w:t>
      </w:r>
    </w:p>
    <w:p w:rsidR="006E1950" w:rsidRPr="004F3B55" w:rsidRDefault="006C2D99" w:rsidP="00D44452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二</w:t>
      </w:r>
      <w:r w:rsidR="0098659B">
        <w:rPr>
          <w:rFonts w:hint="eastAsia"/>
          <w:lang w:eastAsia="zh-CN"/>
        </w:rPr>
        <w:t>、</w:t>
      </w:r>
      <w:r w:rsidR="009D2A78">
        <w:rPr>
          <w:rFonts w:hint="eastAsia"/>
          <w:lang w:eastAsia="zh-CN"/>
        </w:rPr>
        <w:t>策划部分</w:t>
      </w:r>
    </w:p>
    <w:p w:rsidR="00BC0EFF" w:rsidRPr="00BF6C39" w:rsidRDefault="00F971B3" w:rsidP="00BC0EFF">
      <w:pPr>
        <w:pStyle w:val="2"/>
        <w:rPr>
          <w:lang w:eastAsia="zh-CN"/>
        </w:rPr>
      </w:pPr>
      <w:bookmarkStart w:id="0" w:name="_三、程序部分"/>
      <w:bookmarkEnd w:id="0"/>
      <w:r>
        <w:rPr>
          <w:rFonts w:hint="eastAsia"/>
          <w:lang w:eastAsia="zh-CN"/>
        </w:rPr>
        <w:t>1</w:t>
      </w:r>
      <w:r w:rsidR="00BC0EFF">
        <w:rPr>
          <w:rFonts w:hint="eastAsia"/>
          <w:lang w:eastAsia="zh-CN"/>
        </w:rPr>
        <w:t>.</w:t>
      </w:r>
      <w:r w:rsidR="00E024FA">
        <w:rPr>
          <w:rFonts w:hint="eastAsia"/>
          <w:lang w:eastAsia="zh-CN"/>
        </w:rPr>
        <w:t>召唤</w:t>
      </w:r>
      <w:r>
        <w:rPr>
          <w:rFonts w:hint="eastAsia"/>
          <w:lang w:eastAsia="zh-CN"/>
        </w:rPr>
        <w:t>描述</w:t>
      </w:r>
    </w:p>
    <w:p w:rsidR="00E024FA" w:rsidRPr="00E024FA" w:rsidRDefault="00E024FA" w:rsidP="00E024FA">
      <w:pPr>
        <w:ind w:firstLineChars="0" w:firstLine="0"/>
        <w:rPr>
          <w:rFonts w:ascii="宋体" w:hAnsi="宋体" w:cs="宋体"/>
          <w:sz w:val="24"/>
          <w:szCs w:val="24"/>
          <w:lang w:eastAsia="zh-CN"/>
        </w:rPr>
      </w:pPr>
      <w:r w:rsidRPr="00E024FA">
        <w:rPr>
          <w:rFonts w:ascii="宋体" w:hAnsi="宋体" w:cs="宋体"/>
          <w:noProof/>
          <w:sz w:val="24"/>
          <w:szCs w:val="24"/>
          <w:lang w:eastAsia="zh-CN"/>
        </w:rPr>
        <w:drawing>
          <wp:inline distT="0" distB="0" distL="0" distR="0">
            <wp:extent cx="2857500" cy="4838700"/>
            <wp:effectExtent l="0" t="0" r="0" b="0"/>
            <wp:docPr id="3" name="图片 3" descr="C:\Users\DD\AppData\Roaming\Tencent\Users\20340937\QQ\WinTemp\RichOle\HAAPQK3ZF6P{L}23AS1FA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D\AppData\Roaming\Tencent\Users\20340937\QQ\WinTemp\RichOle\HAAPQK3ZF6P{L}23AS1FA_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1B3" w:rsidRDefault="00F971B3" w:rsidP="00F971B3">
      <w:pPr>
        <w:ind w:firstLine="420"/>
        <w:rPr>
          <w:rFonts w:hint="eastAsia"/>
          <w:lang w:eastAsia="zh-CN"/>
        </w:rPr>
      </w:pPr>
    </w:p>
    <w:p w:rsidR="00F971B3" w:rsidRPr="00F971B3" w:rsidRDefault="00F971B3" w:rsidP="00F971B3">
      <w:pPr>
        <w:pStyle w:val="5"/>
        <w:rPr>
          <w:rFonts w:hint="eastAsia"/>
          <w:b/>
          <w:lang w:eastAsia="zh-CN"/>
        </w:rPr>
      </w:pPr>
      <w:r w:rsidRPr="00F971B3">
        <w:rPr>
          <w:rFonts w:hint="eastAsia"/>
          <w:b/>
          <w:lang w:eastAsia="zh-CN"/>
        </w:rPr>
        <w:t>1</w:t>
      </w:r>
      <w:r w:rsidRPr="00F971B3">
        <w:rPr>
          <w:rFonts w:hint="eastAsia"/>
          <w:b/>
          <w:lang w:eastAsia="zh-CN"/>
        </w:rPr>
        <w:t>．</w:t>
      </w:r>
      <w:r w:rsidRPr="00F971B3">
        <w:rPr>
          <w:rFonts w:hint="eastAsia"/>
          <w:b/>
          <w:lang w:eastAsia="zh-CN"/>
        </w:rPr>
        <w:t>1</w:t>
      </w:r>
      <w:r w:rsidR="00E024FA">
        <w:rPr>
          <w:b/>
          <w:lang w:eastAsia="zh-CN"/>
        </w:rPr>
        <w:t>召唤</w:t>
      </w:r>
    </w:p>
    <w:p w:rsidR="00BC2867" w:rsidRDefault="00024BE9" w:rsidP="00F971B3">
      <w:pPr>
        <w:ind w:firstLine="420"/>
        <w:rPr>
          <w:lang w:eastAsia="zh-CN"/>
        </w:rPr>
      </w:pPr>
      <w:r>
        <w:rPr>
          <w:rFonts w:hint="eastAsia"/>
          <w:lang w:eastAsia="zh-CN"/>
        </w:rPr>
        <w:t xml:space="preserve">1. </w:t>
      </w:r>
      <w:r w:rsidR="00B56EAB">
        <w:rPr>
          <w:rFonts w:hint="eastAsia"/>
          <w:lang w:eastAsia="zh-CN"/>
        </w:rPr>
        <w:t>当地图上有空位时，</w:t>
      </w:r>
      <w:r w:rsidR="00E024FA">
        <w:rPr>
          <w:rFonts w:hint="eastAsia"/>
          <w:lang w:eastAsia="zh-CN"/>
        </w:rPr>
        <w:t>玩家可以通过点击召唤按钮进行召唤，每召唤</w:t>
      </w:r>
      <w:r w:rsidR="00E024FA">
        <w:rPr>
          <w:rFonts w:hint="eastAsia"/>
          <w:lang w:eastAsia="zh-CN"/>
        </w:rPr>
        <w:t>1</w:t>
      </w:r>
      <w:r w:rsidR="00E024FA">
        <w:rPr>
          <w:rFonts w:hint="eastAsia"/>
          <w:lang w:eastAsia="zh-CN"/>
        </w:rPr>
        <w:t>次消耗</w:t>
      </w:r>
      <w:r w:rsidR="00E024FA">
        <w:rPr>
          <w:rFonts w:hint="eastAsia"/>
          <w:lang w:eastAsia="zh-CN"/>
        </w:rPr>
        <w:t>1</w:t>
      </w:r>
      <w:r w:rsidR="00E024FA">
        <w:rPr>
          <w:rFonts w:hint="eastAsia"/>
          <w:lang w:eastAsia="zh-CN"/>
        </w:rPr>
        <w:t>点体力；</w:t>
      </w:r>
      <w:r w:rsidR="00E024FA">
        <w:rPr>
          <w:lang w:eastAsia="zh-CN"/>
        </w:rPr>
        <w:t xml:space="preserve"> </w:t>
      </w:r>
    </w:p>
    <w:p w:rsidR="00B56EAB" w:rsidRDefault="00B56EAB" w:rsidP="00024BE9">
      <w:pPr>
        <w:ind w:firstLine="420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2</w:t>
      </w:r>
      <w:r w:rsidRPr="00B56EAB">
        <w:rPr>
          <w:rFonts w:hint="eastAsia"/>
          <w:color w:val="000000" w:themeColor="text1"/>
          <w:lang w:eastAsia="zh-CN"/>
        </w:rPr>
        <w:t xml:space="preserve">. </w:t>
      </w:r>
      <w:r w:rsidRPr="00B56EAB">
        <w:rPr>
          <w:rFonts w:hint="eastAsia"/>
          <w:color w:val="000000" w:themeColor="text1"/>
          <w:lang w:eastAsia="zh-CN"/>
        </w:rPr>
        <w:t>当地图上没有空位时，玩家点击召唤按钮</w:t>
      </w:r>
      <w:r>
        <w:rPr>
          <w:rFonts w:hint="eastAsia"/>
          <w:color w:val="000000" w:themeColor="text1"/>
          <w:lang w:eastAsia="zh-CN"/>
        </w:rPr>
        <w:t>，提示</w:t>
      </w:r>
      <w:r w:rsidRPr="00B56EAB">
        <w:rPr>
          <w:rFonts w:hint="eastAsia"/>
          <w:color w:val="000000" w:themeColor="text1"/>
          <w:lang w:eastAsia="zh-CN"/>
        </w:rPr>
        <w:t>地图</w:t>
      </w:r>
      <w:r w:rsidRPr="00B56EAB">
        <w:rPr>
          <w:rFonts w:hint="eastAsia"/>
          <w:color w:val="FF0000"/>
          <w:lang w:eastAsia="zh-CN"/>
        </w:rPr>
        <w:t>没有空位无法召唤</w:t>
      </w:r>
      <w:r w:rsidRPr="00B56EAB">
        <w:rPr>
          <w:rFonts w:hint="eastAsia"/>
          <w:color w:val="000000" w:themeColor="text1"/>
          <w:lang w:eastAsia="zh-CN"/>
        </w:rPr>
        <w:t>；</w:t>
      </w:r>
    </w:p>
    <w:p w:rsidR="00B56EAB" w:rsidRDefault="00B56EAB" w:rsidP="00B56EAB">
      <w:pPr>
        <w:ind w:firstLine="420"/>
        <w:rPr>
          <w:color w:val="FF0000"/>
          <w:lang w:eastAsia="zh-CN"/>
        </w:rPr>
      </w:pPr>
      <w:r>
        <w:rPr>
          <w:lang w:eastAsia="zh-CN"/>
        </w:rPr>
        <w:t>3</w:t>
      </w:r>
      <w:r>
        <w:rPr>
          <w:rFonts w:hint="eastAsia"/>
          <w:lang w:eastAsia="zh-CN"/>
        </w:rPr>
        <w:t>．体力不足时玩家点击召唤按钮，提示</w:t>
      </w:r>
      <w:r w:rsidRPr="00B56EAB">
        <w:rPr>
          <w:rFonts w:hint="eastAsia"/>
          <w:color w:val="FF0000"/>
          <w:lang w:eastAsia="zh-CN"/>
        </w:rPr>
        <w:t>体力不足无法召唤</w:t>
      </w:r>
      <w:r>
        <w:rPr>
          <w:rFonts w:hint="eastAsia"/>
          <w:lang w:eastAsia="zh-CN"/>
        </w:rPr>
        <w:t>；此</w:t>
      </w:r>
      <w:r w:rsidRPr="00024BE9">
        <w:rPr>
          <w:rFonts w:hint="eastAsia"/>
          <w:color w:val="000000" w:themeColor="text1"/>
          <w:lang w:eastAsia="zh-CN"/>
        </w:rPr>
        <w:t>时弹出广告提示</w:t>
      </w:r>
      <w:r w:rsidRPr="00024BE9">
        <w:rPr>
          <w:rFonts w:hint="eastAsia"/>
          <w:color w:val="FF0000"/>
          <w:lang w:eastAsia="zh-CN"/>
        </w:rPr>
        <w:t>，玩家可通过点击观看广告获得少量体力；</w:t>
      </w:r>
      <w:r>
        <w:rPr>
          <w:rFonts w:hint="eastAsia"/>
          <w:color w:val="FF0000"/>
          <w:lang w:eastAsia="zh-CN"/>
        </w:rPr>
        <w:t>（每次</w:t>
      </w:r>
      <w:r>
        <w:rPr>
          <w:rFonts w:hint="eastAsia"/>
          <w:color w:val="FF0000"/>
          <w:lang w:eastAsia="zh-CN"/>
        </w:rPr>
        <w:t>+</w:t>
      </w:r>
      <w:r>
        <w:rPr>
          <w:color w:val="FF0000"/>
          <w:lang w:eastAsia="zh-CN"/>
        </w:rPr>
        <w:t>5</w:t>
      </w:r>
      <w:r>
        <w:rPr>
          <w:rFonts w:hint="eastAsia"/>
          <w:color w:val="FF0000"/>
          <w:lang w:eastAsia="zh-CN"/>
        </w:rPr>
        <w:t>）</w:t>
      </w:r>
    </w:p>
    <w:p w:rsidR="00B56EAB" w:rsidRPr="00B56EAB" w:rsidRDefault="00B56EAB" w:rsidP="00024BE9">
      <w:pPr>
        <w:ind w:firstLine="420"/>
        <w:rPr>
          <w:rFonts w:hint="eastAsia"/>
          <w:color w:val="000000" w:themeColor="text1"/>
          <w:lang w:eastAsia="zh-CN"/>
        </w:rPr>
      </w:pPr>
    </w:p>
    <w:p w:rsidR="00024BE9" w:rsidRDefault="00024BE9" w:rsidP="00024BE9">
      <w:pPr>
        <w:ind w:firstLine="420"/>
        <w:rPr>
          <w:rFonts w:hint="eastAsia"/>
          <w:color w:val="FF0000"/>
          <w:lang w:eastAsia="zh-CN"/>
        </w:rPr>
      </w:pPr>
    </w:p>
    <w:p w:rsidR="00024BE9" w:rsidRPr="00024BE9" w:rsidRDefault="00024BE9" w:rsidP="00024BE9">
      <w:pPr>
        <w:pStyle w:val="5"/>
        <w:rPr>
          <w:rFonts w:hint="eastAsia"/>
          <w:b/>
          <w:szCs w:val="21"/>
          <w:lang w:eastAsia="zh-CN"/>
        </w:rPr>
      </w:pPr>
      <w:r w:rsidRPr="00024BE9">
        <w:rPr>
          <w:b/>
          <w:szCs w:val="21"/>
          <w:lang w:eastAsia="zh-CN"/>
        </w:rPr>
        <w:t>1.2</w:t>
      </w:r>
      <w:r w:rsidRPr="00024BE9">
        <w:rPr>
          <w:b/>
          <w:szCs w:val="21"/>
          <w:lang w:eastAsia="zh-CN"/>
        </w:rPr>
        <w:t>召唤包装</w:t>
      </w:r>
    </w:p>
    <w:p w:rsidR="00024BE9" w:rsidRDefault="00024BE9" w:rsidP="00F971B3">
      <w:pPr>
        <w:ind w:firstLine="420"/>
        <w:rPr>
          <w:lang w:eastAsia="zh-CN"/>
        </w:rPr>
      </w:pPr>
      <w:r>
        <w:rPr>
          <w:lang w:eastAsia="zh-CN"/>
        </w:rPr>
        <w:t>召唤表现以</w:t>
      </w:r>
      <w:proofErr w:type="gramStart"/>
      <w:r>
        <w:rPr>
          <w:lang w:eastAsia="zh-CN"/>
        </w:rPr>
        <w:t>播放拉霸动画</w:t>
      </w:r>
      <w:proofErr w:type="gramEnd"/>
      <w:r>
        <w:rPr>
          <w:lang w:eastAsia="zh-CN"/>
        </w:rPr>
        <w:t>来演示</w:t>
      </w:r>
      <w:r>
        <w:rPr>
          <w:rFonts w:hint="eastAsia"/>
          <w:lang w:eastAsia="zh-CN"/>
        </w:rPr>
        <w:t>；</w:t>
      </w:r>
    </w:p>
    <w:p w:rsidR="00024BE9" w:rsidRDefault="00024BE9" w:rsidP="00F971B3">
      <w:pPr>
        <w:ind w:firstLine="420"/>
        <w:rPr>
          <w:lang w:eastAsia="zh-CN"/>
        </w:rPr>
      </w:pPr>
      <w:r w:rsidRPr="004E45AF">
        <w:rPr>
          <w:rFonts w:hint="eastAsia"/>
          <w:lang w:eastAsia="zh-CN"/>
        </w:rPr>
        <w:t>点击召唤按钮，</w:t>
      </w:r>
      <w:proofErr w:type="gramStart"/>
      <w:r>
        <w:rPr>
          <w:rFonts w:hint="eastAsia"/>
          <w:lang w:eastAsia="zh-CN"/>
        </w:rPr>
        <w:t>弹出拉霸动画</w:t>
      </w:r>
      <w:proofErr w:type="gramEnd"/>
      <w:r>
        <w:rPr>
          <w:rFonts w:hint="eastAsia"/>
          <w:lang w:eastAsia="zh-CN"/>
        </w:rPr>
        <w:t>播放，动画播放完毕后，</w:t>
      </w:r>
      <w:r w:rsidR="00B56EAB">
        <w:rPr>
          <w:rFonts w:hint="eastAsia"/>
          <w:lang w:eastAsia="zh-CN"/>
        </w:rPr>
        <w:t>如获得猫，则</w:t>
      </w:r>
      <w:r>
        <w:rPr>
          <w:rFonts w:hint="eastAsia"/>
          <w:lang w:eastAsia="zh-CN"/>
        </w:rPr>
        <w:t>在地图随机空白位置</w:t>
      </w:r>
      <w:r w:rsidR="00B56EAB">
        <w:rPr>
          <w:rFonts w:hint="eastAsia"/>
          <w:lang w:eastAsia="zh-CN"/>
        </w:rPr>
        <w:t>播放特效出现；如获得其他资源奖励，则</w:t>
      </w:r>
      <w:r>
        <w:rPr>
          <w:rFonts w:hint="eastAsia"/>
          <w:lang w:eastAsia="zh-CN"/>
        </w:rPr>
        <w:t>播放特效</w:t>
      </w:r>
      <w:r w:rsidR="00B56EAB">
        <w:rPr>
          <w:rFonts w:hint="eastAsia"/>
          <w:lang w:eastAsia="zh-CN"/>
        </w:rPr>
        <w:t>后直接获得奖励；</w:t>
      </w:r>
      <w:r w:rsidR="00B56EAB" w:rsidRPr="00024BE9">
        <w:rPr>
          <w:rFonts w:hint="eastAsia"/>
          <w:lang w:eastAsia="zh-CN"/>
        </w:rPr>
        <w:t xml:space="preserve"> </w:t>
      </w:r>
    </w:p>
    <w:p w:rsidR="00B56EAB" w:rsidRPr="00024BE9" w:rsidRDefault="00B56EAB" w:rsidP="00F971B3">
      <w:pPr>
        <w:ind w:firstLine="420"/>
        <w:rPr>
          <w:rFonts w:hint="eastAsia"/>
          <w:lang w:eastAsia="zh-CN"/>
        </w:rPr>
      </w:pPr>
      <w:r>
        <w:rPr>
          <w:noProof/>
        </w:rPr>
        <w:lastRenderedPageBreak/>
        <w:drawing>
          <wp:inline distT="0" distB="0" distL="0" distR="0" wp14:anchorId="55DA009B" wp14:editId="27563006">
            <wp:extent cx="2609524" cy="2000000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BE9" w:rsidRPr="00B56EAB" w:rsidRDefault="00024BE9" w:rsidP="00F971B3">
      <w:pPr>
        <w:ind w:firstLine="420"/>
        <w:rPr>
          <w:rFonts w:hint="eastAsia"/>
          <w:lang w:eastAsia="zh-CN"/>
        </w:rPr>
      </w:pPr>
    </w:p>
    <w:p w:rsidR="00A434D9" w:rsidRDefault="00024BE9" w:rsidP="00A434D9">
      <w:pPr>
        <w:pStyle w:val="5"/>
        <w:rPr>
          <w:b/>
          <w:lang w:eastAsia="zh-CN"/>
        </w:rPr>
      </w:pPr>
      <w:r>
        <w:rPr>
          <w:rFonts w:hint="eastAsia"/>
          <w:b/>
          <w:lang w:eastAsia="zh-CN"/>
        </w:rPr>
        <w:t>1.3</w:t>
      </w:r>
      <w:r w:rsidR="00E024FA">
        <w:rPr>
          <w:b/>
          <w:lang w:eastAsia="zh-CN"/>
        </w:rPr>
        <w:t>召唤奖励</w:t>
      </w:r>
    </w:p>
    <w:p w:rsidR="00E024FA" w:rsidRDefault="00E024FA" w:rsidP="00E024FA">
      <w:pPr>
        <w:ind w:firstLine="42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>1.</w:t>
      </w:r>
      <w:r>
        <w:rPr>
          <w:lang w:eastAsia="zh-CN"/>
        </w:rPr>
        <w:t>召唤奖励与玩家等级对应</w:t>
      </w:r>
      <w:r>
        <w:rPr>
          <w:rFonts w:hint="eastAsia"/>
          <w:lang w:eastAsia="zh-CN"/>
        </w:rPr>
        <w:t>；</w:t>
      </w:r>
      <w:r>
        <w:rPr>
          <w:lang w:eastAsia="zh-CN"/>
        </w:rPr>
        <w:t>玩家只能抽取</w:t>
      </w:r>
      <w:r w:rsidRPr="00024BE9">
        <w:rPr>
          <w:color w:val="FF0000"/>
          <w:lang w:eastAsia="zh-CN"/>
        </w:rPr>
        <w:t>当前等级对应的召唤包</w:t>
      </w:r>
      <w:r>
        <w:rPr>
          <w:lang w:eastAsia="zh-CN"/>
        </w:rPr>
        <w:t>获得奖励</w:t>
      </w:r>
      <w:r>
        <w:rPr>
          <w:rFonts w:hint="eastAsia"/>
          <w:lang w:eastAsia="zh-CN"/>
        </w:rPr>
        <w:t>；</w:t>
      </w:r>
      <w:r w:rsidR="00024BE9">
        <w:rPr>
          <w:rFonts w:hint="eastAsia"/>
          <w:lang w:eastAsia="zh-CN"/>
        </w:rPr>
        <w:t>随等级提高，召唤奖励提升；</w:t>
      </w:r>
    </w:p>
    <w:p w:rsidR="00E024FA" w:rsidRPr="00E024FA" w:rsidRDefault="00E024FA" w:rsidP="00E024FA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>2.</w:t>
      </w:r>
      <w:r>
        <w:rPr>
          <w:lang w:eastAsia="zh-CN"/>
        </w:rPr>
        <w:t>召唤包内容</w:t>
      </w:r>
      <w:r>
        <w:rPr>
          <w:rFonts w:hint="eastAsia"/>
          <w:lang w:eastAsia="zh-CN"/>
        </w:rPr>
        <w:t>：</w:t>
      </w:r>
      <w:r>
        <w:rPr>
          <w:lang w:eastAsia="zh-CN"/>
        </w:rPr>
        <w:t>猫</w:t>
      </w:r>
      <w:r>
        <w:rPr>
          <w:rFonts w:hint="eastAsia"/>
          <w:lang w:eastAsia="zh-CN"/>
        </w:rPr>
        <w:t>、</w:t>
      </w:r>
      <w:r>
        <w:rPr>
          <w:lang w:eastAsia="zh-CN"/>
        </w:rPr>
        <w:t>金币</w:t>
      </w:r>
      <w:r>
        <w:rPr>
          <w:rFonts w:hint="eastAsia"/>
          <w:lang w:eastAsia="zh-CN"/>
        </w:rPr>
        <w:t>、</w:t>
      </w:r>
      <w:r>
        <w:rPr>
          <w:lang w:eastAsia="zh-CN"/>
        </w:rPr>
        <w:t>木材</w:t>
      </w:r>
      <w:r>
        <w:rPr>
          <w:rFonts w:hint="eastAsia"/>
          <w:lang w:eastAsia="zh-CN"/>
        </w:rPr>
        <w:t>、</w:t>
      </w:r>
      <w:r>
        <w:rPr>
          <w:lang w:eastAsia="zh-CN"/>
        </w:rPr>
        <w:t>矿石以及体力</w:t>
      </w:r>
      <w:r>
        <w:rPr>
          <w:rFonts w:hint="eastAsia"/>
          <w:lang w:eastAsia="zh-CN"/>
        </w:rPr>
        <w:t>，</w:t>
      </w:r>
      <w:r>
        <w:rPr>
          <w:lang w:eastAsia="zh-CN"/>
        </w:rPr>
        <w:t>其中猫召唤概率最大</w:t>
      </w:r>
      <w:r>
        <w:rPr>
          <w:rFonts w:hint="eastAsia"/>
          <w:lang w:eastAsia="zh-CN"/>
        </w:rPr>
        <w:t>，</w:t>
      </w:r>
      <w:r>
        <w:rPr>
          <w:lang w:eastAsia="zh-CN"/>
        </w:rPr>
        <w:t>金币</w:t>
      </w:r>
      <w:r>
        <w:rPr>
          <w:rFonts w:hint="eastAsia"/>
          <w:lang w:eastAsia="zh-CN"/>
        </w:rPr>
        <w:t>、</w:t>
      </w:r>
      <w:r>
        <w:rPr>
          <w:lang w:eastAsia="zh-CN"/>
        </w:rPr>
        <w:t>木材</w:t>
      </w:r>
      <w:r>
        <w:rPr>
          <w:rFonts w:hint="eastAsia"/>
          <w:lang w:eastAsia="zh-CN"/>
        </w:rPr>
        <w:t>、</w:t>
      </w:r>
      <w:r>
        <w:rPr>
          <w:lang w:eastAsia="zh-CN"/>
        </w:rPr>
        <w:t>矿石概率稍低</w:t>
      </w:r>
      <w:r>
        <w:rPr>
          <w:rFonts w:hint="eastAsia"/>
          <w:lang w:eastAsia="zh-CN"/>
        </w:rPr>
        <w:t>，</w:t>
      </w:r>
      <w:r>
        <w:rPr>
          <w:lang w:eastAsia="zh-CN"/>
        </w:rPr>
        <w:t>体力概率最低</w:t>
      </w:r>
      <w:r>
        <w:rPr>
          <w:rFonts w:hint="eastAsia"/>
          <w:lang w:eastAsia="zh-CN"/>
        </w:rPr>
        <w:t>；</w:t>
      </w:r>
      <w:r w:rsidR="00024BE9">
        <w:rPr>
          <w:rFonts w:hint="eastAsia"/>
          <w:lang w:eastAsia="zh-CN"/>
        </w:rPr>
        <w:t>（通过配置表配置）</w:t>
      </w:r>
    </w:p>
    <w:p w:rsidR="00F971B3" w:rsidRPr="00024BE9" w:rsidRDefault="00F971B3" w:rsidP="000705CC">
      <w:pPr>
        <w:ind w:firstLineChars="0" w:firstLine="0"/>
        <w:rPr>
          <w:color w:val="FF0000"/>
          <w:lang w:eastAsia="zh-CN"/>
        </w:rPr>
      </w:pPr>
    </w:p>
    <w:p w:rsidR="008733E0" w:rsidRDefault="000705CC" w:rsidP="000705CC">
      <w:pPr>
        <w:pStyle w:val="2"/>
        <w:rPr>
          <w:lang w:eastAsia="zh-CN"/>
        </w:rPr>
      </w:pPr>
      <w:r>
        <w:rPr>
          <w:rFonts w:hint="eastAsia"/>
          <w:lang w:eastAsia="zh-CN"/>
        </w:rPr>
        <w:t>2.</w:t>
      </w:r>
      <w:r w:rsidR="00B41C87">
        <w:rPr>
          <w:rFonts w:hint="eastAsia"/>
          <w:lang w:eastAsia="zh-CN"/>
        </w:rPr>
        <w:t>界面显示</w:t>
      </w:r>
    </w:p>
    <w:p w:rsidR="004D032B" w:rsidRDefault="004E135C" w:rsidP="004D032B">
      <w:pPr>
        <w:pStyle w:val="5"/>
        <w:rPr>
          <w:b/>
          <w:lang w:eastAsia="zh-CN"/>
        </w:rPr>
      </w:pPr>
      <w:r w:rsidRPr="004E135C">
        <w:rPr>
          <w:b/>
          <w:lang w:eastAsia="zh-CN"/>
        </w:rPr>
        <w:t>2.</w:t>
      </w:r>
      <w:r w:rsidR="00B41C87" w:rsidRPr="004E135C">
        <w:rPr>
          <w:rFonts w:hint="eastAsia"/>
          <w:b/>
          <w:lang w:eastAsia="zh-CN"/>
        </w:rPr>
        <w:t>1</w:t>
      </w:r>
      <w:r w:rsidR="00B56EAB">
        <w:rPr>
          <w:rFonts w:hint="eastAsia"/>
          <w:b/>
          <w:lang w:eastAsia="zh-CN"/>
        </w:rPr>
        <w:t>召唤按钮位置</w:t>
      </w:r>
    </w:p>
    <w:p w:rsidR="004D032B" w:rsidRDefault="00007EA2" w:rsidP="00007EA2">
      <w:pPr>
        <w:ind w:firstLineChars="0" w:firstLine="0"/>
        <w:rPr>
          <w:lang w:eastAsia="zh-CN"/>
        </w:rPr>
      </w:pPr>
      <w:r>
        <w:rPr>
          <w:noProof/>
          <w:lang w:eastAsia="zh-CN"/>
        </w:rPr>
        <w:t xml:space="preserve">     </w:t>
      </w:r>
      <w:r w:rsidR="00B56EAB">
        <w:rPr>
          <w:rFonts w:hint="eastAsia"/>
          <w:lang w:eastAsia="zh-CN"/>
        </w:rPr>
        <w:t>召唤按钮位于召唤主界面正下方；</w:t>
      </w:r>
    </w:p>
    <w:p w:rsidR="00B56EAB" w:rsidRDefault="00B56EAB" w:rsidP="00B56EAB">
      <w:pPr>
        <w:ind w:firstLineChars="300" w:firstLine="630"/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4E616D1D" wp14:editId="498B58DE">
            <wp:extent cx="2400300" cy="40299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6850" cy="404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EAB" w:rsidRPr="00B56EAB" w:rsidRDefault="00B56EAB" w:rsidP="00B56EAB">
      <w:pPr>
        <w:pStyle w:val="5"/>
        <w:rPr>
          <w:rFonts w:hint="eastAsia"/>
          <w:b/>
          <w:lang w:eastAsia="zh-CN"/>
        </w:rPr>
      </w:pPr>
      <w:r w:rsidRPr="00B56EAB">
        <w:rPr>
          <w:rFonts w:hint="eastAsia"/>
          <w:b/>
          <w:lang w:eastAsia="zh-CN"/>
        </w:rPr>
        <w:lastRenderedPageBreak/>
        <w:t>2.2</w:t>
      </w:r>
      <w:r w:rsidRPr="00B56EAB">
        <w:rPr>
          <w:rFonts w:hint="eastAsia"/>
          <w:b/>
          <w:lang w:eastAsia="zh-CN"/>
        </w:rPr>
        <w:t>召唤动画</w:t>
      </w:r>
    </w:p>
    <w:p w:rsidR="004E135C" w:rsidRDefault="00AD2B03" w:rsidP="00A90E93">
      <w:pPr>
        <w:ind w:firstLineChars="300" w:firstLine="630"/>
        <w:rPr>
          <w:b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48721890" wp14:editId="5C252480">
            <wp:extent cx="2609524" cy="200000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EAB" w:rsidRPr="00B56EAB" w:rsidRDefault="00B56EAB" w:rsidP="00A90E93">
      <w:pPr>
        <w:ind w:firstLineChars="300" w:firstLine="720"/>
        <w:rPr>
          <w:rFonts w:hint="eastAsia"/>
          <w:sz w:val="24"/>
          <w:szCs w:val="24"/>
          <w:lang w:eastAsia="zh-CN"/>
        </w:rPr>
      </w:pPr>
      <w:r w:rsidRPr="00B56EAB">
        <w:rPr>
          <w:sz w:val="24"/>
          <w:szCs w:val="24"/>
          <w:lang w:eastAsia="zh-CN"/>
        </w:rPr>
        <w:t>点击召唤按钮</w:t>
      </w:r>
      <w:proofErr w:type="gramStart"/>
      <w:r w:rsidRPr="00B56EAB">
        <w:rPr>
          <w:sz w:val="24"/>
          <w:szCs w:val="24"/>
          <w:lang w:eastAsia="zh-CN"/>
        </w:rPr>
        <w:t>出现拉霸动画</w:t>
      </w:r>
      <w:proofErr w:type="gramEnd"/>
      <w:r w:rsidRPr="00B56EAB">
        <w:rPr>
          <w:rFonts w:hint="eastAsia"/>
          <w:sz w:val="24"/>
          <w:szCs w:val="24"/>
          <w:lang w:eastAsia="zh-CN"/>
        </w:rPr>
        <w:t>，</w:t>
      </w:r>
      <w:r w:rsidRPr="00B56EAB">
        <w:rPr>
          <w:sz w:val="24"/>
          <w:szCs w:val="24"/>
          <w:lang w:eastAsia="zh-CN"/>
        </w:rPr>
        <w:t>最后三个图案停留位置即为最终奖励</w:t>
      </w:r>
      <w:r w:rsidRPr="00B56EAB">
        <w:rPr>
          <w:rFonts w:hint="eastAsia"/>
          <w:sz w:val="24"/>
          <w:szCs w:val="24"/>
          <w:lang w:eastAsia="zh-CN"/>
        </w:rPr>
        <w:t>；</w:t>
      </w:r>
    </w:p>
    <w:p w:rsidR="004E135C" w:rsidRPr="00B15B66" w:rsidRDefault="004E135C" w:rsidP="00B15B66">
      <w:pPr>
        <w:pStyle w:val="ac"/>
        <w:ind w:left="1145" w:firstLineChars="0" w:firstLine="0"/>
        <w:rPr>
          <w:lang w:eastAsia="zh-CN"/>
        </w:rPr>
      </w:pPr>
    </w:p>
    <w:p w:rsidR="004E3A55" w:rsidRDefault="004E3A55" w:rsidP="004E3A55">
      <w:pPr>
        <w:pStyle w:val="ac"/>
        <w:ind w:left="1100" w:firstLineChars="0" w:firstLine="0"/>
        <w:rPr>
          <w:lang w:eastAsia="zh-CN"/>
        </w:rPr>
      </w:pPr>
      <w:r>
        <w:rPr>
          <w:lang w:eastAsia="zh-CN"/>
        </w:rPr>
        <w:t xml:space="preserve">            </w:t>
      </w:r>
    </w:p>
    <w:p w:rsidR="00B15B66" w:rsidRDefault="00B15B66" w:rsidP="00B15B66">
      <w:pPr>
        <w:ind w:left="785" w:firstLineChars="0" w:firstLine="0"/>
        <w:rPr>
          <w:lang w:eastAsia="zh-CN"/>
        </w:rPr>
      </w:pPr>
    </w:p>
    <w:p w:rsidR="004E3A55" w:rsidRPr="000705CC" w:rsidRDefault="004E3A55" w:rsidP="000705CC">
      <w:pPr>
        <w:ind w:firstLineChars="300" w:firstLine="630"/>
        <w:rPr>
          <w:lang w:eastAsia="zh-CN"/>
        </w:rPr>
      </w:pPr>
    </w:p>
    <w:p w:rsidR="006633AD" w:rsidRPr="00BF6C39" w:rsidRDefault="006633AD" w:rsidP="00A82EAA">
      <w:pPr>
        <w:pStyle w:val="1"/>
        <w:rPr>
          <w:lang w:eastAsia="zh-CN"/>
        </w:rPr>
      </w:pPr>
      <w:r>
        <w:rPr>
          <w:rFonts w:hint="eastAsia"/>
          <w:lang w:eastAsia="zh-CN"/>
        </w:rPr>
        <w:t>三、程序部分</w:t>
      </w:r>
    </w:p>
    <w:p w:rsidR="006633AD" w:rsidRDefault="00E65233" w:rsidP="00E65233">
      <w:pPr>
        <w:pStyle w:val="3"/>
        <w:rPr>
          <w:lang w:eastAsia="zh-CN"/>
        </w:rPr>
      </w:pPr>
      <w:r>
        <w:rPr>
          <w:rFonts w:hint="eastAsia"/>
          <w:lang w:eastAsia="zh-CN"/>
        </w:rPr>
        <w:t>1.</w:t>
      </w:r>
      <w:r w:rsidR="00AD2B03">
        <w:rPr>
          <w:rFonts w:hint="eastAsia"/>
          <w:lang w:eastAsia="zh-CN"/>
        </w:rPr>
        <w:t>召唤</w:t>
      </w:r>
      <w:r w:rsidR="00A90E93">
        <w:rPr>
          <w:rFonts w:hint="eastAsia"/>
          <w:lang w:eastAsia="zh-CN"/>
        </w:rPr>
        <w:t>规则</w:t>
      </w:r>
    </w:p>
    <w:p w:rsidR="00A90E93" w:rsidRDefault="00AD2B03" w:rsidP="00A90E93">
      <w:pPr>
        <w:ind w:firstLine="420"/>
        <w:rPr>
          <w:lang w:eastAsia="zh-CN"/>
        </w:rPr>
      </w:pPr>
      <w:r>
        <w:rPr>
          <w:lang w:eastAsia="zh-CN"/>
        </w:rPr>
        <w:t>1.</w:t>
      </w:r>
      <w:r>
        <w:rPr>
          <w:rFonts w:hint="eastAsia"/>
          <w:lang w:eastAsia="zh-CN"/>
        </w:rPr>
        <w:t>每次召唤消耗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点体力，体力不足时无法召唤，提示玩家体力不足；</w:t>
      </w:r>
    </w:p>
    <w:p w:rsidR="00AD2B03" w:rsidRDefault="00AD2B03" w:rsidP="00A90E93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地图上没有空位时无法召唤，提示玩家当前没有空位；</w:t>
      </w:r>
    </w:p>
    <w:p w:rsidR="00E65233" w:rsidRDefault="00AD2B03" w:rsidP="00AD2B03">
      <w:pPr>
        <w:ind w:firstLineChars="95" w:firstLine="199"/>
        <w:rPr>
          <w:lang w:eastAsia="zh-CN"/>
        </w:rPr>
      </w:pPr>
      <w:r>
        <w:rPr>
          <w:rFonts w:hint="eastAsia"/>
          <w:lang w:eastAsia="zh-CN"/>
        </w:rPr>
        <w:t xml:space="preserve">  3.</w:t>
      </w:r>
      <w:r>
        <w:rPr>
          <w:rFonts w:hint="eastAsia"/>
          <w:lang w:eastAsia="zh-CN"/>
        </w:rPr>
        <w:t>召唤奖励与玩家等级挂钩，通过配置表配置，同时奖励物品概率也通过配置表；</w:t>
      </w:r>
    </w:p>
    <w:p w:rsidR="00AD2B03" w:rsidRPr="00AD2B03" w:rsidRDefault="00AD2B03" w:rsidP="00AD2B03">
      <w:pPr>
        <w:ind w:firstLineChars="95" w:firstLine="199"/>
        <w:rPr>
          <w:rFonts w:hint="eastAsia"/>
          <w:lang w:eastAsia="zh-CN"/>
        </w:rPr>
      </w:pPr>
      <w:r>
        <w:rPr>
          <w:lang w:eastAsia="zh-CN"/>
        </w:rPr>
        <w:t xml:space="preserve">  4.</w:t>
      </w:r>
      <w:r>
        <w:rPr>
          <w:lang w:eastAsia="zh-CN"/>
        </w:rPr>
        <w:t>每次召唤时</w:t>
      </w:r>
      <w:r>
        <w:rPr>
          <w:rFonts w:hint="eastAsia"/>
          <w:lang w:eastAsia="zh-CN"/>
        </w:rPr>
        <w:t>，</w:t>
      </w:r>
      <w:proofErr w:type="gramStart"/>
      <w:r>
        <w:rPr>
          <w:lang w:eastAsia="zh-CN"/>
        </w:rPr>
        <w:t>播放拉霸动画</w:t>
      </w:r>
      <w:proofErr w:type="gramEnd"/>
      <w:r>
        <w:rPr>
          <w:rFonts w:hint="eastAsia"/>
          <w:lang w:eastAsia="zh-CN"/>
        </w:rPr>
        <w:t>，奖励图案</w:t>
      </w:r>
      <w:proofErr w:type="gramStart"/>
      <w:r>
        <w:rPr>
          <w:rFonts w:hint="eastAsia"/>
          <w:lang w:eastAsia="zh-CN"/>
        </w:rPr>
        <w:t>通过拉霸图案</w:t>
      </w:r>
      <w:proofErr w:type="gramEnd"/>
      <w:r>
        <w:rPr>
          <w:rFonts w:hint="eastAsia"/>
          <w:lang w:eastAsia="zh-CN"/>
        </w:rPr>
        <w:t>表现出来；；</w:t>
      </w:r>
    </w:p>
    <w:p w:rsidR="00A82EAA" w:rsidRPr="00A82EAA" w:rsidRDefault="00A82EAA" w:rsidP="00A82EAA">
      <w:pPr>
        <w:ind w:firstLine="420"/>
        <w:rPr>
          <w:lang w:eastAsia="zh-CN"/>
        </w:rPr>
      </w:pPr>
    </w:p>
    <w:p w:rsidR="00FA2411" w:rsidRDefault="00FA2411" w:rsidP="00A82EAA">
      <w:pPr>
        <w:pStyle w:val="ac"/>
        <w:ind w:left="780" w:firstLineChars="0" w:firstLine="0"/>
        <w:rPr>
          <w:lang w:eastAsia="zh-CN"/>
        </w:rPr>
      </w:pPr>
    </w:p>
    <w:p w:rsidR="000B3CBF" w:rsidRDefault="000B3CBF" w:rsidP="000B3CBF">
      <w:pPr>
        <w:ind w:firstLineChars="0" w:firstLine="0"/>
        <w:rPr>
          <w:lang w:eastAsia="zh-CN"/>
        </w:rPr>
      </w:pPr>
    </w:p>
    <w:p w:rsidR="001E1C75" w:rsidRPr="004F3B55" w:rsidRDefault="001E1C75" w:rsidP="001E1C75">
      <w:pPr>
        <w:pStyle w:val="1"/>
        <w:rPr>
          <w:lang w:eastAsia="zh-CN"/>
        </w:rPr>
      </w:pPr>
      <w:r>
        <w:rPr>
          <w:rFonts w:hint="eastAsia"/>
          <w:lang w:eastAsia="zh-CN"/>
        </w:rPr>
        <w:t>四、美术部分</w:t>
      </w:r>
    </w:p>
    <w:p w:rsidR="001E1C75" w:rsidRPr="00BF6C39" w:rsidRDefault="001E1C75" w:rsidP="001E1C75">
      <w:pPr>
        <w:pStyle w:val="2"/>
        <w:rPr>
          <w:lang w:eastAsia="zh-CN"/>
        </w:rPr>
      </w:pPr>
      <w:r>
        <w:rPr>
          <w:rFonts w:hint="eastAsia"/>
          <w:lang w:eastAsia="zh-CN"/>
        </w:rPr>
        <w:t>1.</w:t>
      </w:r>
      <w:r w:rsidR="009D7053">
        <w:rPr>
          <w:rFonts w:hint="eastAsia"/>
          <w:lang w:eastAsia="zh-CN"/>
        </w:rPr>
        <w:t>美术界面</w:t>
      </w:r>
    </w:p>
    <w:p w:rsidR="00187DB0" w:rsidRPr="00E74885" w:rsidRDefault="001E1C75" w:rsidP="00E74885">
      <w:pPr>
        <w:pStyle w:val="3"/>
        <w:rPr>
          <w:lang w:eastAsia="zh-CN"/>
        </w:rPr>
      </w:pPr>
      <w:r>
        <w:rPr>
          <w:rFonts w:hint="eastAsia"/>
          <w:lang w:eastAsia="zh-CN"/>
        </w:rPr>
        <w:t>1.</w:t>
      </w:r>
      <w:r w:rsidR="00AD2B03">
        <w:rPr>
          <w:rFonts w:hint="eastAsia"/>
          <w:lang w:eastAsia="zh-CN"/>
        </w:rPr>
        <w:t>召唤按钮</w:t>
      </w:r>
    </w:p>
    <w:p w:rsidR="00E74885" w:rsidRDefault="00AD2B03" w:rsidP="00E74885">
      <w:pPr>
        <w:ind w:firstLine="42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D7AA3DD" wp14:editId="571EB3FF">
            <wp:extent cx="1276190" cy="51428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6190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B03" w:rsidRDefault="00AD2B03" w:rsidP="00AD2B03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2.</w:t>
      </w:r>
      <w:r>
        <w:rPr>
          <w:rFonts w:hint="eastAsia"/>
          <w:lang w:eastAsia="zh-CN"/>
        </w:rPr>
        <w:t>召唤动画</w:t>
      </w:r>
    </w:p>
    <w:p w:rsidR="00AD2B03" w:rsidRDefault="00AD2B03" w:rsidP="00AD2B03">
      <w:pPr>
        <w:ind w:firstLine="420"/>
        <w:rPr>
          <w:lang w:eastAsia="zh-CN"/>
        </w:rPr>
      </w:pPr>
      <w:proofErr w:type="gramStart"/>
      <w:r>
        <w:rPr>
          <w:rFonts w:hint="eastAsia"/>
          <w:lang w:eastAsia="zh-CN"/>
        </w:rPr>
        <w:t>拉霸播放</w:t>
      </w:r>
      <w:proofErr w:type="gramEnd"/>
      <w:r>
        <w:rPr>
          <w:rFonts w:hint="eastAsia"/>
          <w:lang w:eastAsia="zh-CN"/>
        </w:rPr>
        <w:t>动画</w:t>
      </w:r>
    </w:p>
    <w:p w:rsidR="00AD2B03" w:rsidRPr="00AD2B03" w:rsidRDefault="00AD2B03" w:rsidP="00AD2B03">
      <w:pPr>
        <w:ind w:firstLine="420"/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264B8DE7" wp14:editId="3B8FA36C">
            <wp:extent cx="2609524" cy="2000000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885" w:rsidRDefault="00E74885" w:rsidP="00E74885">
      <w:pPr>
        <w:ind w:firstLine="420"/>
        <w:rPr>
          <w:lang w:eastAsia="zh-CN"/>
        </w:rPr>
      </w:pPr>
    </w:p>
    <w:p w:rsidR="00E74885" w:rsidRDefault="00AD2B03" w:rsidP="00E74885">
      <w:pPr>
        <w:pStyle w:val="3"/>
        <w:rPr>
          <w:lang w:eastAsia="zh-CN"/>
        </w:rPr>
      </w:pPr>
      <w:r>
        <w:rPr>
          <w:lang w:eastAsia="zh-CN"/>
        </w:rPr>
        <w:t>3</w:t>
      </w:r>
      <w:r w:rsidR="00E74885"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光效；</w:t>
      </w:r>
    </w:p>
    <w:p w:rsidR="00AD2B03" w:rsidRDefault="00AD2B03" w:rsidP="00AD2B03">
      <w:pPr>
        <w:ind w:firstLine="420"/>
        <w:rPr>
          <w:lang w:eastAsia="zh-CN"/>
        </w:rPr>
      </w:pPr>
      <w:r>
        <w:rPr>
          <w:lang w:eastAsia="zh-CN"/>
        </w:rPr>
        <w:t>1.</w:t>
      </w:r>
      <w:r>
        <w:rPr>
          <w:lang w:eastAsia="zh-CN"/>
        </w:rPr>
        <w:t>获得猫时</w:t>
      </w:r>
      <w:r>
        <w:rPr>
          <w:rFonts w:hint="eastAsia"/>
          <w:lang w:eastAsia="zh-CN"/>
        </w:rPr>
        <w:t>，</w:t>
      </w:r>
      <w:r>
        <w:rPr>
          <w:lang w:eastAsia="zh-CN"/>
        </w:rPr>
        <w:t>在地图上出现位置播放的光效</w:t>
      </w:r>
      <w:r>
        <w:rPr>
          <w:rFonts w:hint="eastAsia"/>
          <w:lang w:eastAsia="zh-CN"/>
        </w:rPr>
        <w:t>；</w:t>
      </w:r>
    </w:p>
    <w:p w:rsidR="00AD2B03" w:rsidRDefault="00AD2B03" w:rsidP="00AD2B03">
      <w:pPr>
        <w:ind w:firstLine="420"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获得金币、木材、矿石、体力</w:t>
      </w:r>
      <w:bookmarkStart w:id="1" w:name="_GoBack"/>
      <w:bookmarkEnd w:id="1"/>
      <w:r>
        <w:rPr>
          <w:rFonts w:hint="eastAsia"/>
          <w:lang w:eastAsia="zh-CN"/>
        </w:rPr>
        <w:t>时对应的</w:t>
      </w:r>
      <w:proofErr w:type="gramStart"/>
      <w:r>
        <w:rPr>
          <w:rFonts w:hint="eastAsia"/>
          <w:lang w:eastAsia="zh-CN"/>
        </w:rPr>
        <w:t>动画光</w:t>
      </w:r>
      <w:proofErr w:type="gramEnd"/>
      <w:r>
        <w:rPr>
          <w:rFonts w:hint="eastAsia"/>
          <w:lang w:eastAsia="zh-CN"/>
        </w:rPr>
        <w:t>效；</w:t>
      </w:r>
    </w:p>
    <w:p w:rsidR="00AD2B03" w:rsidRPr="00AD2B03" w:rsidRDefault="00AD2B03" w:rsidP="00AD2B03">
      <w:pPr>
        <w:ind w:firstLine="420"/>
        <w:rPr>
          <w:rFonts w:hint="eastAsia"/>
          <w:lang w:eastAsia="zh-CN"/>
        </w:rPr>
      </w:pPr>
    </w:p>
    <w:p w:rsidR="00E74885" w:rsidRPr="00E74885" w:rsidRDefault="00E74885" w:rsidP="00E74885">
      <w:pPr>
        <w:ind w:firstLine="420"/>
        <w:rPr>
          <w:lang w:eastAsia="zh-CN"/>
        </w:rPr>
      </w:pPr>
    </w:p>
    <w:p w:rsidR="00E74885" w:rsidRPr="00E74885" w:rsidRDefault="00E74885" w:rsidP="00E74885">
      <w:pPr>
        <w:ind w:firstLine="420"/>
        <w:rPr>
          <w:lang w:eastAsia="zh-CN"/>
        </w:rPr>
      </w:pPr>
    </w:p>
    <w:p w:rsidR="0035429E" w:rsidRDefault="0035429E" w:rsidP="00140A4F">
      <w:pPr>
        <w:ind w:firstLineChars="0" w:firstLine="0"/>
        <w:rPr>
          <w:lang w:eastAsia="zh-CN"/>
        </w:rPr>
      </w:pPr>
    </w:p>
    <w:p w:rsidR="00A82EAA" w:rsidRDefault="00A82EAA" w:rsidP="00140A4F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:rsidR="00CE0925" w:rsidRDefault="00CE0925" w:rsidP="00A82EAA">
      <w:pPr>
        <w:ind w:firstLine="420"/>
        <w:rPr>
          <w:lang w:eastAsia="zh-CN"/>
        </w:rPr>
      </w:pPr>
    </w:p>
    <w:p w:rsidR="00A82EAA" w:rsidRPr="00A82EAA" w:rsidRDefault="00A82EAA" w:rsidP="00A82EAA">
      <w:pPr>
        <w:ind w:firstLine="420"/>
        <w:rPr>
          <w:lang w:eastAsia="zh-CN"/>
        </w:rPr>
      </w:pPr>
    </w:p>
    <w:p w:rsidR="000A6CC2" w:rsidRPr="000D0C37" w:rsidRDefault="000A6CC2" w:rsidP="00140A4F">
      <w:pPr>
        <w:ind w:firstLineChars="0" w:firstLine="0"/>
        <w:rPr>
          <w:lang w:eastAsia="zh-CN"/>
        </w:rPr>
      </w:pPr>
    </w:p>
    <w:sectPr w:rsidR="000A6CC2" w:rsidRPr="000D0C37" w:rsidSect="003C132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134" w:bottom="1440" w:left="216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CED" w:rsidRDefault="007D2CED">
      <w:pPr>
        <w:ind w:firstLine="420"/>
      </w:pPr>
      <w:r>
        <w:separator/>
      </w:r>
    </w:p>
  </w:endnote>
  <w:endnote w:type="continuationSeparator" w:id="0">
    <w:p w:rsidR="007D2CED" w:rsidRDefault="007D2CED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A1F" w:rsidRDefault="00446A1F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A1F" w:rsidRPr="0068038C" w:rsidRDefault="00446A1F" w:rsidP="006F3A6A">
    <w:pPr>
      <w:pStyle w:val="a6"/>
      <w:ind w:firstLineChars="0" w:firstLine="0"/>
      <w:rPr>
        <w:rStyle w:val="a4"/>
        <w:lang w:eastAsia="zh-C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A1F" w:rsidRDefault="00446A1F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CED" w:rsidRDefault="007D2CED">
      <w:pPr>
        <w:ind w:firstLine="420"/>
      </w:pPr>
      <w:r>
        <w:separator/>
      </w:r>
    </w:p>
  </w:footnote>
  <w:footnote w:type="continuationSeparator" w:id="0">
    <w:p w:rsidR="007D2CED" w:rsidRDefault="007D2CED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A1F" w:rsidRDefault="00446A1F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A1F" w:rsidRPr="00F40F10" w:rsidRDefault="00F971B3" w:rsidP="00F971B3">
    <w:pPr>
      <w:ind w:firstLineChars="0" w:firstLine="0"/>
      <w:jc w:val="center"/>
      <w:rPr>
        <w:sz w:val="18"/>
        <w:szCs w:val="18"/>
        <w:lang w:eastAsia="zh-CN"/>
      </w:rPr>
    </w:pPr>
    <w:r>
      <w:rPr>
        <w:rFonts w:hint="eastAsia"/>
        <w:sz w:val="18"/>
        <w:szCs w:val="18"/>
        <w:lang w:eastAsia="zh-CN"/>
      </w:rPr>
      <w:t>王者</w:t>
    </w:r>
    <w:proofErr w:type="gramStart"/>
    <w:r>
      <w:rPr>
        <w:rFonts w:hint="eastAsia"/>
        <w:sz w:val="18"/>
        <w:szCs w:val="18"/>
        <w:lang w:eastAsia="zh-CN"/>
      </w:rPr>
      <w:t>喵喵</w:t>
    </w:r>
    <w:proofErr w:type="gramEnd"/>
    <w:r w:rsidR="00F40F10" w:rsidRPr="00F40F10">
      <w:rPr>
        <w:rFonts w:hint="eastAsia"/>
        <w:sz w:val="18"/>
        <w:szCs w:val="18"/>
        <w:lang w:eastAsia="zh-CN"/>
      </w:rPr>
      <w:t>系统策划案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A1F" w:rsidRDefault="00446A1F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D2654"/>
    <w:multiLevelType w:val="hybridMultilevel"/>
    <w:tmpl w:val="81CE57B0"/>
    <w:lvl w:ilvl="0" w:tplc="EE26BAF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61325C7"/>
    <w:multiLevelType w:val="hybridMultilevel"/>
    <w:tmpl w:val="B71673B6"/>
    <w:lvl w:ilvl="0" w:tplc="ADE8290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77F3906"/>
    <w:multiLevelType w:val="hybridMultilevel"/>
    <w:tmpl w:val="5A62B910"/>
    <w:lvl w:ilvl="0" w:tplc="6BFACF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AE51B1B"/>
    <w:multiLevelType w:val="hybridMultilevel"/>
    <w:tmpl w:val="97505486"/>
    <w:lvl w:ilvl="0" w:tplc="BD9EF17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0BAF7D65"/>
    <w:multiLevelType w:val="hybridMultilevel"/>
    <w:tmpl w:val="98D23A5C"/>
    <w:lvl w:ilvl="0" w:tplc="E1B2EA8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0EAF06B3"/>
    <w:multiLevelType w:val="hybridMultilevel"/>
    <w:tmpl w:val="0A1E6096"/>
    <w:lvl w:ilvl="0" w:tplc="D76AA5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37A6A3A"/>
    <w:multiLevelType w:val="hybridMultilevel"/>
    <w:tmpl w:val="98D23A5C"/>
    <w:lvl w:ilvl="0" w:tplc="E1B2EA8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1503465F"/>
    <w:multiLevelType w:val="hybridMultilevel"/>
    <w:tmpl w:val="6A06D81A"/>
    <w:lvl w:ilvl="0" w:tplc="A2B6B9CC">
      <w:start w:val="1"/>
      <w:numFmt w:val="japaneseCounting"/>
      <w:lvlText w:val="%1、"/>
      <w:lvlJc w:val="left"/>
      <w:pPr>
        <w:ind w:left="915" w:hanging="9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EF4BD0"/>
    <w:multiLevelType w:val="hybridMultilevel"/>
    <w:tmpl w:val="FC722B22"/>
    <w:lvl w:ilvl="0" w:tplc="C64CEB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9213ED1"/>
    <w:multiLevelType w:val="hybridMultilevel"/>
    <w:tmpl w:val="D71ABE16"/>
    <w:lvl w:ilvl="0" w:tplc="FC90A90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1B513194"/>
    <w:multiLevelType w:val="hybridMultilevel"/>
    <w:tmpl w:val="98D23A5C"/>
    <w:lvl w:ilvl="0" w:tplc="E1B2EA8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1C0D677A"/>
    <w:multiLevelType w:val="hybridMultilevel"/>
    <w:tmpl w:val="05FC0344"/>
    <w:lvl w:ilvl="0" w:tplc="BD9EF1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CF23192"/>
    <w:multiLevelType w:val="hybridMultilevel"/>
    <w:tmpl w:val="C30C4D4E"/>
    <w:lvl w:ilvl="0" w:tplc="3DC2BEC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0E652E0"/>
    <w:multiLevelType w:val="hybridMultilevel"/>
    <w:tmpl w:val="579A258E"/>
    <w:lvl w:ilvl="0" w:tplc="6EDC63F0">
      <w:start w:val="1"/>
      <w:numFmt w:val="decimal"/>
      <w:lvlText w:val="%1."/>
      <w:lvlJc w:val="left"/>
      <w:pPr>
        <w:ind w:left="105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4CB25F8"/>
    <w:multiLevelType w:val="hybridMultilevel"/>
    <w:tmpl w:val="43E61B60"/>
    <w:lvl w:ilvl="0" w:tplc="6622A186">
      <w:start w:val="4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>
    <w:nsid w:val="2BA91BDF"/>
    <w:multiLevelType w:val="hybridMultilevel"/>
    <w:tmpl w:val="559C9FB2"/>
    <w:lvl w:ilvl="0" w:tplc="7E529DB2">
      <w:start w:val="4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16">
    <w:nsid w:val="361C16E5"/>
    <w:multiLevelType w:val="hybridMultilevel"/>
    <w:tmpl w:val="54FCB050"/>
    <w:lvl w:ilvl="0" w:tplc="D906622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>
    <w:nsid w:val="444A1EDC"/>
    <w:multiLevelType w:val="hybridMultilevel"/>
    <w:tmpl w:val="A59CDEB2"/>
    <w:lvl w:ilvl="0" w:tplc="F41424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5EC41E1"/>
    <w:multiLevelType w:val="hybridMultilevel"/>
    <w:tmpl w:val="0BD8B816"/>
    <w:lvl w:ilvl="0" w:tplc="4A3EC4F2">
      <w:start w:val="4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0" w:hanging="420"/>
      </w:pPr>
    </w:lvl>
    <w:lvl w:ilvl="2" w:tplc="0409001B" w:tentative="1">
      <w:start w:val="1"/>
      <w:numFmt w:val="lowerRoman"/>
      <w:lvlText w:val="%3."/>
      <w:lvlJc w:val="right"/>
      <w:pPr>
        <w:ind w:left="2000" w:hanging="420"/>
      </w:pPr>
    </w:lvl>
    <w:lvl w:ilvl="3" w:tplc="0409000F" w:tentative="1">
      <w:start w:val="1"/>
      <w:numFmt w:val="decimal"/>
      <w:lvlText w:val="%4."/>
      <w:lvlJc w:val="left"/>
      <w:pPr>
        <w:ind w:left="2420" w:hanging="420"/>
      </w:pPr>
    </w:lvl>
    <w:lvl w:ilvl="4" w:tplc="04090019" w:tentative="1">
      <w:start w:val="1"/>
      <w:numFmt w:val="lowerLetter"/>
      <w:lvlText w:val="%5)"/>
      <w:lvlJc w:val="left"/>
      <w:pPr>
        <w:ind w:left="2840" w:hanging="420"/>
      </w:pPr>
    </w:lvl>
    <w:lvl w:ilvl="5" w:tplc="0409001B" w:tentative="1">
      <w:start w:val="1"/>
      <w:numFmt w:val="lowerRoman"/>
      <w:lvlText w:val="%6."/>
      <w:lvlJc w:val="right"/>
      <w:pPr>
        <w:ind w:left="3260" w:hanging="420"/>
      </w:pPr>
    </w:lvl>
    <w:lvl w:ilvl="6" w:tplc="0409000F" w:tentative="1">
      <w:start w:val="1"/>
      <w:numFmt w:val="decimal"/>
      <w:lvlText w:val="%7."/>
      <w:lvlJc w:val="left"/>
      <w:pPr>
        <w:ind w:left="3680" w:hanging="420"/>
      </w:pPr>
    </w:lvl>
    <w:lvl w:ilvl="7" w:tplc="04090019" w:tentative="1">
      <w:start w:val="1"/>
      <w:numFmt w:val="lowerLetter"/>
      <w:lvlText w:val="%8)"/>
      <w:lvlJc w:val="left"/>
      <w:pPr>
        <w:ind w:left="4100" w:hanging="420"/>
      </w:pPr>
    </w:lvl>
    <w:lvl w:ilvl="8" w:tplc="0409001B" w:tentative="1">
      <w:start w:val="1"/>
      <w:numFmt w:val="lowerRoman"/>
      <w:lvlText w:val="%9."/>
      <w:lvlJc w:val="right"/>
      <w:pPr>
        <w:ind w:left="4520" w:hanging="420"/>
      </w:pPr>
    </w:lvl>
  </w:abstractNum>
  <w:abstractNum w:abstractNumId="19">
    <w:nsid w:val="46C77DF8"/>
    <w:multiLevelType w:val="hybridMultilevel"/>
    <w:tmpl w:val="5770CCAC"/>
    <w:lvl w:ilvl="0" w:tplc="BD9EF1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82F746A"/>
    <w:multiLevelType w:val="hybridMultilevel"/>
    <w:tmpl w:val="55004B34"/>
    <w:lvl w:ilvl="0" w:tplc="E1760B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AF900F7"/>
    <w:multiLevelType w:val="hybridMultilevel"/>
    <w:tmpl w:val="A0205316"/>
    <w:lvl w:ilvl="0" w:tplc="BD9EF1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F2F026E"/>
    <w:multiLevelType w:val="hybridMultilevel"/>
    <w:tmpl w:val="669845C2"/>
    <w:lvl w:ilvl="0" w:tplc="8DD0D35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3">
    <w:nsid w:val="5733152F"/>
    <w:multiLevelType w:val="hybridMultilevel"/>
    <w:tmpl w:val="03B20CDE"/>
    <w:lvl w:ilvl="0" w:tplc="DD2698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79F33BA"/>
    <w:multiLevelType w:val="hybridMultilevel"/>
    <w:tmpl w:val="72B02D64"/>
    <w:lvl w:ilvl="0" w:tplc="CF46423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5">
    <w:nsid w:val="5BD423F2"/>
    <w:multiLevelType w:val="hybridMultilevel"/>
    <w:tmpl w:val="E8DCFDE0"/>
    <w:lvl w:ilvl="0" w:tplc="CFD2611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6">
    <w:nsid w:val="5C1E368A"/>
    <w:multiLevelType w:val="hybridMultilevel"/>
    <w:tmpl w:val="3864AD58"/>
    <w:lvl w:ilvl="0" w:tplc="F9E8CE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5CA1575E"/>
    <w:multiLevelType w:val="hybridMultilevel"/>
    <w:tmpl w:val="E74A8FC0"/>
    <w:lvl w:ilvl="0" w:tplc="C24ED6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D677718"/>
    <w:multiLevelType w:val="hybridMultilevel"/>
    <w:tmpl w:val="98D23A5C"/>
    <w:lvl w:ilvl="0" w:tplc="E1B2EA8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65C871A5"/>
    <w:multiLevelType w:val="hybridMultilevel"/>
    <w:tmpl w:val="5A62B910"/>
    <w:lvl w:ilvl="0" w:tplc="6BFACF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5DB5638"/>
    <w:multiLevelType w:val="hybridMultilevel"/>
    <w:tmpl w:val="07AC94E2"/>
    <w:lvl w:ilvl="0" w:tplc="BD9EF17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1">
    <w:nsid w:val="67881CEB"/>
    <w:multiLevelType w:val="hybridMultilevel"/>
    <w:tmpl w:val="7B3C2314"/>
    <w:lvl w:ilvl="0" w:tplc="BD9EF1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82C3541"/>
    <w:multiLevelType w:val="hybridMultilevel"/>
    <w:tmpl w:val="A48E7184"/>
    <w:lvl w:ilvl="0" w:tplc="7E2CCC8C">
      <w:start w:val="4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33">
    <w:nsid w:val="6BC77A52"/>
    <w:multiLevelType w:val="hybridMultilevel"/>
    <w:tmpl w:val="98D23A5C"/>
    <w:lvl w:ilvl="0" w:tplc="E1B2EA8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>
    <w:nsid w:val="7CBC14A8"/>
    <w:multiLevelType w:val="hybridMultilevel"/>
    <w:tmpl w:val="C4463A30"/>
    <w:lvl w:ilvl="0" w:tplc="F792393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>
    <w:nsid w:val="7CDF415D"/>
    <w:multiLevelType w:val="hybridMultilevel"/>
    <w:tmpl w:val="05FC0344"/>
    <w:lvl w:ilvl="0" w:tplc="BD9EF1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9"/>
  </w:num>
  <w:num w:numId="3">
    <w:abstractNumId w:val="20"/>
  </w:num>
  <w:num w:numId="4">
    <w:abstractNumId w:val="25"/>
  </w:num>
  <w:num w:numId="5">
    <w:abstractNumId w:val="16"/>
  </w:num>
  <w:num w:numId="6">
    <w:abstractNumId w:val="24"/>
  </w:num>
  <w:num w:numId="7">
    <w:abstractNumId w:val="26"/>
  </w:num>
  <w:num w:numId="8">
    <w:abstractNumId w:val="30"/>
  </w:num>
  <w:num w:numId="9">
    <w:abstractNumId w:val="21"/>
  </w:num>
  <w:num w:numId="10">
    <w:abstractNumId w:val="31"/>
  </w:num>
  <w:num w:numId="11">
    <w:abstractNumId w:val="35"/>
  </w:num>
  <w:num w:numId="12">
    <w:abstractNumId w:val="22"/>
  </w:num>
  <w:num w:numId="13">
    <w:abstractNumId w:val="3"/>
  </w:num>
  <w:num w:numId="14">
    <w:abstractNumId w:val="5"/>
  </w:num>
  <w:num w:numId="15">
    <w:abstractNumId w:val="34"/>
  </w:num>
  <w:num w:numId="16">
    <w:abstractNumId w:val="1"/>
  </w:num>
  <w:num w:numId="17">
    <w:abstractNumId w:val="0"/>
  </w:num>
  <w:num w:numId="18">
    <w:abstractNumId w:val="9"/>
  </w:num>
  <w:num w:numId="19">
    <w:abstractNumId w:val="8"/>
  </w:num>
  <w:num w:numId="20">
    <w:abstractNumId w:val="23"/>
  </w:num>
  <w:num w:numId="21">
    <w:abstractNumId w:val="11"/>
  </w:num>
  <w:num w:numId="22">
    <w:abstractNumId w:val="13"/>
  </w:num>
  <w:num w:numId="23">
    <w:abstractNumId w:val="17"/>
  </w:num>
  <w:num w:numId="24">
    <w:abstractNumId w:val="2"/>
  </w:num>
  <w:num w:numId="25">
    <w:abstractNumId w:val="29"/>
  </w:num>
  <w:num w:numId="26">
    <w:abstractNumId w:val="10"/>
  </w:num>
  <w:num w:numId="27">
    <w:abstractNumId w:val="4"/>
  </w:num>
  <w:num w:numId="28">
    <w:abstractNumId w:val="33"/>
  </w:num>
  <w:num w:numId="29">
    <w:abstractNumId w:val="28"/>
  </w:num>
  <w:num w:numId="30">
    <w:abstractNumId w:val="6"/>
  </w:num>
  <w:num w:numId="31">
    <w:abstractNumId w:val="27"/>
  </w:num>
  <w:num w:numId="32">
    <w:abstractNumId w:val="12"/>
  </w:num>
  <w:num w:numId="33">
    <w:abstractNumId w:val="18"/>
  </w:num>
  <w:num w:numId="34">
    <w:abstractNumId w:val="14"/>
  </w:num>
  <w:num w:numId="35">
    <w:abstractNumId w:val="32"/>
  </w:num>
  <w:num w:numId="36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0DAC"/>
    <w:rsid w:val="00001509"/>
    <w:rsid w:val="0000198D"/>
    <w:rsid w:val="0000280E"/>
    <w:rsid w:val="00002875"/>
    <w:rsid w:val="00002A0F"/>
    <w:rsid w:val="0000316E"/>
    <w:rsid w:val="00003383"/>
    <w:rsid w:val="00004198"/>
    <w:rsid w:val="00005320"/>
    <w:rsid w:val="00005E4F"/>
    <w:rsid w:val="00007EA2"/>
    <w:rsid w:val="000104A3"/>
    <w:rsid w:val="000118E3"/>
    <w:rsid w:val="0001193A"/>
    <w:rsid w:val="00011C41"/>
    <w:rsid w:val="0001214C"/>
    <w:rsid w:val="00012E1E"/>
    <w:rsid w:val="00013CAB"/>
    <w:rsid w:val="00014446"/>
    <w:rsid w:val="00014841"/>
    <w:rsid w:val="00016075"/>
    <w:rsid w:val="00016782"/>
    <w:rsid w:val="00020516"/>
    <w:rsid w:val="000215FB"/>
    <w:rsid w:val="00021ADA"/>
    <w:rsid w:val="00022625"/>
    <w:rsid w:val="00022AC4"/>
    <w:rsid w:val="00022B39"/>
    <w:rsid w:val="000232C2"/>
    <w:rsid w:val="00023F8A"/>
    <w:rsid w:val="00024BE9"/>
    <w:rsid w:val="00027673"/>
    <w:rsid w:val="00032249"/>
    <w:rsid w:val="0003426F"/>
    <w:rsid w:val="00034336"/>
    <w:rsid w:val="000343AE"/>
    <w:rsid w:val="00034A21"/>
    <w:rsid w:val="000369F6"/>
    <w:rsid w:val="0003740D"/>
    <w:rsid w:val="00037CB0"/>
    <w:rsid w:val="000435D4"/>
    <w:rsid w:val="00043B18"/>
    <w:rsid w:val="00043E7D"/>
    <w:rsid w:val="000449AE"/>
    <w:rsid w:val="0004726E"/>
    <w:rsid w:val="00050FB5"/>
    <w:rsid w:val="0005107E"/>
    <w:rsid w:val="000513DE"/>
    <w:rsid w:val="000522A8"/>
    <w:rsid w:val="000524B4"/>
    <w:rsid w:val="00055237"/>
    <w:rsid w:val="00060A01"/>
    <w:rsid w:val="00060C3A"/>
    <w:rsid w:val="00062791"/>
    <w:rsid w:val="00063EC3"/>
    <w:rsid w:val="00064C7F"/>
    <w:rsid w:val="00064DD2"/>
    <w:rsid w:val="0006548A"/>
    <w:rsid w:val="00066194"/>
    <w:rsid w:val="00066CC4"/>
    <w:rsid w:val="00067ADB"/>
    <w:rsid w:val="0007053E"/>
    <w:rsid w:val="000705CC"/>
    <w:rsid w:val="000707F1"/>
    <w:rsid w:val="00070EE1"/>
    <w:rsid w:val="00070F87"/>
    <w:rsid w:val="00072675"/>
    <w:rsid w:val="000729C6"/>
    <w:rsid w:val="00072CCA"/>
    <w:rsid w:val="000736E2"/>
    <w:rsid w:val="00073E3B"/>
    <w:rsid w:val="00076C84"/>
    <w:rsid w:val="00077145"/>
    <w:rsid w:val="00077860"/>
    <w:rsid w:val="00077A76"/>
    <w:rsid w:val="00077F99"/>
    <w:rsid w:val="00080A80"/>
    <w:rsid w:val="00082DAE"/>
    <w:rsid w:val="00083CDA"/>
    <w:rsid w:val="00086382"/>
    <w:rsid w:val="000867DF"/>
    <w:rsid w:val="00086D28"/>
    <w:rsid w:val="000919EC"/>
    <w:rsid w:val="00093CD6"/>
    <w:rsid w:val="00094AA2"/>
    <w:rsid w:val="0009542E"/>
    <w:rsid w:val="00097DD2"/>
    <w:rsid w:val="000A2F8C"/>
    <w:rsid w:val="000A3166"/>
    <w:rsid w:val="000A318E"/>
    <w:rsid w:val="000A4597"/>
    <w:rsid w:val="000A4DE2"/>
    <w:rsid w:val="000A6CC2"/>
    <w:rsid w:val="000A6D62"/>
    <w:rsid w:val="000B0D42"/>
    <w:rsid w:val="000B3CBF"/>
    <w:rsid w:val="000B55A2"/>
    <w:rsid w:val="000B6A73"/>
    <w:rsid w:val="000B6AB2"/>
    <w:rsid w:val="000B7352"/>
    <w:rsid w:val="000C0DBA"/>
    <w:rsid w:val="000C136A"/>
    <w:rsid w:val="000C26DE"/>
    <w:rsid w:val="000C3DA1"/>
    <w:rsid w:val="000C4D3B"/>
    <w:rsid w:val="000D0C37"/>
    <w:rsid w:val="000D103A"/>
    <w:rsid w:val="000D2DF8"/>
    <w:rsid w:val="000D4C1F"/>
    <w:rsid w:val="000D5C1A"/>
    <w:rsid w:val="000D645E"/>
    <w:rsid w:val="000D7508"/>
    <w:rsid w:val="000E019B"/>
    <w:rsid w:val="000E0213"/>
    <w:rsid w:val="000E0555"/>
    <w:rsid w:val="000E07EC"/>
    <w:rsid w:val="000E1FF8"/>
    <w:rsid w:val="000E254A"/>
    <w:rsid w:val="000E493C"/>
    <w:rsid w:val="000E4D78"/>
    <w:rsid w:val="000E658C"/>
    <w:rsid w:val="000E7C62"/>
    <w:rsid w:val="000F059F"/>
    <w:rsid w:val="000F1871"/>
    <w:rsid w:val="000F1F4A"/>
    <w:rsid w:val="000F2186"/>
    <w:rsid w:val="000F3642"/>
    <w:rsid w:val="000F5D6C"/>
    <w:rsid w:val="000F6ACE"/>
    <w:rsid w:val="001018C9"/>
    <w:rsid w:val="00101AD7"/>
    <w:rsid w:val="00102474"/>
    <w:rsid w:val="00103083"/>
    <w:rsid w:val="001044D5"/>
    <w:rsid w:val="00107077"/>
    <w:rsid w:val="001072FE"/>
    <w:rsid w:val="00110704"/>
    <w:rsid w:val="00110DB6"/>
    <w:rsid w:val="00111FE1"/>
    <w:rsid w:val="00113A69"/>
    <w:rsid w:val="00114B18"/>
    <w:rsid w:val="001150AD"/>
    <w:rsid w:val="00115119"/>
    <w:rsid w:val="00115BBB"/>
    <w:rsid w:val="001233CC"/>
    <w:rsid w:val="0012385B"/>
    <w:rsid w:val="00123DF8"/>
    <w:rsid w:val="0012490B"/>
    <w:rsid w:val="0012526C"/>
    <w:rsid w:val="0012590D"/>
    <w:rsid w:val="00125922"/>
    <w:rsid w:val="00125EAB"/>
    <w:rsid w:val="001271A0"/>
    <w:rsid w:val="00130DF6"/>
    <w:rsid w:val="00132B74"/>
    <w:rsid w:val="00134061"/>
    <w:rsid w:val="00134C08"/>
    <w:rsid w:val="001352F5"/>
    <w:rsid w:val="00135BC3"/>
    <w:rsid w:val="00135FB4"/>
    <w:rsid w:val="00136F09"/>
    <w:rsid w:val="001371BB"/>
    <w:rsid w:val="0013791A"/>
    <w:rsid w:val="00137D6B"/>
    <w:rsid w:val="00137E43"/>
    <w:rsid w:val="00137ED2"/>
    <w:rsid w:val="00140A4F"/>
    <w:rsid w:val="00140DD9"/>
    <w:rsid w:val="00140F46"/>
    <w:rsid w:val="00141CA0"/>
    <w:rsid w:val="00142522"/>
    <w:rsid w:val="00142688"/>
    <w:rsid w:val="001445F8"/>
    <w:rsid w:val="001453AC"/>
    <w:rsid w:val="001458FA"/>
    <w:rsid w:val="001464D1"/>
    <w:rsid w:val="00146857"/>
    <w:rsid w:val="001469C0"/>
    <w:rsid w:val="00146A92"/>
    <w:rsid w:val="00150807"/>
    <w:rsid w:val="00151D57"/>
    <w:rsid w:val="00152D5A"/>
    <w:rsid w:val="001532E9"/>
    <w:rsid w:val="0015350F"/>
    <w:rsid w:val="00153D73"/>
    <w:rsid w:val="001548D9"/>
    <w:rsid w:val="0016072F"/>
    <w:rsid w:val="001615AB"/>
    <w:rsid w:val="00161DBC"/>
    <w:rsid w:val="00162F9C"/>
    <w:rsid w:val="001630ED"/>
    <w:rsid w:val="0016329D"/>
    <w:rsid w:val="00164D38"/>
    <w:rsid w:val="00165525"/>
    <w:rsid w:val="00166217"/>
    <w:rsid w:val="0016625F"/>
    <w:rsid w:val="001662B2"/>
    <w:rsid w:val="00166B2E"/>
    <w:rsid w:val="00167318"/>
    <w:rsid w:val="00171C5D"/>
    <w:rsid w:val="00172A27"/>
    <w:rsid w:val="00173B0B"/>
    <w:rsid w:val="00173C2F"/>
    <w:rsid w:val="00175397"/>
    <w:rsid w:val="0017662C"/>
    <w:rsid w:val="0017751F"/>
    <w:rsid w:val="0017761A"/>
    <w:rsid w:val="00180A6F"/>
    <w:rsid w:val="00181FF0"/>
    <w:rsid w:val="00183FE9"/>
    <w:rsid w:val="00184524"/>
    <w:rsid w:val="0018531C"/>
    <w:rsid w:val="001861B1"/>
    <w:rsid w:val="00186BBD"/>
    <w:rsid w:val="00186EC2"/>
    <w:rsid w:val="00187203"/>
    <w:rsid w:val="00187DB0"/>
    <w:rsid w:val="0019294C"/>
    <w:rsid w:val="00192CDE"/>
    <w:rsid w:val="001946B3"/>
    <w:rsid w:val="00196621"/>
    <w:rsid w:val="001968DC"/>
    <w:rsid w:val="001A0345"/>
    <w:rsid w:val="001A06F7"/>
    <w:rsid w:val="001A10CB"/>
    <w:rsid w:val="001A158C"/>
    <w:rsid w:val="001A2281"/>
    <w:rsid w:val="001A273C"/>
    <w:rsid w:val="001A52C2"/>
    <w:rsid w:val="001A6022"/>
    <w:rsid w:val="001B0170"/>
    <w:rsid w:val="001B1B9A"/>
    <w:rsid w:val="001B2918"/>
    <w:rsid w:val="001B2EFE"/>
    <w:rsid w:val="001B300C"/>
    <w:rsid w:val="001B486E"/>
    <w:rsid w:val="001B5318"/>
    <w:rsid w:val="001B61CA"/>
    <w:rsid w:val="001B67E3"/>
    <w:rsid w:val="001B7A80"/>
    <w:rsid w:val="001B7C1E"/>
    <w:rsid w:val="001C0220"/>
    <w:rsid w:val="001C15AC"/>
    <w:rsid w:val="001C3A4A"/>
    <w:rsid w:val="001C55F6"/>
    <w:rsid w:val="001C5D59"/>
    <w:rsid w:val="001D07BB"/>
    <w:rsid w:val="001D1035"/>
    <w:rsid w:val="001D1244"/>
    <w:rsid w:val="001D1607"/>
    <w:rsid w:val="001D197A"/>
    <w:rsid w:val="001D26E1"/>
    <w:rsid w:val="001D2E88"/>
    <w:rsid w:val="001D3194"/>
    <w:rsid w:val="001D7E9F"/>
    <w:rsid w:val="001E11D8"/>
    <w:rsid w:val="001E1C75"/>
    <w:rsid w:val="001E2257"/>
    <w:rsid w:val="001E246B"/>
    <w:rsid w:val="001E2585"/>
    <w:rsid w:val="001E3014"/>
    <w:rsid w:val="001E30EA"/>
    <w:rsid w:val="001E37DA"/>
    <w:rsid w:val="001E4A67"/>
    <w:rsid w:val="001E6B5A"/>
    <w:rsid w:val="001F09B9"/>
    <w:rsid w:val="001F1592"/>
    <w:rsid w:val="001F2182"/>
    <w:rsid w:val="001F29F7"/>
    <w:rsid w:val="001F2C8E"/>
    <w:rsid w:val="001F31CA"/>
    <w:rsid w:val="001F36D8"/>
    <w:rsid w:val="001F4049"/>
    <w:rsid w:val="001F4315"/>
    <w:rsid w:val="001F586A"/>
    <w:rsid w:val="001F605C"/>
    <w:rsid w:val="001F6649"/>
    <w:rsid w:val="001F72A2"/>
    <w:rsid w:val="00200CE0"/>
    <w:rsid w:val="002012DE"/>
    <w:rsid w:val="0020150F"/>
    <w:rsid w:val="0020184F"/>
    <w:rsid w:val="0020236D"/>
    <w:rsid w:val="002035A9"/>
    <w:rsid w:val="002035D4"/>
    <w:rsid w:val="002039AB"/>
    <w:rsid w:val="00203A01"/>
    <w:rsid w:val="0020428A"/>
    <w:rsid w:val="00204F75"/>
    <w:rsid w:val="0021075E"/>
    <w:rsid w:val="002130B8"/>
    <w:rsid w:val="00213217"/>
    <w:rsid w:val="00213258"/>
    <w:rsid w:val="00213932"/>
    <w:rsid w:val="00214BC6"/>
    <w:rsid w:val="00214F85"/>
    <w:rsid w:val="0022058A"/>
    <w:rsid w:val="0022077E"/>
    <w:rsid w:val="002208E1"/>
    <w:rsid w:val="00220AB7"/>
    <w:rsid w:val="0022193B"/>
    <w:rsid w:val="00223EDC"/>
    <w:rsid w:val="00224269"/>
    <w:rsid w:val="002245F1"/>
    <w:rsid w:val="00225386"/>
    <w:rsid w:val="002262EE"/>
    <w:rsid w:val="00226AA9"/>
    <w:rsid w:val="00226D1C"/>
    <w:rsid w:val="00227186"/>
    <w:rsid w:val="002310BF"/>
    <w:rsid w:val="00231F51"/>
    <w:rsid w:val="002325D4"/>
    <w:rsid w:val="002328A6"/>
    <w:rsid w:val="00233920"/>
    <w:rsid w:val="00234733"/>
    <w:rsid w:val="00237CE5"/>
    <w:rsid w:val="00242F00"/>
    <w:rsid w:val="002454DF"/>
    <w:rsid w:val="00245D76"/>
    <w:rsid w:val="00247929"/>
    <w:rsid w:val="00253F82"/>
    <w:rsid w:val="002557D2"/>
    <w:rsid w:val="00255E9E"/>
    <w:rsid w:val="00257D35"/>
    <w:rsid w:val="00260A73"/>
    <w:rsid w:val="002634C4"/>
    <w:rsid w:val="002649DB"/>
    <w:rsid w:val="002653E2"/>
    <w:rsid w:val="00265805"/>
    <w:rsid w:val="00265CFF"/>
    <w:rsid w:val="00271290"/>
    <w:rsid w:val="002720F9"/>
    <w:rsid w:val="002721AD"/>
    <w:rsid w:val="00272A96"/>
    <w:rsid w:val="0027329A"/>
    <w:rsid w:val="002746E6"/>
    <w:rsid w:val="00274FEF"/>
    <w:rsid w:val="0027584C"/>
    <w:rsid w:val="002765B2"/>
    <w:rsid w:val="00280C34"/>
    <w:rsid w:val="00280FD1"/>
    <w:rsid w:val="002821E5"/>
    <w:rsid w:val="00282CF1"/>
    <w:rsid w:val="00283681"/>
    <w:rsid w:val="00283DA5"/>
    <w:rsid w:val="00284DFE"/>
    <w:rsid w:val="00284E87"/>
    <w:rsid w:val="00284EC8"/>
    <w:rsid w:val="002852D3"/>
    <w:rsid w:val="00285A1F"/>
    <w:rsid w:val="0028648F"/>
    <w:rsid w:val="00286E5B"/>
    <w:rsid w:val="002874F4"/>
    <w:rsid w:val="0029161A"/>
    <w:rsid w:val="00291D31"/>
    <w:rsid w:val="00291DBE"/>
    <w:rsid w:val="0029225E"/>
    <w:rsid w:val="00292B9A"/>
    <w:rsid w:val="00292CD6"/>
    <w:rsid w:val="00293503"/>
    <w:rsid w:val="00296DC7"/>
    <w:rsid w:val="002A0131"/>
    <w:rsid w:val="002A0DFA"/>
    <w:rsid w:val="002A2474"/>
    <w:rsid w:val="002A38D4"/>
    <w:rsid w:val="002A3D5F"/>
    <w:rsid w:val="002A4154"/>
    <w:rsid w:val="002A43D0"/>
    <w:rsid w:val="002A6DA5"/>
    <w:rsid w:val="002A70D3"/>
    <w:rsid w:val="002A7AC8"/>
    <w:rsid w:val="002B007C"/>
    <w:rsid w:val="002B139C"/>
    <w:rsid w:val="002B1F80"/>
    <w:rsid w:val="002B34D6"/>
    <w:rsid w:val="002B34F2"/>
    <w:rsid w:val="002B3A57"/>
    <w:rsid w:val="002B61D4"/>
    <w:rsid w:val="002B699C"/>
    <w:rsid w:val="002C0D0A"/>
    <w:rsid w:val="002C13A2"/>
    <w:rsid w:val="002C3C77"/>
    <w:rsid w:val="002C4686"/>
    <w:rsid w:val="002C6E99"/>
    <w:rsid w:val="002C743F"/>
    <w:rsid w:val="002D225D"/>
    <w:rsid w:val="002D307D"/>
    <w:rsid w:val="002D357B"/>
    <w:rsid w:val="002D455A"/>
    <w:rsid w:val="002D53EF"/>
    <w:rsid w:val="002D5B8E"/>
    <w:rsid w:val="002D6387"/>
    <w:rsid w:val="002E2527"/>
    <w:rsid w:val="002E3CBA"/>
    <w:rsid w:val="002E438E"/>
    <w:rsid w:val="002E4873"/>
    <w:rsid w:val="002E4908"/>
    <w:rsid w:val="002E4F84"/>
    <w:rsid w:val="002E4FBE"/>
    <w:rsid w:val="002E5135"/>
    <w:rsid w:val="002E58A3"/>
    <w:rsid w:val="002E6703"/>
    <w:rsid w:val="002E6835"/>
    <w:rsid w:val="002F0612"/>
    <w:rsid w:val="002F1E64"/>
    <w:rsid w:val="002F3531"/>
    <w:rsid w:val="002F684F"/>
    <w:rsid w:val="002F6DF5"/>
    <w:rsid w:val="002F7408"/>
    <w:rsid w:val="002F7F83"/>
    <w:rsid w:val="00300591"/>
    <w:rsid w:val="00301A67"/>
    <w:rsid w:val="00302760"/>
    <w:rsid w:val="00303803"/>
    <w:rsid w:val="00303A56"/>
    <w:rsid w:val="003042CB"/>
    <w:rsid w:val="0030639D"/>
    <w:rsid w:val="003079DF"/>
    <w:rsid w:val="00307AA3"/>
    <w:rsid w:val="00310303"/>
    <w:rsid w:val="00310A8A"/>
    <w:rsid w:val="00310D7F"/>
    <w:rsid w:val="003135D7"/>
    <w:rsid w:val="00313E58"/>
    <w:rsid w:val="003160AC"/>
    <w:rsid w:val="003174AB"/>
    <w:rsid w:val="00317A18"/>
    <w:rsid w:val="00320BCF"/>
    <w:rsid w:val="00320BFE"/>
    <w:rsid w:val="00320CE9"/>
    <w:rsid w:val="00321000"/>
    <w:rsid w:val="003214D5"/>
    <w:rsid w:val="00323252"/>
    <w:rsid w:val="0032335B"/>
    <w:rsid w:val="00323DB1"/>
    <w:rsid w:val="003246B7"/>
    <w:rsid w:val="00324D63"/>
    <w:rsid w:val="003305DC"/>
    <w:rsid w:val="003317FE"/>
    <w:rsid w:val="00331CFE"/>
    <w:rsid w:val="003325F1"/>
    <w:rsid w:val="00333830"/>
    <w:rsid w:val="00335195"/>
    <w:rsid w:val="0033609C"/>
    <w:rsid w:val="003362C2"/>
    <w:rsid w:val="00336A84"/>
    <w:rsid w:val="00336C9B"/>
    <w:rsid w:val="0033736C"/>
    <w:rsid w:val="00337FD2"/>
    <w:rsid w:val="00340565"/>
    <w:rsid w:val="00340B5F"/>
    <w:rsid w:val="00342302"/>
    <w:rsid w:val="003423D6"/>
    <w:rsid w:val="00342773"/>
    <w:rsid w:val="00343766"/>
    <w:rsid w:val="003438B6"/>
    <w:rsid w:val="00344077"/>
    <w:rsid w:val="0034434C"/>
    <w:rsid w:val="003444AB"/>
    <w:rsid w:val="00344BD6"/>
    <w:rsid w:val="00346B59"/>
    <w:rsid w:val="003501B0"/>
    <w:rsid w:val="003507F6"/>
    <w:rsid w:val="00352B2D"/>
    <w:rsid w:val="00352BEA"/>
    <w:rsid w:val="0035429E"/>
    <w:rsid w:val="00354DCE"/>
    <w:rsid w:val="003558BF"/>
    <w:rsid w:val="003560F1"/>
    <w:rsid w:val="00360BCD"/>
    <w:rsid w:val="003613D3"/>
    <w:rsid w:val="0036146D"/>
    <w:rsid w:val="003623AE"/>
    <w:rsid w:val="003633E7"/>
    <w:rsid w:val="00364628"/>
    <w:rsid w:val="00365936"/>
    <w:rsid w:val="00366770"/>
    <w:rsid w:val="00367C00"/>
    <w:rsid w:val="003705EB"/>
    <w:rsid w:val="00371AB1"/>
    <w:rsid w:val="00372AB4"/>
    <w:rsid w:val="00372B6E"/>
    <w:rsid w:val="00373BB3"/>
    <w:rsid w:val="003777B6"/>
    <w:rsid w:val="00377924"/>
    <w:rsid w:val="00381344"/>
    <w:rsid w:val="00384F8D"/>
    <w:rsid w:val="0038691F"/>
    <w:rsid w:val="00386DBE"/>
    <w:rsid w:val="003875ED"/>
    <w:rsid w:val="00390BA4"/>
    <w:rsid w:val="00391778"/>
    <w:rsid w:val="003926A0"/>
    <w:rsid w:val="0039300B"/>
    <w:rsid w:val="0039329F"/>
    <w:rsid w:val="00393798"/>
    <w:rsid w:val="00393D00"/>
    <w:rsid w:val="00394CEF"/>
    <w:rsid w:val="003952A6"/>
    <w:rsid w:val="00396A86"/>
    <w:rsid w:val="003A063E"/>
    <w:rsid w:val="003A08C8"/>
    <w:rsid w:val="003A1862"/>
    <w:rsid w:val="003A1DFF"/>
    <w:rsid w:val="003A2298"/>
    <w:rsid w:val="003A2575"/>
    <w:rsid w:val="003A283E"/>
    <w:rsid w:val="003A5036"/>
    <w:rsid w:val="003A5B04"/>
    <w:rsid w:val="003A767B"/>
    <w:rsid w:val="003B0185"/>
    <w:rsid w:val="003B02DE"/>
    <w:rsid w:val="003B2623"/>
    <w:rsid w:val="003B289D"/>
    <w:rsid w:val="003B33E2"/>
    <w:rsid w:val="003B3DC5"/>
    <w:rsid w:val="003B4612"/>
    <w:rsid w:val="003B559B"/>
    <w:rsid w:val="003B5669"/>
    <w:rsid w:val="003B7D1A"/>
    <w:rsid w:val="003C0B02"/>
    <w:rsid w:val="003C1075"/>
    <w:rsid w:val="003C1327"/>
    <w:rsid w:val="003C136C"/>
    <w:rsid w:val="003C2703"/>
    <w:rsid w:val="003C2ED6"/>
    <w:rsid w:val="003C3090"/>
    <w:rsid w:val="003C37CF"/>
    <w:rsid w:val="003C4025"/>
    <w:rsid w:val="003C4289"/>
    <w:rsid w:val="003C42B0"/>
    <w:rsid w:val="003C4E95"/>
    <w:rsid w:val="003C5B34"/>
    <w:rsid w:val="003C687D"/>
    <w:rsid w:val="003C714B"/>
    <w:rsid w:val="003C7471"/>
    <w:rsid w:val="003C7B3E"/>
    <w:rsid w:val="003D10D4"/>
    <w:rsid w:val="003D33ED"/>
    <w:rsid w:val="003D400C"/>
    <w:rsid w:val="003D4839"/>
    <w:rsid w:val="003D4AFC"/>
    <w:rsid w:val="003D4B56"/>
    <w:rsid w:val="003D63F0"/>
    <w:rsid w:val="003D77D2"/>
    <w:rsid w:val="003D7DD1"/>
    <w:rsid w:val="003D7DEE"/>
    <w:rsid w:val="003E39F6"/>
    <w:rsid w:val="003E588B"/>
    <w:rsid w:val="003E665E"/>
    <w:rsid w:val="003E67D2"/>
    <w:rsid w:val="003E6FC0"/>
    <w:rsid w:val="003E774D"/>
    <w:rsid w:val="003F0F95"/>
    <w:rsid w:val="003F1745"/>
    <w:rsid w:val="003F4429"/>
    <w:rsid w:val="003F4D8C"/>
    <w:rsid w:val="003F6038"/>
    <w:rsid w:val="003F6664"/>
    <w:rsid w:val="0040027C"/>
    <w:rsid w:val="00400CCB"/>
    <w:rsid w:val="00400D2D"/>
    <w:rsid w:val="0040128E"/>
    <w:rsid w:val="00401398"/>
    <w:rsid w:val="00402266"/>
    <w:rsid w:val="00402747"/>
    <w:rsid w:val="00402BE2"/>
    <w:rsid w:val="00402EC1"/>
    <w:rsid w:val="00403A0D"/>
    <w:rsid w:val="0040479A"/>
    <w:rsid w:val="00404AAC"/>
    <w:rsid w:val="00404BAD"/>
    <w:rsid w:val="00405562"/>
    <w:rsid w:val="00407234"/>
    <w:rsid w:val="00407782"/>
    <w:rsid w:val="004128ED"/>
    <w:rsid w:val="00412B99"/>
    <w:rsid w:val="004137D9"/>
    <w:rsid w:val="00413EED"/>
    <w:rsid w:val="00414DD5"/>
    <w:rsid w:val="00415C41"/>
    <w:rsid w:val="00417AF8"/>
    <w:rsid w:val="004201C6"/>
    <w:rsid w:val="0042053A"/>
    <w:rsid w:val="00421037"/>
    <w:rsid w:val="00422F79"/>
    <w:rsid w:val="00424927"/>
    <w:rsid w:val="00424EC5"/>
    <w:rsid w:val="0042528F"/>
    <w:rsid w:val="00425D3B"/>
    <w:rsid w:val="00425E91"/>
    <w:rsid w:val="00427647"/>
    <w:rsid w:val="004306EC"/>
    <w:rsid w:val="00430D23"/>
    <w:rsid w:val="00430D82"/>
    <w:rsid w:val="00432CA2"/>
    <w:rsid w:val="0043705B"/>
    <w:rsid w:val="004370DE"/>
    <w:rsid w:val="00437623"/>
    <w:rsid w:val="00437907"/>
    <w:rsid w:val="004401E7"/>
    <w:rsid w:val="00440548"/>
    <w:rsid w:val="00440F28"/>
    <w:rsid w:val="0044183F"/>
    <w:rsid w:val="004436BF"/>
    <w:rsid w:val="00444E82"/>
    <w:rsid w:val="00446A1F"/>
    <w:rsid w:val="00446C38"/>
    <w:rsid w:val="0044705F"/>
    <w:rsid w:val="004478A6"/>
    <w:rsid w:val="004517F1"/>
    <w:rsid w:val="00451814"/>
    <w:rsid w:val="00451985"/>
    <w:rsid w:val="00453E14"/>
    <w:rsid w:val="00454923"/>
    <w:rsid w:val="00454F11"/>
    <w:rsid w:val="004550D1"/>
    <w:rsid w:val="00455529"/>
    <w:rsid w:val="00456723"/>
    <w:rsid w:val="00456B71"/>
    <w:rsid w:val="00457C71"/>
    <w:rsid w:val="00461DEC"/>
    <w:rsid w:val="00462ABF"/>
    <w:rsid w:val="00462F55"/>
    <w:rsid w:val="004635A6"/>
    <w:rsid w:val="00463ED7"/>
    <w:rsid w:val="00464FA8"/>
    <w:rsid w:val="004652E1"/>
    <w:rsid w:val="00467015"/>
    <w:rsid w:val="0046797E"/>
    <w:rsid w:val="00467B6E"/>
    <w:rsid w:val="00467F4B"/>
    <w:rsid w:val="0047103B"/>
    <w:rsid w:val="00474FE6"/>
    <w:rsid w:val="004759C5"/>
    <w:rsid w:val="00475F47"/>
    <w:rsid w:val="00477541"/>
    <w:rsid w:val="0048053C"/>
    <w:rsid w:val="00481755"/>
    <w:rsid w:val="0048188C"/>
    <w:rsid w:val="00482AA9"/>
    <w:rsid w:val="00482CD9"/>
    <w:rsid w:val="00483CAD"/>
    <w:rsid w:val="004846AE"/>
    <w:rsid w:val="004848D9"/>
    <w:rsid w:val="00485155"/>
    <w:rsid w:val="004865F0"/>
    <w:rsid w:val="00486D5F"/>
    <w:rsid w:val="00487573"/>
    <w:rsid w:val="004901BB"/>
    <w:rsid w:val="004906D0"/>
    <w:rsid w:val="0049104A"/>
    <w:rsid w:val="0049128C"/>
    <w:rsid w:val="00491A9C"/>
    <w:rsid w:val="00491AEA"/>
    <w:rsid w:val="00492530"/>
    <w:rsid w:val="00493053"/>
    <w:rsid w:val="00493EB7"/>
    <w:rsid w:val="00493EF1"/>
    <w:rsid w:val="004947CC"/>
    <w:rsid w:val="0049606B"/>
    <w:rsid w:val="0049619B"/>
    <w:rsid w:val="004A1520"/>
    <w:rsid w:val="004A28A8"/>
    <w:rsid w:val="004A378F"/>
    <w:rsid w:val="004A4D84"/>
    <w:rsid w:val="004A621E"/>
    <w:rsid w:val="004A69D1"/>
    <w:rsid w:val="004A7587"/>
    <w:rsid w:val="004A77E3"/>
    <w:rsid w:val="004B349E"/>
    <w:rsid w:val="004B353F"/>
    <w:rsid w:val="004B393C"/>
    <w:rsid w:val="004B4C9D"/>
    <w:rsid w:val="004B5200"/>
    <w:rsid w:val="004C0808"/>
    <w:rsid w:val="004C1289"/>
    <w:rsid w:val="004C1386"/>
    <w:rsid w:val="004C27F3"/>
    <w:rsid w:val="004C52D6"/>
    <w:rsid w:val="004C5CBB"/>
    <w:rsid w:val="004C69DE"/>
    <w:rsid w:val="004C6A2A"/>
    <w:rsid w:val="004C6F15"/>
    <w:rsid w:val="004C7918"/>
    <w:rsid w:val="004D032B"/>
    <w:rsid w:val="004D075A"/>
    <w:rsid w:val="004D10F2"/>
    <w:rsid w:val="004D223A"/>
    <w:rsid w:val="004D3769"/>
    <w:rsid w:val="004D3983"/>
    <w:rsid w:val="004D4EC7"/>
    <w:rsid w:val="004D638E"/>
    <w:rsid w:val="004D63FF"/>
    <w:rsid w:val="004D6BE1"/>
    <w:rsid w:val="004E0D92"/>
    <w:rsid w:val="004E135C"/>
    <w:rsid w:val="004E1548"/>
    <w:rsid w:val="004E1B8C"/>
    <w:rsid w:val="004E1EB6"/>
    <w:rsid w:val="004E266F"/>
    <w:rsid w:val="004E28B2"/>
    <w:rsid w:val="004E3439"/>
    <w:rsid w:val="004E3A55"/>
    <w:rsid w:val="004E48A5"/>
    <w:rsid w:val="004E4B29"/>
    <w:rsid w:val="004E7272"/>
    <w:rsid w:val="004E747A"/>
    <w:rsid w:val="004F00B1"/>
    <w:rsid w:val="004F023E"/>
    <w:rsid w:val="004F046B"/>
    <w:rsid w:val="004F1C27"/>
    <w:rsid w:val="004F3189"/>
    <w:rsid w:val="004F3B55"/>
    <w:rsid w:val="004F4517"/>
    <w:rsid w:val="004F4A38"/>
    <w:rsid w:val="004F4AC7"/>
    <w:rsid w:val="004F5B21"/>
    <w:rsid w:val="004F6929"/>
    <w:rsid w:val="004F69C6"/>
    <w:rsid w:val="004F75D6"/>
    <w:rsid w:val="00500B2E"/>
    <w:rsid w:val="00500C8A"/>
    <w:rsid w:val="005013F3"/>
    <w:rsid w:val="00502C4D"/>
    <w:rsid w:val="00503C24"/>
    <w:rsid w:val="00503D0D"/>
    <w:rsid w:val="0050474B"/>
    <w:rsid w:val="00506FAC"/>
    <w:rsid w:val="0051026A"/>
    <w:rsid w:val="00510A33"/>
    <w:rsid w:val="00510BAB"/>
    <w:rsid w:val="005113FE"/>
    <w:rsid w:val="00513198"/>
    <w:rsid w:val="00513B7D"/>
    <w:rsid w:val="00514B00"/>
    <w:rsid w:val="00514B91"/>
    <w:rsid w:val="00515C6D"/>
    <w:rsid w:val="00516A25"/>
    <w:rsid w:val="00516D67"/>
    <w:rsid w:val="0052011A"/>
    <w:rsid w:val="005206E5"/>
    <w:rsid w:val="00520C24"/>
    <w:rsid w:val="0052113F"/>
    <w:rsid w:val="005212C8"/>
    <w:rsid w:val="00521A1E"/>
    <w:rsid w:val="00521C0C"/>
    <w:rsid w:val="00522249"/>
    <w:rsid w:val="0052266E"/>
    <w:rsid w:val="00522C6B"/>
    <w:rsid w:val="00523693"/>
    <w:rsid w:val="0052373E"/>
    <w:rsid w:val="0052401B"/>
    <w:rsid w:val="00524A1F"/>
    <w:rsid w:val="005262D4"/>
    <w:rsid w:val="00526ABA"/>
    <w:rsid w:val="00527F3B"/>
    <w:rsid w:val="005301F2"/>
    <w:rsid w:val="005329A3"/>
    <w:rsid w:val="00532EC6"/>
    <w:rsid w:val="00532F6F"/>
    <w:rsid w:val="005336F8"/>
    <w:rsid w:val="00533729"/>
    <w:rsid w:val="00535BE6"/>
    <w:rsid w:val="005364F1"/>
    <w:rsid w:val="0053775F"/>
    <w:rsid w:val="00540089"/>
    <w:rsid w:val="0054116B"/>
    <w:rsid w:val="005427FB"/>
    <w:rsid w:val="00542835"/>
    <w:rsid w:val="0054585D"/>
    <w:rsid w:val="00545E38"/>
    <w:rsid w:val="00546569"/>
    <w:rsid w:val="00547449"/>
    <w:rsid w:val="0055123F"/>
    <w:rsid w:val="00551967"/>
    <w:rsid w:val="00551A50"/>
    <w:rsid w:val="00552490"/>
    <w:rsid w:val="00553770"/>
    <w:rsid w:val="00553A08"/>
    <w:rsid w:val="005543A0"/>
    <w:rsid w:val="005547CB"/>
    <w:rsid w:val="005547FF"/>
    <w:rsid w:val="00554F96"/>
    <w:rsid w:val="00555F27"/>
    <w:rsid w:val="00556C83"/>
    <w:rsid w:val="00556F9D"/>
    <w:rsid w:val="00557ACE"/>
    <w:rsid w:val="00560269"/>
    <w:rsid w:val="00560E65"/>
    <w:rsid w:val="00560F05"/>
    <w:rsid w:val="00561E54"/>
    <w:rsid w:val="0056248D"/>
    <w:rsid w:val="00562AE1"/>
    <w:rsid w:val="00564E1F"/>
    <w:rsid w:val="00565C05"/>
    <w:rsid w:val="00566DD5"/>
    <w:rsid w:val="005677AA"/>
    <w:rsid w:val="005711D6"/>
    <w:rsid w:val="00573694"/>
    <w:rsid w:val="005754C0"/>
    <w:rsid w:val="005756C9"/>
    <w:rsid w:val="0057579A"/>
    <w:rsid w:val="00575B95"/>
    <w:rsid w:val="005762BF"/>
    <w:rsid w:val="0057737F"/>
    <w:rsid w:val="005775B8"/>
    <w:rsid w:val="005775F4"/>
    <w:rsid w:val="005818A7"/>
    <w:rsid w:val="00583EF2"/>
    <w:rsid w:val="00585623"/>
    <w:rsid w:val="00585E21"/>
    <w:rsid w:val="00590D8C"/>
    <w:rsid w:val="0059136E"/>
    <w:rsid w:val="0059139D"/>
    <w:rsid w:val="0059276B"/>
    <w:rsid w:val="00592B05"/>
    <w:rsid w:val="00593905"/>
    <w:rsid w:val="00593D13"/>
    <w:rsid w:val="00594106"/>
    <w:rsid w:val="005944A7"/>
    <w:rsid w:val="00594DB0"/>
    <w:rsid w:val="00595109"/>
    <w:rsid w:val="005952A2"/>
    <w:rsid w:val="0059568D"/>
    <w:rsid w:val="00596CF3"/>
    <w:rsid w:val="005A048E"/>
    <w:rsid w:val="005A2581"/>
    <w:rsid w:val="005A25C4"/>
    <w:rsid w:val="005A2C15"/>
    <w:rsid w:val="005A3A72"/>
    <w:rsid w:val="005A3DD4"/>
    <w:rsid w:val="005A4979"/>
    <w:rsid w:val="005A4C6B"/>
    <w:rsid w:val="005A7926"/>
    <w:rsid w:val="005B222D"/>
    <w:rsid w:val="005B2C3E"/>
    <w:rsid w:val="005B2CE6"/>
    <w:rsid w:val="005B4417"/>
    <w:rsid w:val="005B48AF"/>
    <w:rsid w:val="005B538F"/>
    <w:rsid w:val="005B62B4"/>
    <w:rsid w:val="005C01FE"/>
    <w:rsid w:val="005C2E30"/>
    <w:rsid w:val="005C3BEE"/>
    <w:rsid w:val="005C4591"/>
    <w:rsid w:val="005C466E"/>
    <w:rsid w:val="005C6143"/>
    <w:rsid w:val="005C6182"/>
    <w:rsid w:val="005C6ADA"/>
    <w:rsid w:val="005C7E65"/>
    <w:rsid w:val="005C7F25"/>
    <w:rsid w:val="005D0020"/>
    <w:rsid w:val="005D065C"/>
    <w:rsid w:val="005D158A"/>
    <w:rsid w:val="005D24B4"/>
    <w:rsid w:val="005D38D6"/>
    <w:rsid w:val="005D56E7"/>
    <w:rsid w:val="005D6043"/>
    <w:rsid w:val="005D6AC3"/>
    <w:rsid w:val="005D6C20"/>
    <w:rsid w:val="005E036B"/>
    <w:rsid w:val="005E06A0"/>
    <w:rsid w:val="005E0951"/>
    <w:rsid w:val="005E0CB9"/>
    <w:rsid w:val="005E1AC8"/>
    <w:rsid w:val="005E3D26"/>
    <w:rsid w:val="005E465D"/>
    <w:rsid w:val="005E6628"/>
    <w:rsid w:val="005E6EC8"/>
    <w:rsid w:val="005E755D"/>
    <w:rsid w:val="005F0BB0"/>
    <w:rsid w:val="005F1DCB"/>
    <w:rsid w:val="005F3F49"/>
    <w:rsid w:val="005F4F5F"/>
    <w:rsid w:val="005F5173"/>
    <w:rsid w:val="005F5264"/>
    <w:rsid w:val="005F61FE"/>
    <w:rsid w:val="005F6455"/>
    <w:rsid w:val="00603125"/>
    <w:rsid w:val="00603683"/>
    <w:rsid w:val="00606B68"/>
    <w:rsid w:val="00606E7E"/>
    <w:rsid w:val="00607D16"/>
    <w:rsid w:val="00607D17"/>
    <w:rsid w:val="00607F24"/>
    <w:rsid w:val="00611B08"/>
    <w:rsid w:val="0061252C"/>
    <w:rsid w:val="00614C08"/>
    <w:rsid w:val="00614D0F"/>
    <w:rsid w:val="00615A94"/>
    <w:rsid w:val="00616C0F"/>
    <w:rsid w:val="006173C9"/>
    <w:rsid w:val="0062018E"/>
    <w:rsid w:val="006210BA"/>
    <w:rsid w:val="0062120F"/>
    <w:rsid w:val="0062175D"/>
    <w:rsid w:val="00624104"/>
    <w:rsid w:val="00624A52"/>
    <w:rsid w:val="006259F0"/>
    <w:rsid w:val="00625A63"/>
    <w:rsid w:val="006269CC"/>
    <w:rsid w:val="00626CB6"/>
    <w:rsid w:val="00627C2E"/>
    <w:rsid w:val="00630619"/>
    <w:rsid w:val="00630999"/>
    <w:rsid w:val="006310B0"/>
    <w:rsid w:val="006320FC"/>
    <w:rsid w:val="00632F89"/>
    <w:rsid w:val="00633ABE"/>
    <w:rsid w:val="0063454A"/>
    <w:rsid w:val="006357B8"/>
    <w:rsid w:val="00635E07"/>
    <w:rsid w:val="006376FF"/>
    <w:rsid w:val="006432BA"/>
    <w:rsid w:val="006434AE"/>
    <w:rsid w:val="0064511D"/>
    <w:rsid w:val="00650F4E"/>
    <w:rsid w:val="0065189A"/>
    <w:rsid w:val="0065203A"/>
    <w:rsid w:val="0065309A"/>
    <w:rsid w:val="00653F4A"/>
    <w:rsid w:val="006547F6"/>
    <w:rsid w:val="00655024"/>
    <w:rsid w:val="00655DFE"/>
    <w:rsid w:val="00656450"/>
    <w:rsid w:val="006579ED"/>
    <w:rsid w:val="0066000D"/>
    <w:rsid w:val="00661853"/>
    <w:rsid w:val="006633AD"/>
    <w:rsid w:val="00663487"/>
    <w:rsid w:val="00663B98"/>
    <w:rsid w:val="00664489"/>
    <w:rsid w:val="00666D1D"/>
    <w:rsid w:val="00666FF4"/>
    <w:rsid w:val="006670B2"/>
    <w:rsid w:val="00670838"/>
    <w:rsid w:val="00672EBD"/>
    <w:rsid w:val="006735AF"/>
    <w:rsid w:val="0067418B"/>
    <w:rsid w:val="00674D9D"/>
    <w:rsid w:val="00675FCE"/>
    <w:rsid w:val="0067685C"/>
    <w:rsid w:val="00677A45"/>
    <w:rsid w:val="00677E9E"/>
    <w:rsid w:val="0068038C"/>
    <w:rsid w:val="00680988"/>
    <w:rsid w:val="006814CD"/>
    <w:rsid w:val="00681E00"/>
    <w:rsid w:val="00682004"/>
    <w:rsid w:val="00683524"/>
    <w:rsid w:val="00683BA5"/>
    <w:rsid w:val="00685082"/>
    <w:rsid w:val="00686642"/>
    <w:rsid w:val="0068745B"/>
    <w:rsid w:val="00687DAD"/>
    <w:rsid w:val="006914A6"/>
    <w:rsid w:val="00693E51"/>
    <w:rsid w:val="006940FB"/>
    <w:rsid w:val="00694ED8"/>
    <w:rsid w:val="00695417"/>
    <w:rsid w:val="00695798"/>
    <w:rsid w:val="006961E3"/>
    <w:rsid w:val="0069672C"/>
    <w:rsid w:val="00696BEC"/>
    <w:rsid w:val="006976C3"/>
    <w:rsid w:val="00697776"/>
    <w:rsid w:val="00697D93"/>
    <w:rsid w:val="006A09C2"/>
    <w:rsid w:val="006A1E8A"/>
    <w:rsid w:val="006A32EF"/>
    <w:rsid w:val="006A3B55"/>
    <w:rsid w:val="006A3C64"/>
    <w:rsid w:val="006A743C"/>
    <w:rsid w:val="006A74C4"/>
    <w:rsid w:val="006A75D3"/>
    <w:rsid w:val="006B0F5F"/>
    <w:rsid w:val="006B4438"/>
    <w:rsid w:val="006B4627"/>
    <w:rsid w:val="006B46CE"/>
    <w:rsid w:val="006B5516"/>
    <w:rsid w:val="006B552A"/>
    <w:rsid w:val="006B5EA5"/>
    <w:rsid w:val="006B62B5"/>
    <w:rsid w:val="006B6455"/>
    <w:rsid w:val="006B6A64"/>
    <w:rsid w:val="006C051E"/>
    <w:rsid w:val="006C2D99"/>
    <w:rsid w:val="006C39A0"/>
    <w:rsid w:val="006C58B7"/>
    <w:rsid w:val="006C5CE6"/>
    <w:rsid w:val="006C65FA"/>
    <w:rsid w:val="006C6817"/>
    <w:rsid w:val="006D02FB"/>
    <w:rsid w:val="006D0C96"/>
    <w:rsid w:val="006D19A4"/>
    <w:rsid w:val="006D2257"/>
    <w:rsid w:val="006D2B39"/>
    <w:rsid w:val="006D3C72"/>
    <w:rsid w:val="006D4072"/>
    <w:rsid w:val="006D67A6"/>
    <w:rsid w:val="006D7823"/>
    <w:rsid w:val="006E0D5B"/>
    <w:rsid w:val="006E1950"/>
    <w:rsid w:val="006E2B6E"/>
    <w:rsid w:val="006E314C"/>
    <w:rsid w:val="006E3C89"/>
    <w:rsid w:val="006E3E98"/>
    <w:rsid w:val="006E4374"/>
    <w:rsid w:val="006E4F3A"/>
    <w:rsid w:val="006E56FF"/>
    <w:rsid w:val="006E59EA"/>
    <w:rsid w:val="006E648E"/>
    <w:rsid w:val="006E793F"/>
    <w:rsid w:val="006F0121"/>
    <w:rsid w:val="006F031E"/>
    <w:rsid w:val="006F1701"/>
    <w:rsid w:val="006F1762"/>
    <w:rsid w:val="006F1802"/>
    <w:rsid w:val="006F37B2"/>
    <w:rsid w:val="006F3A6A"/>
    <w:rsid w:val="006F3AE2"/>
    <w:rsid w:val="006F3B2E"/>
    <w:rsid w:val="006F5D0A"/>
    <w:rsid w:val="006F6B07"/>
    <w:rsid w:val="00700B32"/>
    <w:rsid w:val="00700EA1"/>
    <w:rsid w:val="007017FD"/>
    <w:rsid w:val="00702D6B"/>
    <w:rsid w:val="00704E86"/>
    <w:rsid w:val="00705109"/>
    <w:rsid w:val="00705134"/>
    <w:rsid w:val="007052ED"/>
    <w:rsid w:val="0070713D"/>
    <w:rsid w:val="00707AA5"/>
    <w:rsid w:val="00710791"/>
    <w:rsid w:val="00710ABE"/>
    <w:rsid w:val="00711A9F"/>
    <w:rsid w:val="0071214F"/>
    <w:rsid w:val="00713536"/>
    <w:rsid w:val="007139BF"/>
    <w:rsid w:val="00713C6B"/>
    <w:rsid w:val="00714594"/>
    <w:rsid w:val="007154B8"/>
    <w:rsid w:val="00715A69"/>
    <w:rsid w:val="00717B86"/>
    <w:rsid w:val="007211F3"/>
    <w:rsid w:val="0072172B"/>
    <w:rsid w:val="00723969"/>
    <w:rsid w:val="0072405D"/>
    <w:rsid w:val="00724AE6"/>
    <w:rsid w:val="0072624E"/>
    <w:rsid w:val="007269C5"/>
    <w:rsid w:val="00726E6B"/>
    <w:rsid w:val="00727FD7"/>
    <w:rsid w:val="007304BD"/>
    <w:rsid w:val="00731595"/>
    <w:rsid w:val="00732154"/>
    <w:rsid w:val="00734317"/>
    <w:rsid w:val="00734AB4"/>
    <w:rsid w:val="00734BB4"/>
    <w:rsid w:val="00734E44"/>
    <w:rsid w:val="00734E57"/>
    <w:rsid w:val="00734EB4"/>
    <w:rsid w:val="00735742"/>
    <w:rsid w:val="00735A38"/>
    <w:rsid w:val="00735CED"/>
    <w:rsid w:val="0073674F"/>
    <w:rsid w:val="007401A7"/>
    <w:rsid w:val="00740932"/>
    <w:rsid w:val="00742735"/>
    <w:rsid w:val="00745CE7"/>
    <w:rsid w:val="00746B9D"/>
    <w:rsid w:val="007479B4"/>
    <w:rsid w:val="00747C2E"/>
    <w:rsid w:val="00750C35"/>
    <w:rsid w:val="00750DA9"/>
    <w:rsid w:val="007524BC"/>
    <w:rsid w:val="007524CD"/>
    <w:rsid w:val="00752BAE"/>
    <w:rsid w:val="00752D06"/>
    <w:rsid w:val="00753132"/>
    <w:rsid w:val="0075560A"/>
    <w:rsid w:val="00755B5E"/>
    <w:rsid w:val="00756D90"/>
    <w:rsid w:val="00757951"/>
    <w:rsid w:val="007618A9"/>
    <w:rsid w:val="00762AF2"/>
    <w:rsid w:val="00762CD1"/>
    <w:rsid w:val="00763B91"/>
    <w:rsid w:val="00763BB0"/>
    <w:rsid w:val="007645A0"/>
    <w:rsid w:val="00764BED"/>
    <w:rsid w:val="00771656"/>
    <w:rsid w:val="00774326"/>
    <w:rsid w:val="00774354"/>
    <w:rsid w:val="0077522E"/>
    <w:rsid w:val="00781C0B"/>
    <w:rsid w:val="00781C43"/>
    <w:rsid w:val="00782922"/>
    <w:rsid w:val="00782DE8"/>
    <w:rsid w:val="0078331C"/>
    <w:rsid w:val="0078370D"/>
    <w:rsid w:val="00785A27"/>
    <w:rsid w:val="00787A3B"/>
    <w:rsid w:val="0079001E"/>
    <w:rsid w:val="0079016D"/>
    <w:rsid w:val="0079108B"/>
    <w:rsid w:val="00791218"/>
    <w:rsid w:val="00792B6A"/>
    <w:rsid w:val="007940F5"/>
    <w:rsid w:val="0079468D"/>
    <w:rsid w:val="0079477B"/>
    <w:rsid w:val="00794DF5"/>
    <w:rsid w:val="0079734A"/>
    <w:rsid w:val="007A01A8"/>
    <w:rsid w:val="007A0EF9"/>
    <w:rsid w:val="007A1E02"/>
    <w:rsid w:val="007A2F18"/>
    <w:rsid w:val="007A4219"/>
    <w:rsid w:val="007A6922"/>
    <w:rsid w:val="007A6C7D"/>
    <w:rsid w:val="007A6FCC"/>
    <w:rsid w:val="007B14A7"/>
    <w:rsid w:val="007B1674"/>
    <w:rsid w:val="007B1D10"/>
    <w:rsid w:val="007B1D8A"/>
    <w:rsid w:val="007B3062"/>
    <w:rsid w:val="007B4588"/>
    <w:rsid w:val="007B475A"/>
    <w:rsid w:val="007B4B5F"/>
    <w:rsid w:val="007B5793"/>
    <w:rsid w:val="007B6201"/>
    <w:rsid w:val="007B7991"/>
    <w:rsid w:val="007C2783"/>
    <w:rsid w:val="007C3069"/>
    <w:rsid w:val="007C46F7"/>
    <w:rsid w:val="007C4DCA"/>
    <w:rsid w:val="007C693C"/>
    <w:rsid w:val="007C7346"/>
    <w:rsid w:val="007D105D"/>
    <w:rsid w:val="007D2305"/>
    <w:rsid w:val="007D2CED"/>
    <w:rsid w:val="007D305D"/>
    <w:rsid w:val="007D3C62"/>
    <w:rsid w:val="007D5377"/>
    <w:rsid w:val="007D5E52"/>
    <w:rsid w:val="007D6C3E"/>
    <w:rsid w:val="007E0E72"/>
    <w:rsid w:val="007E21CF"/>
    <w:rsid w:val="007E2DB7"/>
    <w:rsid w:val="007E37EB"/>
    <w:rsid w:val="007E3B32"/>
    <w:rsid w:val="007E3B8C"/>
    <w:rsid w:val="007E4232"/>
    <w:rsid w:val="007E5BCC"/>
    <w:rsid w:val="007E67C8"/>
    <w:rsid w:val="007E6B01"/>
    <w:rsid w:val="007E7D85"/>
    <w:rsid w:val="007F08E5"/>
    <w:rsid w:val="007F0D9D"/>
    <w:rsid w:val="007F3A49"/>
    <w:rsid w:val="007F3DC0"/>
    <w:rsid w:val="007F4756"/>
    <w:rsid w:val="007F6D33"/>
    <w:rsid w:val="007F72B2"/>
    <w:rsid w:val="007F76A8"/>
    <w:rsid w:val="007F7B49"/>
    <w:rsid w:val="008005DA"/>
    <w:rsid w:val="00801C04"/>
    <w:rsid w:val="00803B18"/>
    <w:rsid w:val="00803F8E"/>
    <w:rsid w:val="0080465A"/>
    <w:rsid w:val="00804FED"/>
    <w:rsid w:val="00805D6D"/>
    <w:rsid w:val="00807B6C"/>
    <w:rsid w:val="00807F35"/>
    <w:rsid w:val="00811523"/>
    <w:rsid w:val="00811D46"/>
    <w:rsid w:val="00812E66"/>
    <w:rsid w:val="008157F6"/>
    <w:rsid w:val="00816A29"/>
    <w:rsid w:val="008204F6"/>
    <w:rsid w:val="00820DA2"/>
    <w:rsid w:val="008220AE"/>
    <w:rsid w:val="00823237"/>
    <w:rsid w:val="00824F8C"/>
    <w:rsid w:val="0082618B"/>
    <w:rsid w:val="00826EEF"/>
    <w:rsid w:val="008273D7"/>
    <w:rsid w:val="008279B7"/>
    <w:rsid w:val="00831CA6"/>
    <w:rsid w:val="008328B2"/>
    <w:rsid w:val="00832A46"/>
    <w:rsid w:val="008332DF"/>
    <w:rsid w:val="00835DC7"/>
    <w:rsid w:val="00836F21"/>
    <w:rsid w:val="008375F0"/>
    <w:rsid w:val="008401C8"/>
    <w:rsid w:val="0084237D"/>
    <w:rsid w:val="00844895"/>
    <w:rsid w:val="00844DC1"/>
    <w:rsid w:val="00845713"/>
    <w:rsid w:val="00845808"/>
    <w:rsid w:val="00845EFF"/>
    <w:rsid w:val="008479B2"/>
    <w:rsid w:val="00850330"/>
    <w:rsid w:val="00852867"/>
    <w:rsid w:val="008544FA"/>
    <w:rsid w:val="00855F0A"/>
    <w:rsid w:val="00856455"/>
    <w:rsid w:val="00856C42"/>
    <w:rsid w:val="008604A3"/>
    <w:rsid w:val="00860AEC"/>
    <w:rsid w:val="00862DF6"/>
    <w:rsid w:val="0086311B"/>
    <w:rsid w:val="008651EC"/>
    <w:rsid w:val="00865C62"/>
    <w:rsid w:val="00865F15"/>
    <w:rsid w:val="00866F09"/>
    <w:rsid w:val="00867D16"/>
    <w:rsid w:val="0087059F"/>
    <w:rsid w:val="008706F1"/>
    <w:rsid w:val="0087107C"/>
    <w:rsid w:val="00871A71"/>
    <w:rsid w:val="00872829"/>
    <w:rsid w:val="008733E0"/>
    <w:rsid w:val="00874565"/>
    <w:rsid w:val="00876C24"/>
    <w:rsid w:val="00877796"/>
    <w:rsid w:val="00877D3F"/>
    <w:rsid w:val="008803FD"/>
    <w:rsid w:val="00880CE8"/>
    <w:rsid w:val="00881BB9"/>
    <w:rsid w:val="00882B55"/>
    <w:rsid w:val="008838A1"/>
    <w:rsid w:val="00884A38"/>
    <w:rsid w:val="00884E05"/>
    <w:rsid w:val="00885753"/>
    <w:rsid w:val="00886674"/>
    <w:rsid w:val="008867E9"/>
    <w:rsid w:val="00886B9D"/>
    <w:rsid w:val="008911E1"/>
    <w:rsid w:val="0089143A"/>
    <w:rsid w:val="00891B96"/>
    <w:rsid w:val="0089513D"/>
    <w:rsid w:val="00896400"/>
    <w:rsid w:val="00897B44"/>
    <w:rsid w:val="008A0178"/>
    <w:rsid w:val="008A166C"/>
    <w:rsid w:val="008A21DA"/>
    <w:rsid w:val="008A3B00"/>
    <w:rsid w:val="008A4B74"/>
    <w:rsid w:val="008A4FE0"/>
    <w:rsid w:val="008A5845"/>
    <w:rsid w:val="008A6425"/>
    <w:rsid w:val="008A66E5"/>
    <w:rsid w:val="008A6732"/>
    <w:rsid w:val="008A7593"/>
    <w:rsid w:val="008A7FCD"/>
    <w:rsid w:val="008B17AE"/>
    <w:rsid w:val="008B20CD"/>
    <w:rsid w:val="008B673A"/>
    <w:rsid w:val="008B6E0E"/>
    <w:rsid w:val="008B736D"/>
    <w:rsid w:val="008C0A8C"/>
    <w:rsid w:val="008C0F17"/>
    <w:rsid w:val="008C0F8C"/>
    <w:rsid w:val="008C4C8D"/>
    <w:rsid w:val="008C7BA7"/>
    <w:rsid w:val="008C7FDF"/>
    <w:rsid w:val="008D0506"/>
    <w:rsid w:val="008D1B18"/>
    <w:rsid w:val="008D22C0"/>
    <w:rsid w:val="008D2878"/>
    <w:rsid w:val="008D3C82"/>
    <w:rsid w:val="008D3FE4"/>
    <w:rsid w:val="008D4AD3"/>
    <w:rsid w:val="008D763B"/>
    <w:rsid w:val="008D7CEB"/>
    <w:rsid w:val="008E13FE"/>
    <w:rsid w:val="008E3875"/>
    <w:rsid w:val="008E3FBA"/>
    <w:rsid w:val="008E4F8D"/>
    <w:rsid w:val="008E5292"/>
    <w:rsid w:val="008E5594"/>
    <w:rsid w:val="008E68AB"/>
    <w:rsid w:val="008F0190"/>
    <w:rsid w:val="008F1308"/>
    <w:rsid w:val="008F2264"/>
    <w:rsid w:val="008F335A"/>
    <w:rsid w:val="008F3FE3"/>
    <w:rsid w:val="008F543D"/>
    <w:rsid w:val="008F7D30"/>
    <w:rsid w:val="008F7E91"/>
    <w:rsid w:val="00901E6E"/>
    <w:rsid w:val="00903073"/>
    <w:rsid w:val="00903A11"/>
    <w:rsid w:val="009073E6"/>
    <w:rsid w:val="00907DC5"/>
    <w:rsid w:val="009120C5"/>
    <w:rsid w:val="0091321B"/>
    <w:rsid w:val="00915375"/>
    <w:rsid w:val="009154D9"/>
    <w:rsid w:val="00916B14"/>
    <w:rsid w:val="0091761C"/>
    <w:rsid w:val="00917B65"/>
    <w:rsid w:val="00920353"/>
    <w:rsid w:val="00920942"/>
    <w:rsid w:val="00922B69"/>
    <w:rsid w:val="00924FFC"/>
    <w:rsid w:val="009255D8"/>
    <w:rsid w:val="00925721"/>
    <w:rsid w:val="00925CE7"/>
    <w:rsid w:val="00925D13"/>
    <w:rsid w:val="00927728"/>
    <w:rsid w:val="00927E05"/>
    <w:rsid w:val="0093146F"/>
    <w:rsid w:val="00931EA0"/>
    <w:rsid w:val="009328F7"/>
    <w:rsid w:val="00932CEF"/>
    <w:rsid w:val="0093303C"/>
    <w:rsid w:val="00934896"/>
    <w:rsid w:val="009372B6"/>
    <w:rsid w:val="00937376"/>
    <w:rsid w:val="009402F7"/>
    <w:rsid w:val="009404C8"/>
    <w:rsid w:val="00941636"/>
    <w:rsid w:val="00941D81"/>
    <w:rsid w:val="0094315C"/>
    <w:rsid w:val="009436DE"/>
    <w:rsid w:val="00944512"/>
    <w:rsid w:val="00944A56"/>
    <w:rsid w:val="00944E13"/>
    <w:rsid w:val="00945E7F"/>
    <w:rsid w:val="00945EDF"/>
    <w:rsid w:val="0094764E"/>
    <w:rsid w:val="009478A5"/>
    <w:rsid w:val="0095028E"/>
    <w:rsid w:val="0095064C"/>
    <w:rsid w:val="00950793"/>
    <w:rsid w:val="00951629"/>
    <w:rsid w:val="0095188C"/>
    <w:rsid w:val="00951BD5"/>
    <w:rsid w:val="009534D3"/>
    <w:rsid w:val="0095364B"/>
    <w:rsid w:val="00953E14"/>
    <w:rsid w:val="0095544B"/>
    <w:rsid w:val="0095562F"/>
    <w:rsid w:val="009558EB"/>
    <w:rsid w:val="00956450"/>
    <w:rsid w:val="009569B5"/>
    <w:rsid w:val="00956C21"/>
    <w:rsid w:val="00956E90"/>
    <w:rsid w:val="00957F39"/>
    <w:rsid w:val="00960D14"/>
    <w:rsid w:val="00960D30"/>
    <w:rsid w:val="00961239"/>
    <w:rsid w:val="00961586"/>
    <w:rsid w:val="0096248C"/>
    <w:rsid w:val="00963B04"/>
    <w:rsid w:val="00964938"/>
    <w:rsid w:val="00965B60"/>
    <w:rsid w:val="009674EF"/>
    <w:rsid w:val="009708EB"/>
    <w:rsid w:val="00971074"/>
    <w:rsid w:val="00971B55"/>
    <w:rsid w:val="009727AF"/>
    <w:rsid w:val="00974101"/>
    <w:rsid w:val="009766C1"/>
    <w:rsid w:val="00976732"/>
    <w:rsid w:val="00976C80"/>
    <w:rsid w:val="00976F3D"/>
    <w:rsid w:val="00977A09"/>
    <w:rsid w:val="00980460"/>
    <w:rsid w:val="00980721"/>
    <w:rsid w:val="00980732"/>
    <w:rsid w:val="00983BBF"/>
    <w:rsid w:val="00985D07"/>
    <w:rsid w:val="0098659B"/>
    <w:rsid w:val="009874E5"/>
    <w:rsid w:val="009879A2"/>
    <w:rsid w:val="00987B65"/>
    <w:rsid w:val="00990030"/>
    <w:rsid w:val="00990D74"/>
    <w:rsid w:val="009917E0"/>
    <w:rsid w:val="009935FF"/>
    <w:rsid w:val="00993C27"/>
    <w:rsid w:val="00994BDE"/>
    <w:rsid w:val="00996603"/>
    <w:rsid w:val="009966E8"/>
    <w:rsid w:val="00996A8A"/>
    <w:rsid w:val="009976C5"/>
    <w:rsid w:val="009978E1"/>
    <w:rsid w:val="00997D02"/>
    <w:rsid w:val="009A02C8"/>
    <w:rsid w:val="009A0C39"/>
    <w:rsid w:val="009A0CCA"/>
    <w:rsid w:val="009A2E69"/>
    <w:rsid w:val="009A38F5"/>
    <w:rsid w:val="009A46B5"/>
    <w:rsid w:val="009A5DB9"/>
    <w:rsid w:val="009A671E"/>
    <w:rsid w:val="009A7527"/>
    <w:rsid w:val="009B043B"/>
    <w:rsid w:val="009B0BE5"/>
    <w:rsid w:val="009B309E"/>
    <w:rsid w:val="009B3839"/>
    <w:rsid w:val="009B4D81"/>
    <w:rsid w:val="009B4DFE"/>
    <w:rsid w:val="009B549D"/>
    <w:rsid w:val="009B6F74"/>
    <w:rsid w:val="009B7840"/>
    <w:rsid w:val="009B7CB1"/>
    <w:rsid w:val="009C15EA"/>
    <w:rsid w:val="009C1F1D"/>
    <w:rsid w:val="009C2935"/>
    <w:rsid w:val="009C2B97"/>
    <w:rsid w:val="009C3CA3"/>
    <w:rsid w:val="009C4614"/>
    <w:rsid w:val="009C4DE9"/>
    <w:rsid w:val="009C66C7"/>
    <w:rsid w:val="009D0905"/>
    <w:rsid w:val="009D2A78"/>
    <w:rsid w:val="009D2B4F"/>
    <w:rsid w:val="009D3098"/>
    <w:rsid w:val="009D5435"/>
    <w:rsid w:val="009D6638"/>
    <w:rsid w:val="009D7053"/>
    <w:rsid w:val="009E04F6"/>
    <w:rsid w:val="009E0A1F"/>
    <w:rsid w:val="009E1066"/>
    <w:rsid w:val="009E2624"/>
    <w:rsid w:val="009E3E82"/>
    <w:rsid w:val="009E53A1"/>
    <w:rsid w:val="009E564E"/>
    <w:rsid w:val="009E7021"/>
    <w:rsid w:val="009E7595"/>
    <w:rsid w:val="009E7FF4"/>
    <w:rsid w:val="009F17F0"/>
    <w:rsid w:val="009F1E39"/>
    <w:rsid w:val="009F2478"/>
    <w:rsid w:val="009F3D80"/>
    <w:rsid w:val="009F57BD"/>
    <w:rsid w:val="009F5AE1"/>
    <w:rsid w:val="009F5E40"/>
    <w:rsid w:val="009F6202"/>
    <w:rsid w:val="009F63AA"/>
    <w:rsid w:val="009F63EF"/>
    <w:rsid w:val="009F7347"/>
    <w:rsid w:val="00A00215"/>
    <w:rsid w:val="00A01B12"/>
    <w:rsid w:val="00A0234F"/>
    <w:rsid w:val="00A0299D"/>
    <w:rsid w:val="00A038F4"/>
    <w:rsid w:val="00A039FF"/>
    <w:rsid w:val="00A03C57"/>
    <w:rsid w:val="00A03EB9"/>
    <w:rsid w:val="00A04AAF"/>
    <w:rsid w:val="00A04CE8"/>
    <w:rsid w:val="00A057E4"/>
    <w:rsid w:val="00A06FD6"/>
    <w:rsid w:val="00A0713B"/>
    <w:rsid w:val="00A07F3C"/>
    <w:rsid w:val="00A106F9"/>
    <w:rsid w:val="00A1194C"/>
    <w:rsid w:val="00A11D99"/>
    <w:rsid w:val="00A12F8F"/>
    <w:rsid w:val="00A144FD"/>
    <w:rsid w:val="00A14E49"/>
    <w:rsid w:val="00A14E96"/>
    <w:rsid w:val="00A156BD"/>
    <w:rsid w:val="00A16D0B"/>
    <w:rsid w:val="00A17B33"/>
    <w:rsid w:val="00A2065B"/>
    <w:rsid w:val="00A20C67"/>
    <w:rsid w:val="00A20D01"/>
    <w:rsid w:val="00A21F0F"/>
    <w:rsid w:val="00A2524B"/>
    <w:rsid w:val="00A2539F"/>
    <w:rsid w:val="00A2620A"/>
    <w:rsid w:val="00A3010D"/>
    <w:rsid w:val="00A31EBF"/>
    <w:rsid w:val="00A320B7"/>
    <w:rsid w:val="00A32120"/>
    <w:rsid w:val="00A348C0"/>
    <w:rsid w:val="00A35C69"/>
    <w:rsid w:val="00A36B1E"/>
    <w:rsid w:val="00A37798"/>
    <w:rsid w:val="00A37844"/>
    <w:rsid w:val="00A37C53"/>
    <w:rsid w:val="00A41C24"/>
    <w:rsid w:val="00A420B9"/>
    <w:rsid w:val="00A434D9"/>
    <w:rsid w:val="00A44061"/>
    <w:rsid w:val="00A4468F"/>
    <w:rsid w:val="00A44777"/>
    <w:rsid w:val="00A44D5C"/>
    <w:rsid w:val="00A45595"/>
    <w:rsid w:val="00A455A4"/>
    <w:rsid w:val="00A46234"/>
    <w:rsid w:val="00A46267"/>
    <w:rsid w:val="00A476EB"/>
    <w:rsid w:val="00A50884"/>
    <w:rsid w:val="00A51FE3"/>
    <w:rsid w:val="00A52239"/>
    <w:rsid w:val="00A52B76"/>
    <w:rsid w:val="00A53A30"/>
    <w:rsid w:val="00A53F75"/>
    <w:rsid w:val="00A55A14"/>
    <w:rsid w:val="00A56554"/>
    <w:rsid w:val="00A56ABC"/>
    <w:rsid w:val="00A5715E"/>
    <w:rsid w:val="00A572F9"/>
    <w:rsid w:val="00A57CB1"/>
    <w:rsid w:val="00A60532"/>
    <w:rsid w:val="00A60548"/>
    <w:rsid w:val="00A60862"/>
    <w:rsid w:val="00A616DA"/>
    <w:rsid w:val="00A61D8D"/>
    <w:rsid w:val="00A63BF8"/>
    <w:rsid w:val="00A6534E"/>
    <w:rsid w:val="00A658D1"/>
    <w:rsid w:val="00A66F0D"/>
    <w:rsid w:val="00A671DA"/>
    <w:rsid w:val="00A672FC"/>
    <w:rsid w:val="00A67506"/>
    <w:rsid w:val="00A6761F"/>
    <w:rsid w:val="00A67949"/>
    <w:rsid w:val="00A709E5"/>
    <w:rsid w:val="00A70FFC"/>
    <w:rsid w:val="00A71C33"/>
    <w:rsid w:val="00A722D5"/>
    <w:rsid w:val="00A72486"/>
    <w:rsid w:val="00A73A8B"/>
    <w:rsid w:val="00A81707"/>
    <w:rsid w:val="00A82EAA"/>
    <w:rsid w:val="00A83904"/>
    <w:rsid w:val="00A84078"/>
    <w:rsid w:val="00A84824"/>
    <w:rsid w:val="00A868B9"/>
    <w:rsid w:val="00A86B24"/>
    <w:rsid w:val="00A873FC"/>
    <w:rsid w:val="00A879E8"/>
    <w:rsid w:val="00A9050A"/>
    <w:rsid w:val="00A90C2C"/>
    <w:rsid w:val="00A90E25"/>
    <w:rsid w:val="00A90E93"/>
    <w:rsid w:val="00A916E3"/>
    <w:rsid w:val="00A9176A"/>
    <w:rsid w:val="00A91B41"/>
    <w:rsid w:val="00A92148"/>
    <w:rsid w:val="00A94AC7"/>
    <w:rsid w:val="00A953A8"/>
    <w:rsid w:val="00A955FD"/>
    <w:rsid w:val="00A9604A"/>
    <w:rsid w:val="00A972DA"/>
    <w:rsid w:val="00A97A2D"/>
    <w:rsid w:val="00A97BDF"/>
    <w:rsid w:val="00AA1826"/>
    <w:rsid w:val="00AA1AB6"/>
    <w:rsid w:val="00AA3D71"/>
    <w:rsid w:val="00AA4F35"/>
    <w:rsid w:val="00AA5028"/>
    <w:rsid w:val="00AA5C1C"/>
    <w:rsid w:val="00AA6E2E"/>
    <w:rsid w:val="00AA6E57"/>
    <w:rsid w:val="00AA733D"/>
    <w:rsid w:val="00AB2847"/>
    <w:rsid w:val="00AB4565"/>
    <w:rsid w:val="00AB4E53"/>
    <w:rsid w:val="00AB5B27"/>
    <w:rsid w:val="00AB6158"/>
    <w:rsid w:val="00AB6FBF"/>
    <w:rsid w:val="00AB708A"/>
    <w:rsid w:val="00AB7159"/>
    <w:rsid w:val="00AB7876"/>
    <w:rsid w:val="00AB79B5"/>
    <w:rsid w:val="00AB7E25"/>
    <w:rsid w:val="00AC0D26"/>
    <w:rsid w:val="00AC0D97"/>
    <w:rsid w:val="00AC10C7"/>
    <w:rsid w:val="00AC23AE"/>
    <w:rsid w:val="00AC23BF"/>
    <w:rsid w:val="00AC2679"/>
    <w:rsid w:val="00AC3A37"/>
    <w:rsid w:val="00AC527F"/>
    <w:rsid w:val="00AC62DE"/>
    <w:rsid w:val="00AC64C1"/>
    <w:rsid w:val="00AC6588"/>
    <w:rsid w:val="00AC6744"/>
    <w:rsid w:val="00AC70E7"/>
    <w:rsid w:val="00AC79A3"/>
    <w:rsid w:val="00AC7D46"/>
    <w:rsid w:val="00AC7FB2"/>
    <w:rsid w:val="00AD0712"/>
    <w:rsid w:val="00AD2B03"/>
    <w:rsid w:val="00AD4C82"/>
    <w:rsid w:val="00AD53B5"/>
    <w:rsid w:val="00AE16FA"/>
    <w:rsid w:val="00AE2B7C"/>
    <w:rsid w:val="00AE3A65"/>
    <w:rsid w:val="00AE411A"/>
    <w:rsid w:val="00AE4A42"/>
    <w:rsid w:val="00AE4EEF"/>
    <w:rsid w:val="00AE550E"/>
    <w:rsid w:val="00AE5549"/>
    <w:rsid w:val="00AE5870"/>
    <w:rsid w:val="00AE5ECF"/>
    <w:rsid w:val="00AE6746"/>
    <w:rsid w:val="00AE6BB1"/>
    <w:rsid w:val="00AE7026"/>
    <w:rsid w:val="00AE7A9E"/>
    <w:rsid w:val="00AF01B9"/>
    <w:rsid w:val="00AF0455"/>
    <w:rsid w:val="00AF11A8"/>
    <w:rsid w:val="00AF17D3"/>
    <w:rsid w:val="00AF25C9"/>
    <w:rsid w:val="00AF5021"/>
    <w:rsid w:val="00B02E33"/>
    <w:rsid w:val="00B0332B"/>
    <w:rsid w:val="00B038CA"/>
    <w:rsid w:val="00B064DB"/>
    <w:rsid w:val="00B100E1"/>
    <w:rsid w:val="00B11124"/>
    <w:rsid w:val="00B119AF"/>
    <w:rsid w:val="00B121B7"/>
    <w:rsid w:val="00B12997"/>
    <w:rsid w:val="00B1355F"/>
    <w:rsid w:val="00B13851"/>
    <w:rsid w:val="00B14879"/>
    <w:rsid w:val="00B1599C"/>
    <w:rsid w:val="00B15B66"/>
    <w:rsid w:val="00B15D51"/>
    <w:rsid w:val="00B162D7"/>
    <w:rsid w:val="00B178EF"/>
    <w:rsid w:val="00B17F7E"/>
    <w:rsid w:val="00B20EC6"/>
    <w:rsid w:val="00B21779"/>
    <w:rsid w:val="00B21DFD"/>
    <w:rsid w:val="00B22573"/>
    <w:rsid w:val="00B25DEC"/>
    <w:rsid w:val="00B26951"/>
    <w:rsid w:val="00B27141"/>
    <w:rsid w:val="00B27312"/>
    <w:rsid w:val="00B27349"/>
    <w:rsid w:val="00B32CA2"/>
    <w:rsid w:val="00B33158"/>
    <w:rsid w:val="00B33BCA"/>
    <w:rsid w:val="00B346A0"/>
    <w:rsid w:val="00B34D69"/>
    <w:rsid w:val="00B34EA6"/>
    <w:rsid w:val="00B36FB8"/>
    <w:rsid w:val="00B406A1"/>
    <w:rsid w:val="00B41022"/>
    <w:rsid w:val="00B41C87"/>
    <w:rsid w:val="00B43ACC"/>
    <w:rsid w:val="00B44286"/>
    <w:rsid w:val="00B47369"/>
    <w:rsid w:val="00B50954"/>
    <w:rsid w:val="00B50A6D"/>
    <w:rsid w:val="00B51F07"/>
    <w:rsid w:val="00B52F4D"/>
    <w:rsid w:val="00B53C54"/>
    <w:rsid w:val="00B547C8"/>
    <w:rsid w:val="00B55AE2"/>
    <w:rsid w:val="00B564C8"/>
    <w:rsid w:val="00B56EAB"/>
    <w:rsid w:val="00B601D5"/>
    <w:rsid w:val="00B606C4"/>
    <w:rsid w:val="00B60C7A"/>
    <w:rsid w:val="00B6274F"/>
    <w:rsid w:val="00B627E0"/>
    <w:rsid w:val="00B63893"/>
    <w:rsid w:val="00B63CE7"/>
    <w:rsid w:val="00B650DA"/>
    <w:rsid w:val="00B65665"/>
    <w:rsid w:val="00B6638D"/>
    <w:rsid w:val="00B67504"/>
    <w:rsid w:val="00B73A44"/>
    <w:rsid w:val="00B755E6"/>
    <w:rsid w:val="00B75AA5"/>
    <w:rsid w:val="00B763E0"/>
    <w:rsid w:val="00B76ACF"/>
    <w:rsid w:val="00B77D1C"/>
    <w:rsid w:val="00B80ADD"/>
    <w:rsid w:val="00B8287C"/>
    <w:rsid w:val="00B82A18"/>
    <w:rsid w:val="00B830DD"/>
    <w:rsid w:val="00B86B1A"/>
    <w:rsid w:val="00B86C84"/>
    <w:rsid w:val="00B879DA"/>
    <w:rsid w:val="00B90A66"/>
    <w:rsid w:val="00B9153B"/>
    <w:rsid w:val="00B92CEC"/>
    <w:rsid w:val="00B9345A"/>
    <w:rsid w:val="00B93516"/>
    <w:rsid w:val="00B93A59"/>
    <w:rsid w:val="00B9426C"/>
    <w:rsid w:val="00B95A05"/>
    <w:rsid w:val="00B95B92"/>
    <w:rsid w:val="00B975D3"/>
    <w:rsid w:val="00BA0484"/>
    <w:rsid w:val="00BA0B4D"/>
    <w:rsid w:val="00BA0BC2"/>
    <w:rsid w:val="00BA0F31"/>
    <w:rsid w:val="00BA2590"/>
    <w:rsid w:val="00BA25F0"/>
    <w:rsid w:val="00BA2C51"/>
    <w:rsid w:val="00BA685F"/>
    <w:rsid w:val="00BA6AA3"/>
    <w:rsid w:val="00BB0F4D"/>
    <w:rsid w:val="00BB1735"/>
    <w:rsid w:val="00BB2110"/>
    <w:rsid w:val="00BB2440"/>
    <w:rsid w:val="00BB4053"/>
    <w:rsid w:val="00BB447F"/>
    <w:rsid w:val="00BB4D02"/>
    <w:rsid w:val="00BB4ED9"/>
    <w:rsid w:val="00BB5A17"/>
    <w:rsid w:val="00BB5E90"/>
    <w:rsid w:val="00BB648B"/>
    <w:rsid w:val="00BC09CD"/>
    <w:rsid w:val="00BC0EFF"/>
    <w:rsid w:val="00BC12AE"/>
    <w:rsid w:val="00BC1742"/>
    <w:rsid w:val="00BC240D"/>
    <w:rsid w:val="00BC25BD"/>
    <w:rsid w:val="00BC2867"/>
    <w:rsid w:val="00BC2D4C"/>
    <w:rsid w:val="00BC36A3"/>
    <w:rsid w:val="00BC3FD5"/>
    <w:rsid w:val="00BC41A3"/>
    <w:rsid w:val="00BC6058"/>
    <w:rsid w:val="00BC6297"/>
    <w:rsid w:val="00BC64BB"/>
    <w:rsid w:val="00BC679A"/>
    <w:rsid w:val="00BC6A20"/>
    <w:rsid w:val="00BC6C0E"/>
    <w:rsid w:val="00BC7A35"/>
    <w:rsid w:val="00BD078D"/>
    <w:rsid w:val="00BD0D65"/>
    <w:rsid w:val="00BD1D12"/>
    <w:rsid w:val="00BD1F6E"/>
    <w:rsid w:val="00BD206E"/>
    <w:rsid w:val="00BD2F7F"/>
    <w:rsid w:val="00BD3EDF"/>
    <w:rsid w:val="00BD4A25"/>
    <w:rsid w:val="00BD5C77"/>
    <w:rsid w:val="00BD5EBE"/>
    <w:rsid w:val="00BE0A31"/>
    <w:rsid w:val="00BE2D26"/>
    <w:rsid w:val="00BE42EE"/>
    <w:rsid w:val="00BE4366"/>
    <w:rsid w:val="00BE62E1"/>
    <w:rsid w:val="00BE6A8A"/>
    <w:rsid w:val="00BE739B"/>
    <w:rsid w:val="00BF0D45"/>
    <w:rsid w:val="00BF4F9A"/>
    <w:rsid w:val="00BF4FE2"/>
    <w:rsid w:val="00BF60C8"/>
    <w:rsid w:val="00BF6C39"/>
    <w:rsid w:val="00BF7DDE"/>
    <w:rsid w:val="00C00CB3"/>
    <w:rsid w:val="00C01B90"/>
    <w:rsid w:val="00C058B7"/>
    <w:rsid w:val="00C07F58"/>
    <w:rsid w:val="00C100AC"/>
    <w:rsid w:val="00C125B0"/>
    <w:rsid w:val="00C1273E"/>
    <w:rsid w:val="00C13CFF"/>
    <w:rsid w:val="00C14072"/>
    <w:rsid w:val="00C14426"/>
    <w:rsid w:val="00C157BC"/>
    <w:rsid w:val="00C15891"/>
    <w:rsid w:val="00C1656F"/>
    <w:rsid w:val="00C17E97"/>
    <w:rsid w:val="00C22222"/>
    <w:rsid w:val="00C2353E"/>
    <w:rsid w:val="00C24408"/>
    <w:rsid w:val="00C26774"/>
    <w:rsid w:val="00C27096"/>
    <w:rsid w:val="00C277D3"/>
    <w:rsid w:val="00C30D68"/>
    <w:rsid w:val="00C3115A"/>
    <w:rsid w:val="00C32629"/>
    <w:rsid w:val="00C33CCB"/>
    <w:rsid w:val="00C368F2"/>
    <w:rsid w:val="00C37A31"/>
    <w:rsid w:val="00C37A70"/>
    <w:rsid w:val="00C37EC9"/>
    <w:rsid w:val="00C4017C"/>
    <w:rsid w:val="00C4314B"/>
    <w:rsid w:val="00C45132"/>
    <w:rsid w:val="00C45A3B"/>
    <w:rsid w:val="00C46E7D"/>
    <w:rsid w:val="00C47305"/>
    <w:rsid w:val="00C47CE7"/>
    <w:rsid w:val="00C50297"/>
    <w:rsid w:val="00C505B6"/>
    <w:rsid w:val="00C50EE3"/>
    <w:rsid w:val="00C51DE1"/>
    <w:rsid w:val="00C53594"/>
    <w:rsid w:val="00C53983"/>
    <w:rsid w:val="00C54795"/>
    <w:rsid w:val="00C55BF8"/>
    <w:rsid w:val="00C60174"/>
    <w:rsid w:val="00C61D92"/>
    <w:rsid w:val="00C62390"/>
    <w:rsid w:val="00C6388E"/>
    <w:rsid w:val="00C654E0"/>
    <w:rsid w:val="00C66438"/>
    <w:rsid w:val="00C667E9"/>
    <w:rsid w:val="00C66C3D"/>
    <w:rsid w:val="00C70AA6"/>
    <w:rsid w:val="00C73505"/>
    <w:rsid w:val="00C74979"/>
    <w:rsid w:val="00C75889"/>
    <w:rsid w:val="00C77D24"/>
    <w:rsid w:val="00C8103E"/>
    <w:rsid w:val="00C813D2"/>
    <w:rsid w:val="00C81E29"/>
    <w:rsid w:val="00C824A6"/>
    <w:rsid w:val="00C84338"/>
    <w:rsid w:val="00C84867"/>
    <w:rsid w:val="00C85856"/>
    <w:rsid w:val="00C85AAC"/>
    <w:rsid w:val="00C86DB4"/>
    <w:rsid w:val="00C91FC4"/>
    <w:rsid w:val="00C93FA7"/>
    <w:rsid w:val="00C94202"/>
    <w:rsid w:val="00C94739"/>
    <w:rsid w:val="00C969D5"/>
    <w:rsid w:val="00C96A3B"/>
    <w:rsid w:val="00C97172"/>
    <w:rsid w:val="00C9777A"/>
    <w:rsid w:val="00CA012D"/>
    <w:rsid w:val="00CA2745"/>
    <w:rsid w:val="00CA32F5"/>
    <w:rsid w:val="00CA3A85"/>
    <w:rsid w:val="00CA47A8"/>
    <w:rsid w:val="00CA4A86"/>
    <w:rsid w:val="00CA4AE4"/>
    <w:rsid w:val="00CA6118"/>
    <w:rsid w:val="00CA6D4F"/>
    <w:rsid w:val="00CA70C8"/>
    <w:rsid w:val="00CA727A"/>
    <w:rsid w:val="00CA7B19"/>
    <w:rsid w:val="00CA7C95"/>
    <w:rsid w:val="00CA7E01"/>
    <w:rsid w:val="00CB0B83"/>
    <w:rsid w:val="00CB1FA3"/>
    <w:rsid w:val="00CB2B23"/>
    <w:rsid w:val="00CB2BD6"/>
    <w:rsid w:val="00CB412B"/>
    <w:rsid w:val="00CB49E4"/>
    <w:rsid w:val="00CB4FB2"/>
    <w:rsid w:val="00CC062D"/>
    <w:rsid w:val="00CC0A18"/>
    <w:rsid w:val="00CC0D7E"/>
    <w:rsid w:val="00CC15B0"/>
    <w:rsid w:val="00CC1B46"/>
    <w:rsid w:val="00CC1F4E"/>
    <w:rsid w:val="00CC27E6"/>
    <w:rsid w:val="00CC28CA"/>
    <w:rsid w:val="00CC2A01"/>
    <w:rsid w:val="00CC50F5"/>
    <w:rsid w:val="00CC64F4"/>
    <w:rsid w:val="00CC7DCC"/>
    <w:rsid w:val="00CD178B"/>
    <w:rsid w:val="00CD1D86"/>
    <w:rsid w:val="00CD2B95"/>
    <w:rsid w:val="00CD373C"/>
    <w:rsid w:val="00CD647D"/>
    <w:rsid w:val="00CD7966"/>
    <w:rsid w:val="00CE0925"/>
    <w:rsid w:val="00CE1290"/>
    <w:rsid w:val="00CE1913"/>
    <w:rsid w:val="00CE2128"/>
    <w:rsid w:val="00CE39F5"/>
    <w:rsid w:val="00CE7C02"/>
    <w:rsid w:val="00CF004C"/>
    <w:rsid w:val="00CF0DF6"/>
    <w:rsid w:val="00CF19E1"/>
    <w:rsid w:val="00CF4468"/>
    <w:rsid w:val="00CF6AB4"/>
    <w:rsid w:val="00D009EA"/>
    <w:rsid w:val="00D01A51"/>
    <w:rsid w:val="00D02548"/>
    <w:rsid w:val="00D02CAD"/>
    <w:rsid w:val="00D0408A"/>
    <w:rsid w:val="00D056A3"/>
    <w:rsid w:val="00D07726"/>
    <w:rsid w:val="00D102A1"/>
    <w:rsid w:val="00D118E1"/>
    <w:rsid w:val="00D128A7"/>
    <w:rsid w:val="00D12DBE"/>
    <w:rsid w:val="00D12E6D"/>
    <w:rsid w:val="00D12F87"/>
    <w:rsid w:val="00D12FE3"/>
    <w:rsid w:val="00D13FC9"/>
    <w:rsid w:val="00D15260"/>
    <w:rsid w:val="00D16257"/>
    <w:rsid w:val="00D1689C"/>
    <w:rsid w:val="00D169A4"/>
    <w:rsid w:val="00D2100F"/>
    <w:rsid w:val="00D22902"/>
    <w:rsid w:val="00D23480"/>
    <w:rsid w:val="00D238AE"/>
    <w:rsid w:val="00D259D6"/>
    <w:rsid w:val="00D27674"/>
    <w:rsid w:val="00D32341"/>
    <w:rsid w:val="00D32903"/>
    <w:rsid w:val="00D335C4"/>
    <w:rsid w:val="00D34828"/>
    <w:rsid w:val="00D37E85"/>
    <w:rsid w:val="00D405F1"/>
    <w:rsid w:val="00D40741"/>
    <w:rsid w:val="00D4108B"/>
    <w:rsid w:val="00D41B6F"/>
    <w:rsid w:val="00D41CB2"/>
    <w:rsid w:val="00D41DB9"/>
    <w:rsid w:val="00D41EE0"/>
    <w:rsid w:val="00D42DB6"/>
    <w:rsid w:val="00D4347A"/>
    <w:rsid w:val="00D44452"/>
    <w:rsid w:val="00D45026"/>
    <w:rsid w:val="00D45137"/>
    <w:rsid w:val="00D451AE"/>
    <w:rsid w:val="00D45503"/>
    <w:rsid w:val="00D4558F"/>
    <w:rsid w:val="00D459B5"/>
    <w:rsid w:val="00D45AFB"/>
    <w:rsid w:val="00D504EB"/>
    <w:rsid w:val="00D50802"/>
    <w:rsid w:val="00D511D6"/>
    <w:rsid w:val="00D515DB"/>
    <w:rsid w:val="00D530AE"/>
    <w:rsid w:val="00D53E52"/>
    <w:rsid w:val="00D55B3E"/>
    <w:rsid w:val="00D55FF0"/>
    <w:rsid w:val="00D56551"/>
    <w:rsid w:val="00D60D5F"/>
    <w:rsid w:val="00D61F81"/>
    <w:rsid w:val="00D6225B"/>
    <w:rsid w:val="00D62E9C"/>
    <w:rsid w:val="00D6451F"/>
    <w:rsid w:val="00D665B0"/>
    <w:rsid w:val="00D7015B"/>
    <w:rsid w:val="00D7032B"/>
    <w:rsid w:val="00D72CB9"/>
    <w:rsid w:val="00D72D32"/>
    <w:rsid w:val="00D73CD8"/>
    <w:rsid w:val="00D747E0"/>
    <w:rsid w:val="00D749EC"/>
    <w:rsid w:val="00D755FD"/>
    <w:rsid w:val="00D76D2D"/>
    <w:rsid w:val="00D777F4"/>
    <w:rsid w:val="00D778C6"/>
    <w:rsid w:val="00D8051F"/>
    <w:rsid w:val="00D82943"/>
    <w:rsid w:val="00D82FA8"/>
    <w:rsid w:val="00D84A7E"/>
    <w:rsid w:val="00D86B72"/>
    <w:rsid w:val="00D90851"/>
    <w:rsid w:val="00D94244"/>
    <w:rsid w:val="00D9442A"/>
    <w:rsid w:val="00D97FF6"/>
    <w:rsid w:val="00DA01B4"/>
    <w:rsid w:val="00DA097E"/>
    <w:rsid w:val="00DA0C2E"/>
    <w:rsid w:val="00DA1393"/>
    <w:rsid w:val="00DA1789"/>
    <w:rsid w:val="00DA2A69"/>
    <w:rsid w:val="00DA326D"/>
    <w:rsid w:val="00DA5B32"/>
    <w:rsid w:val="00DA5D55"/>
    <w:rsid w:val="00DA78AC"/>
    <w:rsid w:val="00DA7B82"/>
    <w:rsid w:val="00DB0110"/>
    <w:rsid w:val="00DB121C"/>
    <w:rsid w:val="00DB190C"/>
    <w:rsid w:val="00DB1E56"/>
    <w:rsid w:val="00DB1EEB"/>
    <w:rsid w:val="00DB2EAF"/>
    <w:rsid w:val="00DB3DA3"/>
    <w:rsid w:val="00DB4F22"/>
    <w:rsid w:val="00DB5BC1"/>
    <w:rsid w:val="00DB7AFC"/>
    <w:rsid w:val="00DB7D4D"/>
    <w:rsid w:val="00DB7D76"/>
    <w:rsid w:val="00DC254C"/>
    <w:rsid w:val="00DC2A72"/>
    <w:rsid w:val="00DC3A3E"/>
    <w:rsid w:val="00DC3F67"/>
    <w:rsid w:val="00DC59F2"/>
    <w:rsid w:val="00DC704B"/>
    <w:rsid w:val="00DC77EA"/>
    <w:rsid w:val="00DC7E04"/>
    <w:rsid w:val="00DD042D"/>
    <w:rsid w:val="00DD0E97"/>
    <w:rsid w:val="00DD4303"/>
    <w:rsid w:val="00DD4975"/>
    <w:rsid w:val="00DD5C47"/>
    <w:rsid w:val="00DD6A56"/>
    <w:rsid w:val="00DD7100"/>
    <w:rsid w:val="00DD7334"/>
    <w:rsid w:val="00DD75C4"/>
    <w:rsid w:val="00DE04AE"/>
    <w:rsid w:val="00DE0728"/>
    <w:rsid w:val="00DE0AE4"/>
    <w:rsid w:val="00DE3642"/>
    <w:rsid w:val="00DE43CD"/>
    <w:rsid w:val="00DE6264"/>
    <w:rsid w:val="00DF01DE"/>
    <w:rsid w:val="00DF05A3"/>
    <w:rsid w:val="00DF13A8"/>
    <w:rsid w:val="00DF1C2A"/>
    <w:rsid w:val="00DF2048"/>
    <w:rsid w:val="00DF31B8"/>
    <w:rsid w:val="00DF31ED"/>
    <w:rsid w:val="00DF557B"/>
    <w:rsid w:val="00DF613F"/>
    <w:rsid w:val="00DF69A0"/>
    <w:rsid w:val="00DF6B3E"/>
    <w:rsid w:val="00DF7F8A"/>
    <w:rsid w:val="00E00C4D"/>
    <w:rsid w:val="00E019B1"/>
    <w:rsid w:val="00E024FA"/>
    <w:rsid w:val="00E02800"/>
    <w:rsid w:val="00E0327E"/>
    <w:rsid w:val="00E04C1E"/>
    <w:rsid w:val="00E073C0"/>
    <w:rsid w:val="00E12BAE"/>
    <w:rsid w:val="00E13BCA"/>
    <w:rsid w:val="00E14242"/>
    <w:rsid w:val="00E166AA"/>
    <w:rsid w:val="00E16E5B"/>
    <w:rsid w:val="00E177AB"/>
    <w:rsid w:val="00E17915"/>
    <w:rsid w:val="00E21623"/>
    <w:rsid w:val="00E21954"/>
    <w:rsid w:val="00E248C1"/>
    <w:rsid w:val="00E24C9D"/>
    <w:rsid w:val="00E25BBB"/>
    <w:rsid w:val="00E25E8B"/>
    <w:rsid w:val="00E26103"/>
    <w:rsid w:val="00E26C61"/>
    <w:rsid w:val="00E26CE7"/>
    <w:rsid w:val="00E27715"/>
    <w:rsid w:val="00E30335"/>
    <w:rsid w:val="00E308FA"/>
    <w:rsid w:val="00E30CF5"/>
    <w:rsid w:val="00E30F81"/>
    <w:rsid w:val="00E31978"/>
    <w:rsid w:val="00E31A53"/>
    <w:rsid w:val="00E3233D"/>
    <w:rsid w:val="00E3256B"/>
    <w:rsid w:val="00E337BF"/>
    <w:rsid w:val="00E34F9C"/>
    <w:rsid w:val="00E3580A"/>
    <w:rsid w:val="00E368A9"/>
    <w:rsid w:val="00E412CC"/>
    <w:rsid w:val="00E4144C"/>
    <w:rsid w:val="00E41FD7"/>
    <w:rsid w:val="00E4495A"/>
    <w:rsid w:val="00E4510B"/>
    <w:rsid w:val="00E4540A"/>
    <w:rsid w:val="00E456A1"/>
    <w:rsid w:val="00E45834"/>
    <w:rsid w:val="00E515D1"/>
    <w:rsid w:val="00E51B98"/>
    <w:rsid w:val="00E53660"/>
    <w:rsid w:val="00E53C36"/>
    <w:rsid w:val="00E53D90"/>
    <w:rsid w:val="00E550EC"/>
    <w:rsid w:val="00E5579E"/>
    <w:rsid w:val="00E57638"/>
    <w:rsid w:val="00E5781E"/>
    <w:rsid w:val="00E62645"/>
    <w:rsid w:val="00E65233"/>
    <w:rsid w:val="00E656AF"/>
    <w:rsid w:val="00E66259"/>
    <w:rsid w:val="00E67860"/>
    <w:rsid w:val="00E70417"/>
    <w:rsid w:val="00E70C28"/>
    <w:rsid w:val="00E70F55"/>
    <w:rsid w:val="00E711AB"/>
    <w:rsid w:val="00E732F6"/>
    <w:rsid w:val="00E7335E"/>
    <w:rsid w:val="00E7358F"/>
    <w:rsid w:val="00E73DC1"/>
    <w:rsid w:val="00E74885"/>
    <w:rsid w:val="00E748FF"/>
    <w:rsid w:val="00E760BE"/>
    <w:rsid w:val="00E761AF"/>
    <w:rsid w:val="00E77F04"/>
    <w:rsid w:val="00E80116"/>
    <w:rsid w:val="00E80DC9"/>
    <w:rsid w:val="00E843EB"/>
    <w:rsid w:val="00E84529"/>
    <w:rsid w:val="00E84542"/>
    <w:rsid w:val="00E857D7"/>
    <w:rsid w:val="00E85941"/>
    <w:rsid w:val="00E85F7D"/>
    <w:rsid w:val="00E86B4E"/>
    <w:rsid w:val="00E8706B"/>
    <w:rsid w:val="00E87251"/>
    <w:rsid w:val="00E87FA0"/>
    <w:rsid w:val="00E900EC"/>
    <w:rsid w:val="00E90A28"/>
    <w:rsid w:val="00E93069"/>
    <w:rsid w:val="00E9366F"/>
    <w:rsid w:val="00E9781C"/>
    <w:rsid w:val="00EA03A5"/>
    <w:rsid w:val="00EA09A7"/>
    <w:rsid w:val="00EA0A04"/>
    <w:rsid w:val="00EA0A05"/>
    <w:rsid w:val="00EA0C3F"/>
    <w:rsid w:val="00EA0CB7"/>
    <w:rsid w:val="00EA183F"/>
    <w:rsid w:val="00EA1B1E"/>
    <w:rsid w:val="00EA2616"/>
    <w:rsid w:val="00EA2DDE"/>
    <w:rsid w:val="00EA3B00"/>
    <w:rsid w:val="00EA41D5"/>
    <w:rsid w:val="00EA4D0B"/>
    <w:rsid w:val="00EA4DC7"/>
    <w:rsid w:val="00EA5267"/>
    <w:rsid w:val="00EA57A8"/>
    <w:rsid w:val="00EA5D56"/>
    <w:rsid w:val="00EA648A"/>
    <w:rsid w:val="00EA71F9"/>
    <w:rsid w:val="00EA7825"/>
    <w:rsid w:val="00EB10AE"/>
    <w:rsid w:val="00EB1C45"/>
    <w:rsid w:val="00EB344D"/>
    <w:rsid w:val="00EB451B"/>
    <w:rsid w:val="00EB4E06"/>
    <w:rsid w:val="00EB51E3"/>
    <w:rsid w:val="00EB5971"/>
    <w:rsid w:val="00EB6AAE"/>
    <w:rsid w:val="00EC1D00"/>
    <w:rsid w:val="00EC6217"/>
    <w:rsid w:val="00EC63F6"/>
    <w:rsid w:val="00EC6801"/>
    <w:rsid w:val="00EC7A3C"/>
    <w:rsid w:val="00ED1BFC"/>
    <w:rsid w:val="00ED2800"/>
    <w:rsid w:val="00ED2B7C"/>
    <w:rsid w:val="00ED355D"/>
    <w:rsid w:val="00ED3927"/>
    <w:rsid w:val="00ED39FA"/>
    <w:rsid w:val="00ED568D"/>
    <w:rsid w:val="00ED6333"/>
    <w:rsid w:val="00EE001C"/>
    <w:rsid w:val="00EE3D6A"/>
    <w:rsid w:val="00EE507A"/>
    <w:rsid w:val="00EE62EF"/>
    <w:rsid w:val="00EE6319"/>
    <w:rsid w:val="00EE67B0"/>
    <w:rsid w:val="00EE7A44"/>
    <w:rsid w:val="00EE7E69"/>
    <w:rsid w:val="00EF0C3D"/>
    <w:rsid w:val="00EF2A28"/>
    <w:rsid w:val="00EF3DB3"/>
    <w:rsid w:val="00EF5E6C"/>
    <w:rsid w:val="00EF6370"/>
    <w:rsid w:val="00EF6BBA"/>
    <w:rsid w:val="00EF6D6E"/>
    <w:rsid w:val="00EF74C5"/>
    <w:rsid w:val="00EF753C"/>
    <w:rsid w:val="00EF78B8"/>
    <w:rsid w:val="00F034CC"/>
    <w:rsid w:val="00F041BE"/>
    <w:rsid w:val="00F060FD"/>
    <w:rsid w:val="00F0618C"/>
    <w:rsid w:val="00F062FE"/>
    <w:rsid w:val="00F07889"/>
    <w:rsid w:val="00F107DC"/>
    <w:rsid w:val="00F10C08"/>
    <w:rsid w:val="00F11745"/>
    <w:rsid w:val="00F118AE"/>
    <w:rsid w:val="00F11B2D"/>
    <w:rsid w:val="00F11D16"/>
    <w:rsid w:val="00F14879"/>
    <w:rsid w:val="00F16638"/>
    <w:rsid w:val="00F169A8"/>
    <w:rsid w:val="00F1778F"/>
    <w:rsid w:val="00F17B0A"/>
    <w:rsid w:val="00F207B0"/>
    <w:rsid w:val="00F207BF"/>
    <w:rsid w:val="00F21D19"/>
    <w:rsid w:val="00F227F2"/>
    <w:rsid w:val="00F22D4F"/>
    <w:rsid w:val="00F23845"/>
    <w:rsid w:val="00F24006"/>
    <w:rsid w:val="00F24A19"/>
    <w:rsid w:val="00F25260"/>
    <w:rsid w:val="00F256CF"/>
    <w:rsid w:val="00F259A4"/>
    <w:rsid w:val="00F25D6A"/>
    <w:rsid w:val="00F26DC7"/>
    <w:rsid w:val="00F302AB"/>
    <w:rsid w:val="00F31A4E"/>
    <w:rsid w:val="00F32659"/>
    <w:rsid w:val="00F353D0"/>
    <w:rsid w:val="00F37359"/>
    <w:rsid w:val="00F37BD2"/>
    <w:rsid w:val="00F37C5D"/>
    <w:rsid w:val="00F40679"/>
    <w:rsid w:val="00F40B8F"/>
    <w:rsid w:val="00F40F10"/>
    <w:rsid w:val="00F413D1"/>
    <w:rsid w:val="00F41E26"/>
    <w:rsid w:val="00F420CF"/>
    <w:rsid w:val="00F425CE"/>
    <w:rsid w:val="00F438C4"/>
    <w:rsid w:val="00F45C74"/>
    <w:rsid w:val="00F4687A"/>
    <w:rsid w:val="00F46883"/>
    <w:rsid w:val="00F511F4"/>
    <w:rsid w:val="00F5191A"/>
    <w:rsid w:val="00F519E5"/>
    <w:rsid w:val="00F526EA"/>
    <w:rsid w:val="00F52B3D"/>
    <w:rsid w:val="00F542E2"/>
    <w:rsid w:val="00F54374"/>
    <w:rsid w:val="00F543FA"/>
    <w:rsid w:val="00F54D86"/>
    <w:rsid w:val="00F55C96"/>
    <w:rsid w:val="00F61CD0"/>
    <w:rsid w:val="00F61E36"/>
    <w:rsid w:val="00F63717"/>
    <w:rsid w:val="00F6486D"/>
    <w:rsid w:val="00F65399"/>
    <w:rsid w:val="00F66D46"/>
    <w:rsid w:val="00F70423"/>
    <w:rsid w:val="00F714C4"/>
    <w:rsid w:val="00F71601"/>
    <w:rsid w:val="00F719B3"/>
    <w:rsid w:val="00F7317A"/>
    <w:rsid w:val="00F735DB"/>
    <w:rsid w:val="00F74168"/>
    <w:rsid w:val="00F7548B"/>
    <w:rsid w:val="00F83221"/>
    <w:rsid w:val="00F83AE7"/>
    <w:rsid w:val="00F87005"/>
    <w:rsid w:val="00F870DC"/>
    <w:rsid w:val="00F906BD"/>
    <w:rsid w:val="00F9322F"/>
    <w:rsid w:val="00F95229"/>
    <w:rsid w:val="00F9618B"/>
    <w:rsid w:val="00F971B3"/>
    <w:rsid w:val="00F97807"/>
    <w:rsid w:val="00FA2411"/>
    <w:rsid w:val="00FA3360"/>
    <w:rsid w:val="00FA3BB4"/>
    <w:rsid w:val="00FA3ED6"/>
    <w:rsid w:val="00FA505E"/>
    <w:rsid w:val="00FA50D8"/>
    <w:rsid w:val="00FA5AE5"/>
    <w:rsid w:val="00FA6B77"/>
    <w:rsid w:val="00FA700F"/>
    <w:rsid w:val="00FA7B42"/>
    <w:rsid w:val="00FB01F6"/>
    <w:rsid w:val="00FB211F"/>
    <w:rsid w:val="00FB24F5"/>
    <w:rsid w:val="00FB3150"/>
    <w:rsid w:val="00FB394C"/>
    <w:rsid w:val="00FB39B6"/>
    <w:rsid w:val="00FB46EF"/>
    <w:rsid w:val="00FB52B1"/>
    <w:rsid w:val="00FB5916"/>
    <w:rsid w:val="00FC06D3"/>
    <w:rsid w:val="00FC114D"/>
    <w:rsid w:val="00FC148F"/>
    <w:rsid w:val="00FC1CA7"/>
    <w:rsid w:val="00FC2569"/>
    <w:rsid w:val="00FC2DC3"/>
    <w:rsid w:val="00FC3267"/>
    <w:rsid w:val="00FC51CC"/>
    <w:rsid w:val="00FC70AF"/>
    <w:rsid w:val="00FC7945"/>
    <w:rsid w:val="00FD02AA"/>
    <w:rsid w:val="00FD183C"/>
    <w:rsid w:val="00FD2B7F"/>
    <w:rsid w:val="00FD2D8B"/>
    <w:rsid w:val="00FD3661"/>
    <w:rsid w:val="00FD530D"/>
    <w:rsid w:val="00FD565B"/>
    <w:rsid w:val="00FD573A"/>
    <w:rsid w:val="00FD63C9"/>
    <w:rsid w:val="00FD6A3C"/>
    <w:rsid w:val="00FD7339"/>
    <w:rsid w:val="00FD7762"/>
    <w:rsid w:val="00FD77B8"/>
    <w:rsid w:val="00FD7E36"/>
    <w:rsid w:val="00FE1F4F"/>
    <w:rsid w:val="00FE21A1"/>
    <w:rsid w:val="00FE37DC"/>
    <w:rsid w:val="00FE3839"/>
    <w:rsid w:val="00FE4475"/>
    <w:rsid w:val="00FE590A"/>
    <w:rsid w:val="00FE60AE"/>
    <w:rsid w:val="00FE6571"/>
    <w:rsid w:val="00FE6B41"/>
    <w:rsid w:val="00FE6BC0"/>
    <w:rsid w:val="00FF1DC5"/>
    <w:rsid w:val="00FF2D91"/>
    <w:rsid w:val="00FF2EC3"/>
    <w:rsid w:val="00FF336F"/>
    <w:rsid w:val="00FF4359"/>
    <w:rsid w:val="00FF63EA"/>
    <w:rsid w:val="00FF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0CA004F-0D1C-478C-91F4-ABCAAEE6B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103A"/>
    <w:pPr>
      <w:ind w:firstLineChars="200" w:firstLine="200"/>
    </w:pPr>
    <w:rPr>
      <w:rFonts w:ascii="Verdana" w:hAnsi="Verdana"/>
      <w:sz w:val="21"/>
      <w:lang w:eastAsia="en-US"/>
    </w:rPr>
  </w:style>
  <w:style w:type="paragraph" w:styleId="1">
    <w:name w:val="heading 1"/>
    <w:next w:val="a"/>
    <w:qFormat/>
    <w:rsid w:val="000D103A"/>
    <w:pPr>
      <w:keepNext/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spacing w:before="360" w:after="180"/>
      <w:outlineLvl w:val="0"/>
    </w:pPr>
    <w:rPr>
      <w:rFonts w:ascii="Verdana" w:eastAsia="黑体" w:hAnsi="Verdana"/>
      <w:b/>
      <w:kern w:val="28"/>
      <w:sz w:val="44"/>
      <w:lang w:eastAsia="en-US"/>
    </w:rPr>
  </w:style>
  <w:style w:type="paragraph" w:styleId="2">
    <w:name w:val="heading 2"/>
    <w:next w:val="a"/>
    <w:qFormat/>
    <w:rsid w:val="000D103A"/>
    <w:pPr>
      <w:keepNext/>
      <w:pBdr>
        <w:bottom w:val="single" w:sz="4" w:space="1" w:color="auto"/>
      </w:pBdr>
      <w:spacing w:before="240" w:after="120"/>
      <w:outlineLvl w:val="1"/>
    </w:pPr>
    <w:rPr>
      <w:rFonts w:ascii="Verdana" w:eastAsia="黑体" w:hAnsi="Verdana"/>
      <w:b/>
      <w:color w:val="000000"/>
      <w:sz w:val="30"/>
      <w:lang w:eastAsia="en-US"/>
    </w:rPr>
  </w:style>
  <w:style w:type="paragraph" w:styleId="3">
    <w:name w:val="heading 3"/>
    <w:next w:val="a"/>
    <w:qFormat/>
    <w:rsid w:val="000D103A"/>
    <w:pPr>
      <w:keepNext/>
      <w:spacing w:before="120" w:after="60"/>
      <w:outlineLvl w:val="2"/>
    </w:pPr>
    <w:rPr>
      <w:rFonts w:ascii="Verdana" w:hAnsi="Verdana"/>
      <w:color w:val="000080"/>
      <w:sz w:val="28"/>
      <w:lang w:eastAsia="en-US"/>
    </w:rPr>
  </w:style>
  <w:style w:type="paragraph" w:styleId="4">
    <w:name w:val="heading 4"/>
    <w:next w:val="a"/>
    <w:qFormat/>
    <w:rsid w:val="000D103A"/>
    <w:pPr>
      <w:keepNext/>
      <w:spacing w:before="60"/>
      <w:outlineLvl w:val="3"/>
    </w:pPr>
    <w:rPr>
      <w:rFonts w:ascii="Verdana" w:hAnsi="Verdana"/>
      <w:color w:val="3366FF"/>
      <w:sz w:val="24"/>
      <w:lang w:eastAsia="en-US"/>
    </w:rPr>
  </w:style>
  <w:style w:type="paragraph" w:styleId="5">
    <w:name w:val="heading 5"/>
    <w:next w:val="a"/>
    <w:qFormat/>
    <w:rsid w:val="000D103A"/>
    <w:pPr>
      <w:keepNext/>
      <w:keepLines/>
      <w:spacing w:before="20"/>
      <w:outlineLvl w:val="4"/>
    </w:pPr>
    <w:rPr>
      <w:rFonts w:ascii="Verdana" w:hAnsi="Verdana"/>
      <w:color w:val="339966"/>
      <w:sz w:val="21"/>
      <w:lang w:eastAsia="en-US"/>
    </w:rPr>
  </w:style>
  <w:style w:type="paragraph" w:styleId="6">
    <w:name w:val="heading 6"/>
    <w:next w:val="a"/>
    <w:qFormat/>
    <w:rsid w:val="000D103A"/>
    <w:pPr>
      <w:keepNext/>
      <w:keepLines/>
      <w:outlineLvl w:val="5"/>
    </w:pPr>
    <w:rPr>
      <w:rFonts w:ascii="Verdana" w:hAnsi="Verdana"/>
      <w:color w:val="FF9900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11">
    <w:name w:val="text11"/>
    <w:basedOn w:val="a0"/>
    <w:rsid w:val="000D103A"/>
    <w:rPr>
      <w:rFonts w:hint="default"/>
      <w:sz w:val="22"/>
    </w:rPr>
  </w:style>
  <w:style w:type="character" w:styleId="a3">
    <w:name w:val="Hyperlink"/>
    <w:basedOn w:val="a0"/>
    <w:rsid w:val="000D103A"/>
    <w:rPr>
      <w:color w:val="0000FF"/>
      <w:u w:val="single"/>
    </w:rPr>
  </w:style>
  <w:style w:type="character" w:customStyle="1" w:styleId="content2">
    <w:name w:val="content2"/>
    <w:basedOn w:val="a0"/>
    <w:rsid w:val="000D103A"/>
    <w:rPr>
      <w:rFonts w:ascii="宋体" w:eastAsia="宋体" w:hAnsi="宋体" w:hint="eastAsia"/>
      <w:sz w:val="24"/>
    </w:rPr>
  </w:style>
  <w:style w:type="character" w:styleId="a4">
    <w:name w:val="page number"/>
    <w:basedOn w:val="a0"/>
    <w:rsid w:val="000D103A"/>
  </w:style>
  <w:style w:type="paragraph" w:styleId="a5">
    <w:name w:val="Document Map"/>
    <w:basedOn w:val="a"/>
    <w:rsid w:val="000D103A"/>
    <w:pPr>
      <w:shd w:val="clear" w:color="auto" w:fill="000080"/>
    </w:pPr>
  </w:style>
  <w:style w:type="paragraph" w:styleId="HTML">
    <w:name w:val="HTML Preformatted"/>
    <w:basedOn w:val="a"/>
    <w:rsid w:val="000D1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黑体" w:eastAsia="黑体" w:hAnsi="Courier New"/>
      <w:sz w:val="20"/>
      <w:lang w:eastAsia="zh-CN"/>
    </w:rPr>
  </w:style>
  <w:style w:type="paragraph" w:styleId="a6">
    <w:name w:val="footer"/>
    <w:basedOn w:val="a"/>
    <w:rsid w:val="000D103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20">
    <w:name w:val="toc 2"/>
    <w:basedOn w:val="a"/>
    <w:next w:val="a"/>
    <w:rsid w:val="000D103A"/>
    <w:pPr>
      <w:ind w:leftChars="200" w:left="420"/>
    </w:pPr>
  </w:style>
  <w:style w:type="paragraph" w:styleId="a7">
    <w:name w:val="header"/>
    <w:basedOn w:val="a"/>
    <w:rsid w:val="000D103A"/>
    <w:pP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0">
    <w:name w:val="toc 3"/>
    <w:basedOn w:val="a"/>
    <w:next w:val="a"/>
    <w:rsid w:val="000D103A"/>
    <w:pPr>
      <w:ind w:leftChars="400" w:left="840"/>
    </w:pPr>
  </w:style>
  <w:style w:type="paragraph" w:customStyle="1" w:styleId="a8">
    <w:name w:val="正文（无首行缩进）"/>
    <w:basedOn w:val="a"/>
    <w:rsid w:val="000D103A"/>
    <w:pPr>
      <w:ind w:firstLineChars="0" w:firstLine="0"/>
    </w:pPr>
    <w:rPr>
      <w:lang w:eastAsia="zh-CN"/>
    </w:rPr>
  </w:style>
  <w:style w:type="paragraph" w:styleId="a9">
    <w:name w:val="Date"/>
    <w:basedOn w:val="a"/>
    <w:next w:val="a"/>
    <w:rsid w:val="000D103A"/>
    <w:pPr>
      <w:ind w:leftChars="2500" w:left="100"/>
    </w:pPr>
  </w:style>
  <w:style w:type="paragraph" w:styleId="aa">
    <w:name w:val="Normal (Web)"/>
    <w:basedOn w:val="a"/>
    <w:rsid w:val="000D103A"/>
    <w:pPr>
      <w:spacing w:before="100" w:beforeAutospacing="1" w:after="100" w:afterAutospacing="1"/>
      <w:ind w:firstLineChars="0" w:firstLine="0"/>
    </w:pPr>
    <w:rPr>
      <w:rFonts w:ascii="宋体" w:hAnsi="宋体"/>
      <w:sz w:val="24"/>
      <w:lang w:eastAsia="zh-CN"/>
    </w:rPr>
  </w:style>
  <w:style w:type="paragraph" w:styleId="10">
    <w:name w:val="index 1"/>
    <w:basedOn w:val="a"/>
    <w:next w:val="a"/>
    <w:rsid w:val="000D103A"/>
    <w:pPr>
      <w:ind w:firstLineChars="0" w:firstLine="0"/>
      <w:jc w:val="center"/>
    </w:pPr>
  </w:style>
  <w:style w:type="paragraph" w:styleId="ab">
    <w:name w:val="Body Text"/>
    <w:basedOn w:val="a"/>
    <w:rsid w:val="000D103A"/>
    <w:pPr>
      <w:widowControl w:val="0"/>
      <w:ind w:firstLineChars="0" w:firstLine="0"/>
      <w:jc w:val="both"/>
    </w:pPr>
    <w:rPr>
      <w:rFonts w:ascii="Times New Roman" w:hAnsi="Times New Roman"/>
      <w:color w:val="993300"/>
      <w:kern w:val="2"/>
      <w:lang w:eastAsia="zh-CN"/>
    </w:rPr>
  </w:style>
  <w:style w:type="paragraph" w:styleId="31">
    <w:name w:val="Body Text 3"/>
    <w:basedOn w:val="a"/>
    <w:rsid w:val="000D103A"/>
    <w:pPr>
      <w:ind w:firstLineChars="0" w:firstLine="0"/>
    </w:pPr>
    <w:rPr>
      <w:color w:val="3366FF"/>
      <w:lang w:eastAsia="zh-CN"/>
    </w:rPr>
  </w:style>
  <w:style w:type="paragraph" w:styleId="11">
    <w:name w:val="toc 1"/>
    <w:basedOn w:val="a"/>
    <w:next w:val="a"/>
    <w:rsid w:val="000D103A"/>
  </w:style>
  <w:style w:type="paragraph" w:styleId="ac">
    <w:name w:val="List Paragraph"/>
    <w:basedOn w:val="a"/>
    <w:uiPriority w:val="34"/>
    <w:qFormat/>
    <w:rsid w:val="00DE3642"/>
    <w:pPr>
      <w:ind w:firstLine="420"/>
    </w:pPr>
  </w:style>
  <w:style w:type="character" w:styleId="ad">
    <w:name w:val="FollowedHyperlink"/>
    <w:basedOn w:val="a0"/>
    <w:rsid w:val="00E45834"/>
    <w:rPr>
      <w:color w:val="800080" w:themeColor="followedHyperlink"/>
      <w:u w:val="single"/>
    </w:rPr>
  </w:style>
  <w:style w:type="paragraph" w:styleId="ae">
    <w:name w:val="Balloon Text"/>
    <w:basedOn w:val="a"/>
    <w:link w:val="Char"/>
    <w:rsid w:val="00B100E1"/>
    <w:rPr>
      <w:sz w:val="18"/>
      <w:szCs w:val="18"/>
    </w:rPr>
  </w:style>
  <w:style w:type="character" w:customStyle="1" w:styleId="Char">
    <w:name w:val="批注框文本 Char"/>
    <w:basedOn w:val="a0"/>
    <w:link w:val="ae"/>
    <w:rsid w:val="00B100E1"/>
    <w:rPr>
      <w:rFonts w:ascii="Verdana" w:hAnsi="Verdana"/>
      <w:sz w:val="18"/>
      <w:szCs w:val="18"/>
      <w:lang w:eastAsia="en-US"/>
    </w:rPr>
  </w:style>
  <w:style w:type="character" w:styleId="af">
    <w:name w:val="annotation reference"/>
    <w:basedOn w:val="a0"/>
    <w:rsid w:val="00705109"/>
    <w:rPr>
      <w:sz w:val="21"/>
      <w:szCs w:val="21"/>
    </w:rPr>
  </w:style>
  <w:style w:type="paragraph" w:styleId="af0">
    <w:name w:val="annotation text"/>
    <w:basedOn w:val="a"/>
    <w:link w:val="Char0"/>
    <w:rsid w:val="00705109"/>
  </w:style>
  <w:style w:type="character" w:customStyle="1" w:styleId="Char0">
    <w:name w:val="批注文字 Char"/>
    <w:basedOn w:val="a0"/>
    <w:link w:val="af0"/>
    <w:rsid w:val="00705109"/>
    <w:rPr>
      <w:rFonts w:ascii="Verdana" w:hAnsi="Verdana"/>
      <w:sz w:val="21"/>
      <w:lang w:eastAsia="en-US"/>
    </w:rPr>
  </w:style>
  <w:style w:type="paragraph" w:styleId="af1">
    <w:name w:val="annotation subject"/>
    <w:basedOn w:val="af0"/>
    <w:next w:val="af0"/>
    <w:link w:val="Char1"/>
    <w:rsid w:val="00705109"/>
    <w:rPr>
      <w:b/>
      <w:bCs/>
    </w:rPr>
  </w:style>
  <w:style w:type="character" w:customStyle="1" w:styleId="Char1">
    <w:name w:val="批注主题 Char"/>
    <w:basedOn w:val="Char0"/>
    <w:link w:val="af1"/>
    <w:rsid w:val="00705109"/>
    <w:rPr>
      <w:rFonts w:ascii="Verdana" w:hAnsi="Verdana"/>
      <w:b/>
      <w:bCs/>
      <w:sz w:val="21"/>
      <w:lang w:eastAsia="en-US"/>
    </w:rPr>
  </w:style>
  <w:style w:type="paragraph" w:styleId="af2">
    <w:name w:val="Subtitle"/>
    <w:basedOn w:val="a"/>
    <w:next w:val="a"/>
    <w:link w:val="Char2"/>
    <w:uiPriority w:val="11"/>
    <w:qFormat/>
    <w:rsid w:val="00F971B3"/>
    <w:pPr>
      <w:widowControl w:val="0"/>
      <w:spacing w:before="240" w:after="60" w:line="312" w:lineRule="auto"/>
      <w:ind w:firstLineChars="0" w:firstLine="0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  <w:lang w:eastAsia="zh-CN"/>
    </w:rPr>
  </w:style>
  <w:style w:type="character" w:customStyle="1" w:styleId="Char2">
    <w:name w:val="副标题 Char"/>
    <w:basedOn w:val="a0"/>
    <w:link w:val="af2"/>
    <w:uiPriority w:val="11"/>
    <w:rsid w:val="00F971B3"/>
    <w:rPr>
      <w:rFonts w:asciiTheme="majorHAnsi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6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9764;&#30721;&#22885;&#20041;&#25991;&#26723;&#27169;&#26495;(2006.12.08)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EA5F2-4AAF-4A0E-8F06-D5E03BBEF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魔码奥义文档模板(2006.12.08)</Template>
  <TotalTime>4649</TotalTime>
  <Pages>5</Pages>
  <Words>128</Words>
  <Characters>734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Company>none</Company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迷题设计浅析</dc:title>
  <dc:creator>squall</dc:creator>
  <dc:description>陈忾 Game Designer Http://www.chenkai.org/</dc:description>
  <cp:lastModifiedBy>DD</cp:lastModifiedBy>
  <cp:revision>2603</cp:revision>
  <cp:lastPrinted>1900-12-31T16:00:00Z</cp:lastPrinted>
  <dcterms:created xsi:type="dcterms:W3CDTF">2011-09-08T14:22:00Z</dcterms:created>
  <dcterms:modified xsi:type="dcterms:W3CDTF">2018-06-12T11:37:00Z</dcterms:modified>
</cp:coreProperties>
</file>
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6A1F" w:rsidRPr="005F3F49" w:rsidRDefault="00110DB6">
      <w:pPr>
        <w:pStyle w:val="1"/>
        <w:rPr>
          <w:lang w:eastAsia="zh-CN"/>
        </w:rPr>
      </w:pPr>
      <w:r>
        <w:rPr>
          <w:rFonts w:hint="eastAsia"/>
          <w:lang w:eastAsia="zh-CN"/>
        </w:rPr>
        <w:t>猫合体</w:t>
      </w:r>
      <w:r w:rsidR="0052401B">
        <w:rPr>
          <w:rFonts w:hint="eastAsia"/>
          <w:lang w:eastAsia="zh-CN"/>
        </w:rPr>
        <w:t>系统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985"/>
      </w:tblGrid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文档创建者：</w:t>
            </w:r>
          </w:p>
        </w:tc>
        <w:tc>
          <w:tcPr>
            <w:tcW w:w="5985" w:type="dxa"/>
          </w:tcPr>
          <w:p w:rsidR="00446A1F" w:rsidRDefault="00F971B3">
            <w:pPr>
              <w:ind w:firstLineChars="0" w:firstLine="0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/>
                <w:lang w:eastAsia="zh-CN"/>
              </w:rPr>
              <w:t>李韦华</w:t>
            </w:r>
            <w:proofErr w:type="gramEnd"/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创建时间：</w:t>
            </w:r>
          </w:p>
        </w:tc>
        <w:tc>
          <w:tcPr>
            <w:tcW w:w="5985" w:type="dxa"/>
          </w:tcPr>
          <w:p w:rsidR="00446A1F" w:rsidRDefault="008D0506" w:rsidP="00593905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</w:t>
            </w:r>
            <w:r w:rsidR="00F971B3">
              <w:rPr>
                <w:rFonts w:ascii="宋体" w:hAnsi="宋体" w:hint="eastAsia"/>
                <w:lang w:eastAsia="zh-CN"/>
              </w:rPr>
              <w:t>8</w:t>
            </w:r>
            <w:r>
              <w:rPr>
                <w:rFonts w:ascii="宋体" w:hAnsi="宋体"/>
                <w:lang w:eastAsia="zh-CN"/>
              </w:rPr>
              <w:t>/</w:t>
            </w:r>
            <w:r w:rsidR="00F971B3">
              <w:rPr>
                <w:rFonts w:ascii="宋体" w:hAnsi="宋体" w:hint="eastAsia"/>
                <w:lang w:eastAsia="zh-CN"/>
              </w:rPr>
              <w:t>6</w:t>
            </w:r>
            <w:r w:rsidR="00EC6801">
              <w:rPr>
                <w:rFonts w:ascii="宋体" w:hAnsi="宋体"/>
                <w:lang w:eastAsia="zh-CN"/>
              </w:rPr>
              <w:t>/</w:t>
            </w:r>
            <w:r w:rsidR="00593905">
              <w:rPr>
                <w:rFonts w:ascii="宋体" w:hAnsi="宋体"/>
                <w:lang w:eastAsia="zh-CN"/>
              </w:rPr>
              <w:t>12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最后编辑者：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最后编辑时间：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文档版本：</w:t>
            </w:r>
          </w:p>
        </w:tc>
        <w:tc>
          <w:tcPr>
            <w:tcW w:w="5985" w:type="dxa"/>
          </w:tcPr>
          <w:p w:rsidR="00446A1F" w:rsidRDefault="00EC6801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文档用途：</w:t>
            </w:r>
          </w:p>
        </w:tc>
        <w:tc>
          <w:tcPr>
            <w:tcW w:w="5985" w:type="dxa"/>
          </w:tcPr>
          <w:p w:rsidR="00446A1F" w:rsidRDefault="00593905" w:rsidP="004F6929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猫商店</w:t>
            </w:r>
            <w:r w:rsidR="00F971B3">
              <w:rPr>
                <w:rFonts w:ascii="宋体" w:hAnsi="宋体" w:hint="eastAsia"/>
                <w:lang w:eastAsia="zh-CN"/>
              </w:rPr>
              <w:t>系统功能</w:t>
            </w:r>
          </w:p>
        </w:tc>
      </w:tr>
    </w:tbl>
    <w:p w:rsidR="006C2D99" w:rsidRDefault="006C2D99" w:rsidP="00713536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文档更新历程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文档更新的时间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更新人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6C2D99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</w:t>
      </w:r>
      <w:r w:rsidR="006C2D99" w:rsidRPr="008D0506">
        <w:rPr>
          <w:rFonts w:hint="eastAsia"/>
          <w:lang w:eastAsia="zh-CN"/>
        </w:rPr>
        <w:t>内容</w:t>
      </w:r>
      <w:r w:rsidRPr="008D0506">
        <w:rPr>
          <w:rStyle w:val="a3"/>
          <w:rFonts w:hint="eastAsia"/>
          <w:u w:val="none"/>
          <w:lang w:eastAsia="zh-CN"/>
        </w:rPr>
        <w:t>:</w:t>
      </w:r>
      <w:r w:rsidRPr="008D0506">
        <w:rPr>
          <w:rStyle w:val="a3"/>
          <w:rFonts w:hint="eastAsia"/>
          <w:u w:val="none"/>
          <w:lang w:eastAsia="zh-CN"/>
        </w:rPr>
        <w:t>无</w:t>
      </w:r>
      <w:r w:rsidR="00D6225B" w:rsidRPr="008D0506">
        <w:rPr>
          <w:rFonts w:hint="eastAsia"/>
          <w:sz w:val="18"/>
          <w:szCs w:val="18"/>
          <w:lang w:eastAsia="zh-CN"/>
        </w:rPr>
        <w:t>(</w:t>
      </w:r>
      <w:r w:rsidR="00D6225B" w:rsidRPr="008D0506">
        <w:rPr>
          <w:rFonts w:hint="eastAsia"/>
          <w:b/>
          <w:color w:val="FF0000"/>
          <w:sz w:val="18"/>
          <w:szCs w:val="18"/>
          <w:lang w:eastAsia="zh-CN"/>
        </w:rPr>
        <w:t>此处做超链接，链接到修改的位置</w:t>
      </w:r>
      <w:r w:rsidR="00D6225B" w:rsidRPr="008D0506">
        <w:rPr>
          <w:rFonts w:hint="eastAsia"/>
          <w:sz w:val="18"/>
          <w:szCs w:val="18"/>
          <w:lang w:eastAsia="zh-CN"/>
        </w:rPr>
        <w:t>)</w:t>
      </w:r>
      <w:r w:rsidR="006C2D99" w:rsidRPr="008D0506">
        <w:rPr>
          <w:rFonts w:hint="eastAsia"/>
          <w:sz w:val="18"/>
          <w:szCs w:val="18"/>
          <w:lang w:eastAsia="zh-CN"/>
        </w:rPr>
        <w:t>；</w:t>
      </w:r>
    </w:p>
    <w:p w:rsidR="006E1950" w:rsidRPr="004F3B55" w:rsidRDefault="006C2D99" w:rsidP="00D44452">
      <w:pPr>
        <w:pStyle w:val="1"/>
        <w:rPr>
          <w:lang w:eastAsia="zh-CN"/>
        </w:rPr>
      </w:pPr>
      <w:r>
        <w:rPr>
          <w:rFonts w:hint="eastAsia"/>
          <w:lang w:eastAsia="zh-CN"/>
        </w:rPr>
        <w:t>二</w:t>
      </w:r>
      <w:r w:rsidR="0098659B">
        <w:rPr>
          <w:rFonts w:hint="eastAsia"/>
          <w:lang w:eastAsia="zh-CN"/>
        </w:rPr>
        <w:t>、</w:t>
      </w:r>
      <w:r w:rsidR="009D2A78">
        <w:rPr>
          <w:rFonts w:hint="eastAsia"/>
          <w:lang w:eastAsia="zh-CN"/>
        </w:rPr>
        <w:t>策划部分</w:t>
      </w:r>
    </w:p>
    <w:p w:rsidR="00BC0EFF" w:rsidRPr="00BF6C39" w:rsidRDefault="00F971B3" w:rsidP="00BC0EFF">
      <w:pPr>
        <w:pStyle w:val="2"/>
        <w:rPr>
          <w:lang w:eastAsia="zh-CN"/>
        </w:rPr>
      </w:pPr>
      <w:bookmarkStart w:id="0" w:name="_三、程序部分"/>
      <w:bookmarkEnd w:id="0"/>
      <w:r>
        <w:rPr>
          <w:rFonts w:hint="eastAsia"/>
          <w:lang w:eastAsia="zh-CN"/>
        </w:rPr>
        <w:t>1</w:t>
      </w:r>
      <w:r w:rsidR="00BC0EFF">
        <w:rPr>
          <w:rFonts w:hint="eastAsia"/>
          <w:lang w:eastAsia="zh-CN"/>
        </w:rPr>
        <w:t>.</w:t>
      </w:r>
      <w:r w:rsidR="00110DB6">
        <w:rPr>
          <w:rFonts w:hint="eastAsia"/>
          <w:lang w:eastAsia="zh-CN"/>
        </w:rPr>
        <w:t>猫合体</w:t>
      </w:r>
      <w:r>
        <w:rPr>
          <w:rFonts w:hint="eastAsia"/>
          <w:lang w:eastAsia="zh-CN"/>
        </w:rPr>
        <w:t>描述</w:t>
      </w:r>
    </w:p>
    <w:p w:rsidR="00F971B3" w:rsidRDefault="00110DB6" w:rsidP="00F971B3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EFC74C6" wp14:editId="7E2E47A4">
            <wp:extent cx="3733333" cy="2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B3" w:rsidRPr="00F971B3" w:rsidRDefault="00F971B3" w:rsidP="00F971B3">
      <w:pPr>
        <w:pStyle w:val="5"/>
        <w:rPr>
          <w:b/>
          <w:lang w:eastAsia="zh-CN"/>
        </w:rPr>
      </w:pPr>
      <w:r w:rsidRPr="00F971B3">
        <w:rPr>
          <w:rFonts w:hint="eastAsia"/>
          <w:b/>
          <w:lang w:eastAsia="zh-CN"/>
        </w:rPr>
        <w:t>1</w:t>
      </w:r>
      <w:r w:rsidRPr="00F971B3">
        <w:rPr>
          <w:rFonts w:hint="eastAsia"/>
          <w:b/>
          <w:lang w:eastAsia="zh-CN"/>
        </w:rPr>
        <w:t>．</w:t>
      </w:r>
      <w:r w:rsidRPr="00F971B3">
        <w:rPr>
          <w:rFonts w:hint="eastAsia"/>
          <w:b/>
          <w:lang w:eastAsia="zh-CN"/>
        </w:rPr>
        <w:t>1</w:t>
      </w:r>
      <w:r w:rsidR="00110DB6">
        <w:rPr>
          <w:b/>
          <w:lang w:eastAsia="zh-CN"/>
        </w:rPr>
        <w:t>猫合体方式</w:t>
      </w:r>
    </w:p>
    <w:p w:rsidR="00F971B3" w:rsidRDefault="00110DB6" w:rsidP="00F971B3">
      <w:pPr>
        <w:ind w:firstLine="420"/>
        <w:rPr>
          <w:lang w:eastAsia="zh-CN"/>
        </w:rPr>
      </w:pPr>
      <w:r>
        <w:rPr>
          <w:rFonts w:hint="eastAsia"/>
          <w:lang w:eastAsia="zh-CN"/>
        </w:rPr>
        <w:t>在地图上有多只猫时，拖动一只猫往另一只猫的地图格移动，如此时两只猫的等级不同，则互相交换位置；如等级相同，则触发合成效果，两只猫合体一只更高等级的猫；</w:t>
      </w:r>
    </w:p>
    <w:p w:rsidR="00BC2867" w:rsidRDefault="00BC2867" w:rsidP="00F971B3">
      <w:pPr>
        <w:ind w:firstLine="420"/>
        <w:rPr>
          <w:lang w:eastAsia="zh-CN"/>
        </w:rPr>
      </w:pPr>
    </w:p>
    <w:p w:rsidR="00A434D9" w:rsidRDefault="00A434D9" w:rsidP="00A434D9">
      <w:pPr>
        <w:pStyle w:val="5"/>
        <w:rPr>
          <w:b/>
          <w:lang w:eastAsia="zh-CN"/>
        </w:rPr>
      </w:pPr>
      <w:r w:rsidRPr="00F971B3">
        <w:rPr>
          <w:rFonts w:hint="eastAsia"/>
          <w:b/>
          <w:lang w:eastAsia="zh-CN"/>
        </w:rPr>
        <w:t>1.2</w:t>
      </w:r>
      <w:r w:rsidR="00110DB6">
        <w:rPr>
          <w:b/>
          <w:lang w:eastAsia="zh-CN"/>
        </w:rPr>
        <w:t>猫合体规则</w:t>
      </w:r>
    </w:p>
    <w:p w:rsidR="003E774D" w:rsidRPr="0018597E" w:rsidRDefault="00110DB6" w:rsidP="004D032B">
      <w:pPr>
        <w:ind w:firstLine="422"/>
        <w:rPr>
          <w:b/>
          <w:lang w:eastAsia="zh-CN"/>
        </w:rPr>
      </w:pPr>
      <w:r w:rsidRPr="0018597E">
        <w:rPr>
          <w:rFonts w:hint="eastAsia"/>
          <w:b/>
          <w:lang w:eastAsia="zh-CN"/>
        </w:rPr>
        <w:t>1.</w:t>
      </w:r>
      <w:r w:rsidRPr="0018597E">
        <w:rPr>
          <w:rFonts w:hint="eastAsia"/>
          <w:b/>
          <w:lang w:eastAsia="zh-CN"/>
        </w:rPr>
        <w:t>等级</w:t>
      </w:r>
      <w:r w:rsidRPr="0018597E">
        <w:rPr>
          <w:b/>
          <w:lang w:eastAsia="zh-CN"/>
        </w:rPr>
        <w:t>相同的两只猫合体后默认变成</w:t>
      </w:r>
      <w:r w:rsidRPr="0018597E">
        <w:rPr>
          <w:rFonts w:hint="eastAsia"/>
          <w:b/>
          <w:lang w:eastAsia="zh-CN"/>
        </w:rPr>
        <w:t>1</w:t>
      </w:r>
      <w:r w:rsidRPr="0018597E">
        <w:rPr>
          <w:rFonts w:hint="eastAsia"/>
          <w:b/>
          <w:lang w:eastAsia="zh-CN"/>
        </w:rPr>
        <w:t>只等级</w:t>
      </w:r>
      <w:r w:rsidRPr="0018597E">
        <w:rPr>
          <w:rFonts w:hint="eastAsia"/>
          <w:b/>
          <w:lang w:eastAsia="zh-CN"/>
        </w:rPr>
        <w:t>+</w:t>
      </w:r>
      <w:r w:rsidRPr="0018597E">
        <w:rPr>
          <w:b/>
          <w:lang w:eastAsia="zh-CN"/>
        </w:rPr>
        <w:t>1</w:t>
      </w:r>
      <w:r w:rsidRPr="0018597E">
        <w:rPr>
          <w:b/>
          <w:lang w:eastAsia="zh-CN"/>
        </w:rPr>
        <w:t>的猫</w:t>
      </w:r>
      <w:r w:rsidRPr="0018597E">
        <w:rPr>
          <w:rFonts w:hint="eastAsia"/>
          <w:b/>
          <w:lang w:eastAsia="zh-CN"/>
        </w:rPr>
        <w:t>。</w:t>
      </w:r>
    </w:p>
    <w:p w:rsidR="00110DB6" w:rsidRPr="00BC2867" w:rsidRDefault="00110DB6" w:rsidP="004D032B">
      <w:pPr>
        <w:ind w:firstLine="420"/>
        <w:rPr>
          <w:color w:val="FF0000"/>
          <w:lang w:eastAsia="zh-CN"/>
        </w:rPr>
      </w:pPr>
      <w:r w:rsidRPr="00BC2867">
        <w:rPr>
          <w:color w:val="FF0000"/>
          <w:lang w:eastAsia="zh-CN"/>
        </w:rPr>
        <w:t>例</w:t>
      </w:r>
      <w:r w:rsidRPr="00BC2867">
        <w:rPr>
          <w:rFonts w:hint="eastAsia"/>
          <w:color w:val="FF0000"/>
          <w:lang w:eastAsia="zh-CN"/>
        </w:rPr>
        <w:t>：</w:t>
      </w:r>
      <w:r w:rsidRPr="00BC2867">
        <w:rPr>
          <w:rFonts w:hint="eastAsia"/>
          <w:color w:val="FF0000"/>
          <w:lang w:eastAsia="zh-CN"/>
        </w:rPr>
        <w:t xml:space="preserve">  1</w:t>
      </w:r>
      <w:r w:rsidRPr="00BC2867">
        <w:rPr>
          <w:rFonts w:hint="eastAsia"/>
          <w:color w:val="FF0000"/>
          <w:lang w:eastAsia="zh-CN"/>
        </w:rPr>
        <w:t>级猫</w:t>
      </w:r>
      <w:r w:rsidRPr="00BC2867">
        <w:rPr>
          <w:rFonts w:hint="eastAsia"/>
          <w:color w:val="FF0000"/>
          <w:lang w:eastAsia="zh-CN"/>
        </w:rPr>
        <w:t>X</w:t>
      </w:r>
      <w:r w:rsidRPr="00BC2867">
        <w:rPr>
          <w:color w:val="FF0000"/>
          <w:lang w:eastAsia="zh-CN"/>
        </w:rPr>
        <w:t xml:space="preserve"> </w:t>
      </w:r>
      <w:r w:rsidRPr="00BC2867">
        <w:rPr>
          <w:rFonts w:hint="eastAsia"/>
          <w:color w:val="FF0000"/>
          <w:lang w:eastAsia="zh-CN"/>
        </w:rPr>
        <w:t>2</w:t>
      </w:r>
      <w:r w:rsidRPr="00BC2867">
        <w:rPr>
          <w:color w:val="FF0000"/>
          <w:lang w:eastAsia="zh-CN"/>
        </w:rPr>
        <w:t>=2</w:t>
      </w:r>
      <w:r w:rsidRPr="00BC2867">
        <w:rPr>
          <w:color w:val="FF0000"/>
          <w:lang w:eastAsia="zh-CN"/>
        </w:rPr>
        <w:t>级猫</w:t>
      </w:r>
    </w:p>
    <w:p w:rsidR="00110DB6" w:rsidRPr="00BC2867" w:rsidRDefault="00110DB6" w:rsidP="004D032B">
      <w:pPr>
        <w:ind w:firstLine="420"/>
        <w:rPr>
          <w:color w:val="FF0000"/>
          <w:lang w:eastAsia="zh-CN"/>
        </w:rPr>
      </w:pPr>
      <w:r w:rsidRPr="00BC2867">
        <w:rPr>
          <w:rFonts w:hint="eastAsia"/>
          <w:color w:val="FF0000"/>
          <w:lang w:eastAsia="zh-CN"/>
        </w:rPr>
        <w:t xml:space="preserve">      2</w:t>
      </w:r>
      <w:r w:rsidRPr="00BC2867">
        <w:rPr>
          <w:rFonts w:hint="eastAsia"/>
          <w:color w:val="FF0000"/>
          <w:lang w:eastAsia="zh-CN"/>
        </w:rPr>
        <w:t>级猫</w:t>
      </w:r>
      <w:r w:rsidRPr="00BC2867">
        <w:rPr>
          <w:rFonts w:hint="eastAsia"/>
          <w:color w:val="FF0000"/>
          <w:lang w:eastAsia="zh-CN"/>
        </w:rPr>
        <w:t>X 2=3</w:t>
      </w:r>
      <w:r w:rsidRPr="00BC2867">
        <w:rPr>
          <w:rFonts w:hint="eastAsia"/>
          <w:color w:val="FF0000"/>
          <w:lang w:eastAsia="zh-CN"/>
        </w:rPr>
        <w:t>级猫</w:t>
      </w:r>
    </w:p>
    <w:p w:rsidR="00110DB6" w:rsidRPr="00BC2867" w:rsidRDefault="00110DB6" w:rsidP="004D032B">
      <w:pPr>
        <w:ind w:firstLine="420"/>
        <w:rPr>
          <w:color w:val="FF0000"/>
          <w:lang w:eastAsia="zh-CN"/>
        </w:rPr>
      </w:pPr>
      <w:r w:rsidRPr="00BC2867">
        <w:rPr>
          <w:rFonts w:hint="eastAsia"/>
          <w:color w:val="FF0000"/>
          <w:lang w:eastAsia="zh-CN"/>
        </w:rPr>
        <w:lastRenderedPageBreak/>
        <w:t xml:space="preserve">      5</w:t>
      </w:r>
      <w:r w:rsidRPr="00BC2867">
        <w:rPr>
          <w:rFonts w:hint="eastAsia"/>
          <w:color w:val="FF0000"/>
          <w:lang w:eastAsia="zh-CN"/>
        </w:rPr>
        <w:t>级猫</w:t>
      </w:r>
      <w:r w:rsidRPr="00BC2867">
        <w:rPr>
          <w:color w:val="FF0000"/>
          <w:lang w:eastAsia="zh-CN"/>
        </w:rPr>
        <w:tab/>
        <w:t>X 2=6</w:t>
      </w:r>
      <w:r w:rsidRPr="00BC2867">
        <w:rPr>
          <w:color w:val="FF0000"/>
          <w:lang w:eastAsia="zh-CN"/>
        </w:rPr>
        <w:t>级猫</w:t>
      </w:r>
    </w:p>
    <w:p w:rsidR="001E3014" w:rsidRPr="0018597E" w:rsidRDefault="00110DB6" w:rsidP="004D032B">
      <w:pPr>
        <w:ind w:firstLine="422"/>
        <w:rPr>
          <w:b/>
          <w:lang w:eastAsia="zh-CN"/>
        </w:rPr>
      </w:pPr>
      <w:r w:rsidRPr="0018597E">
        <w:rPr>
          <w:rFonts w:hint="eastAsia"/>
          <w:b/>
          <w:lang w:eastAsia="zh-CN"/>
        </w:rPr>
        <w:t>2.</w:t>
      </w:r>
      <w:r w:rsidR="001E3014" w:rsidRPr="0018597E">
        <w:rPr>
          <w:rFonts w:hint="eastAsia"/>
          <w:b/>
          <w:lang w:eastAsia="zh-CN"/>
        </w:rPr>
        <w:t>幸运合体</w:t>
      </w:r>
    </w:p>
    <w:p w:rsidR="0018597E" w:rsidRDefault="001E3014" w:rsidP="004D032B">
      <w:pPr>
        <w:ind w:firstLine="420"/>
        <w:rPr>
          <w:lang w:eastAsia="zh-CN"/>
        </w:rPr>
      </w:pPr>
      <w:r>
        <w:rPr>
          <w:rFonts w:hint="eastAsia"/>
          <w:lang w:eastAsia="zh-CN"/>
        </w:rPr>
        <w:t>两只猫合体</w:t>
      </w:r>
      <w:r w:rsidR="0018597E">
        <w:rPr>
          <w:rFonts w:hint="eastAsia"/>
          <w:lang w:eastAsia="zh-CN"/>
        </w:rPr>
        <w:t>时有低概率触发幸运合体，成为合体前</w:t>
      </w:r>
      <w:r w:rsidR="00110DB6">
        <w:rPr>
          <w:rFonts w:hint="eastAsia"/>
          <w:lang w:eastAsia="zh-CN"/>
        </w:rPr>
        <w:t>等级</w:t>
      </w:r>
      <w:r w:rsidR="0018597E">
        <w:rPr>
          <w:rFonts w:hint="eastAsia"/>
          <w:lang w:eastAsia="zh-CN"/>
        </w:rPr>
        <w:t>+</w:t>
      </w:r>
      <w:r w:rsidR="0018597E">
        <w:rPr>
          <w:lang w:eastAsia="zh-CN"/>
        </w:rPr>
        <w:t>2</w:t>
      </w:r>
      <w:r w:rsidR="0018597E">
        <w:rPr>
          <w:rFonts w:hint="eastAsia"/>
          <w:lang w:eastAsia="zh-CN"/>
        </w:rPr>
        <w:t>~</w:t>
      </w:r>
      <w:r w:rsidR="007F3B10">
        <w:rPr>
          <w:lang w:eastAsia="zh-CN"/>
        </w:rPr>
        <w:t>4</w:t>
      </w:r>
      <w:r w:rsidR="00110DB6">
        <w:rPr>
          <w:rFonts w:hint="eastAsia"/>
          <w:lang w:eastAsia="zh-CN"/>
        </w:rPr>
        <w:t>的猫</w:t>
      </w:r>
      <w:r w:rsidR="00BC2867">
        <w:rPr>
          <w:rFonts w:hint="eastAsia"/>
          <w:lang w:eastAsia="zh-CN"/>
        </w:rPr>
        <w:t>，但不可超过玩家当前拥有的最高等级猫；</w:t>
      </w:r>
    </w:p>
    <w:p w:rsidR="00110DB6" w:rsidRDefault="001E3014" w:rsidP="004D032B">
      <w:pPr>
        <w:ind w:firstLine="420"/>
        <w:rPr>
          <w:lang w:eastAsia="zh-CN"/>
        </w:rPr>
      </w:pPr>
      <w:r>
        <w:rPr>
          <w:rFonts w:hint="eastAsia"/>
          <w:lang w:eastAsia="zh-CN"/>
        </w:rPr>
        <w:t>低于当前拥有最高等级猫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级的猫合成时，无法触发幸运合体，只可合体为当前最高等级猫；</w:t>
      </w:r>
    </w:p>
    <w:p w:rsidR="00BC2867" w:rsidRDefault="00BC2867" w:rsidP="004D032B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1E3014">
        <w:rPr>
          <w:rFonts w:hint="eastAsia"/>
          <w:lang w:eastAsia="zh-CN"/>
        </w:rPr>
        <w:t>例：</w:t>
      </w:r>
      <w:r>
        <w:rPr>
          <w:rFonts w:hint="eastAsia"/>
          <w:lang w:eastAsia="zh-CN"/>
        </w:rPr>
        <w:t>当前玩家最高等级猫为</w:t>
      </w:r>
      <w:r>
        <w:rPr>
          <w:rFonts w:hint="eastAsia"/>
          <w:lang w:eastAsia="zh-CN"/>
        </w:rPr>
        <w:t>10</w:t>
      </w:r>
    </w:p>
    <w:p w:rsidR="00B564C8" w:rsidRDefault="001E3014" w:rsidP="001E3014">
      <w:pPr>
        <w:ind w:firstLineChars="300" w:firstLine="63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1</w:t>
      </w:r>
      <w:r>
        <w:rPr>
          <w:lang w:eastAsia="zh-CN"/>
        </w:rPr>
        <w:t>级猫</w:t>
      </w:r>
      <w:r>
        <w:rPr>
          <w:rFonts w:hint="eastAsia"/>
          <w:lang w:eastAsia="zh-CN"/>
        </w:rPr>
        <w:t>X2</w:t>
      </w:r>
      <w:r>
        <w:rPr>
          <w:lang w:eastAsia="zh-CN"/>
        </w:rPr>
        <w:t xml:space="preserve"> </w:t>
      </w:r>
      <w:r w:rsidR="00007EA2">
        <w:rPr>
          <w:lang w:eastAsia="zh-CN"/>
        </w:rPr>
        <w:t>有</w:t>
      </w:r>
      <w:r w:rsidR="00007EA2">
        <w:rPr>
          <w:rFonts w:hint="eastAsia"/>
          <w:lang w:eastAsia="zh-CN"/>
        </w:rPr>
        <w:t>合体时有</w:t>
      </w:r>
      <w:r w:rsidR="00033CAC">
        <w:rPr>
          <w:rFonts w:hint="eastAsia"/>
          <w:lang w:eastAsia="zh-CN"/>
        </w:rPr>
        <w:t>10%</w:t>
      </w:r>
      <w:r w:rsidR="00007EA2">
        <w:rPr>
          <w:rFonts w:hint="eastAsia"/>
          <w:lang w:eastAsia="zh-CN"/>
        </w:rPr>
        <w:t>概率触发幸运合体，</w:t>
      </w:r>
      <w:r w:rsidR="00033CAC" w:rsidRPr="00C27D8E">
        <w:rPr>
          <w:rFonts w:hint="eastAsia"/>
          <w:color w:val="FF0000"/>
          <w:lang w:eastAsia="zh-CN"/>
        </w:rPr>
        <w:t>随机</w:t>
      </w:r>
      <w:r>
        <w:rPr>
          <w:lang w:eastAsia="zh-CN"/>
        </w:rPr>
        <w:t>变为</w:t>
      </w:r>
      <w:r>
        <w:rPr>
          <w:rFonts w:hint="eastAsia"/>
          <w:lang w:eastAsia="zh-CN"/>
        </w:rPr>
        <w:t>3-</w:t>
      </w:r>
      <w:r w:rsidR="007F3B10">
        <w:rPr>
          <w:lang w:eastAsia="zh-CN"/>
        </w:rPr>
        <w:t>5</w:t>
      </w:r>
      <w:r>
        <w:rPr>
          <w:lang w:eastAsia="zh-CN"/>
        </w:rPr>
        <w:t>级猫</w:t>
      </w:r>
      <w:r w:rsidR="00033CAC">
        <w:rPr>
          <w:rFonts w:hint="eastAsia"/>
          <w:lang w:eastAsia="zh-CN"/>
        </w:rPr>
        <w:t>；</w:t>
      </w:r>
    </w:p>
    <w:p w:rsidR="001E3014" w:rsidRDefault="001E3014" w:rsidP="001E3014">
      <w:pPr>
        <w:ind w:firstLineChars="395" w:firstLine="829"/>
        <w:rPr>
          <w:lang w:eastAsia="zh-CN"/>
        </w:rPr>
      </w:pPr>
      <w:r>
        <w:rPr>
          <w:lang w:eastAsia="zh-CN"/>
        </w:rPr>
        <w:t>9</w:t>
      </w:r>
      <w:r>
        <w:rPr>
          <w:lang w:eastAsia="zh-CN"/>
        </w:rPr>
        <w:t>级猫</w:t>
      </w:r>
      <w:r>
        <w:rPr>
          <w:rFonts w:hint="eastAsia"/>
          <w:lang w:eastAsia="zh-CN"/>
        </w:rPr>
        <w:t>X2</w:t>
      </w:r>
      <w:r>
        <w:rPr>
          <w:rFonts w:hint="eastAsia"/>
          <w:lang w:eastAsia="zh-CN"/>
        </w:rPr>
        <w:t>无法触发幸运合体；只能合成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只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级猫</w:t>
      </w:r>
    </w:p>
    <w:p w:rsidR="00F971B3" w:rsidRPr="00F971B3" w:rsidRDefault="00F971B3" w:rsidP="00F971B3">
      <w:pPr>
        <w:pStyle w:val="5"/>
        <w:rPr>
          <w:b/>
          <w:lang w:eastAsia="zh-CN"/>
        </w:rPr>
      </w:pPr>
      <w:r w:rsidRPr="00F971B3">
        <w:rPr>
          <w:rFonts w:hint="eastAsia"/>
          <w:b/>
          <w:lang w:eastAsia="zh-CN"/>
        </w:rPr>
        <w:t>1.2</w:t>
      </w:r>
      <w:r w:rsidR="003E774D">
        <w:rPr>
          <w:b/>
          <w:lang w:eastAsia="zh-CN"/>
        </w:rPr>
        <w:t>猫商店猫出售等级</w:t>
      </w:r>
    </w:p>
    <w:p w:rsidR="00B564C8" w:rsidRPr="00B564C8" w:rsidRDefault="00CE0925" w:rsidP="004E135C">
      <w:pPr>
        <w:pStyle w:val="ac"/>
        <w:ind w:left="785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9E29E61" wp14:editId="45E2AF4D">
            <wp:extent cx="1202962" cy="1019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5927" cy="10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B3" w:rsidRPr="00F971B3" w:rsidRDefault="00F971B3" w:rsidP="000705CC">
      <w:pPr>
        <w:ind w:firstLineChars="0" w:firstLine="0"/>
        <w:rPr>
          <w:lang w:eastAsia="zh-CN"/>
        </w:rPr>
      </w:pPr>
    </w:p>
    <w:p w:rsidR="008733E0" w:rsidRDefault="000705CC" w:rsidP="000705CC">
      <w:pPr>
        <w:pStyle w:val="2"/>
        <w:rPr>
          <w:lang w:eastAsia="zh-CN"/>
        </w:rPr>
      </w:pPr>
      <w:r>
        <w:rPr>
          <w:rFonts w:hint="eastAsia"/>
          <w:lang w:eastAsia="zh-CN"/>
        </w:rPr>
        <w:t>2.</w:t>
      </w:r>
      <w:r w:rsidR="00B41C87">
        <w:rPr>
          <w:rFonts w:hint="eastAsia"/>
          <w:lang w:eastAsia="zh-CN"/>
        </w:rPr>
        <w:t>界面显示</w:t>
      </w:r>
    </w:p>
    <w:p w:rsidR="004D032B" w:rsidRDefault="004E135C" w:rsidP="004D032B">
      <w:pPr>
        <w:pStyle w:val="5"/>
        <w:rPr>
          <w:b/>
          <w:lang w:eastAsia="zh-CN"/>
        </w:rPr>
      </w:pPr>
      <w:r w:rsidRPr="004E135C">
        <w:rPr>
          <w:b/>
          <w:lang w:eastAsia="zh-CN"/>
        </w:rPr>
        <w:t>2.</w:t>
      </w:r>
      <w:r w:rsidR="00B41C87" w:rsidRPr="004E135C">
        <w:rPr>
          <w:rFonts w:hint="eastAsia"/>
          <w:b/>
          <w:lang w:eastAsia="zh-CN"/>
        </w:rPr>
        <w:t>1</w:t>
      </w:r>
      <w:r w:rsidR="005D6043">
        <w:rPr>
          <w:rFonts w:hint="eastAsia"/>
          <w:b/>
          <w:lang w:eastAsia="zh-CN"/>
        </w:rPr>
        <w:t>合体提示界面及光效</w:t>
      </w:r>
      <w:r w:rsidR="00A434D9" w:rsidRPr="004E135C">
        <w:rPr>
          <w:rFonts w:hint="eastAsia"/>
          <w:b/>
          <w:lang w:eastAsia="zh-CN"/>
        </w:rPr>
        <w:t>：</w:t>
      </w:r>
    </w:p>
    <w:p w:rsidR="004D032B" w:rsidRDefault="00007EA2" w:rsidP="00007EA2">
      <w:pPr>
        <w:ind w:firstLineChars="0" w:firstLine="0"/>
        <w:rPr>
          <w:lang w:eastAsia="zh-CN"/>
        </w:rPr>
      </w:pPr>
      <w:r>
        <w:rPr>
          <w:noProof/>
          <w:lang w:eastAsia="zh-CN"/>
        </w:rPr>
        <w:t xml:space="preserve">     </w:t>
      </w:r>
      <w:r>
        <w:rPr>
          <w:rFonts w:hint="eastAsia"/>
          <w:lang w:eastAsia="zh-CN"/>
        </w:rPr>
        <w:t>合体时初次</w:t>
      </w:r>
      <w:r w:rsidR="005D6043">
        <w:rPr>
          <w:rFonts w:hint="eastAsia"/>
          <w:lang w:eastAsia="zh-CN"/>
        </w:rPr>
        <w:t>获得某一等级猫时，出现解锁界面及光效；提示玩家获得了新的猫；再次获得同一等级猫时，不再出现界面提示，仅播放</w:t>
      </w:r>
      <w:proofErr w:type="gramStart"/>
      <w:r w:rsidR="005D6043">
        <w:rPr>
          <w:rFonts w:hint="eastAsia"/>
          <w:lang w:eastAsia="zh-CN"/>
        </w:rPr>
        <w:t>合体光</w:t>
      </w:r>
      <w:proofErr w:type="gramEnd"/>
      <w:r w:rsidR="005D6043">
        <w:rPr>
          <w:rFonts w:hint="eastAsia"/>
          <w:lang w:eastAsia="zh-CN"/>
        </w:rPr>
        <w:t>效；</w:t>
      </w:r>
    </w:p>
    <w:p w:rsidR="004E135C" w:rsidRDefault="00A90E93" w:rsidP="00A90E93">
      <w:pPr>
        <w:ind w:firstLineChars="300" w:firstLine="630"/>
        <w:rPr>
          <w:b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8C2985D" wp14:editId="326C1524">
            <wp:extent cx="1952625" cy="33783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112" cy="33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885">
        <w:rPr>
          <w:noProof/>
          <w:lang w:eastAsia="zh-CN"/>
        </w:rPr>
        <w:drawing>
          <wp:inline distT="0" distB="0" distL="0" distR="0" wp14:anchorId="7A8DE955" wp14:editId="313D6C33">
            <wp:extent cx="2371725" cy="33533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20" cy="33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5C" w:rsidRPr="00B15B66" w:rsidRDefault="004E135C" w:rsidP="00B15B66">
      <w:pPr>
        <w:pStyle w:val="ac"/>
        <w:ind w:left="1145" w:firstLineChars="0" w:firstLine="0"/>
        <w:rPr>
          <w:lang w:eastAsia="zh-CN"/>
        </w:rPr>
      </w:pPr>
    </w:p>
    <w:p w:rsidR="004E3A55" w:rsidRDefault="004E3A55" w:rsidP="004E3A55">
      <w:pPr>
        <w:pStyle w:val="ac"/>
        <w:ind w:left="1100" w:firstLineChars="0" w:firstLine="0"/>
        <w:rPr>
          <w:lang w:eastAsia="zh-CN"/>
        </w:rPr>
      </w:pPr>
      <w:r>
        <w:rPr>
          <w:lang w:eastAsia="zh-CN"/>
        </w:rPr>
        <w:t xml:space="preserve">            </w:t>
      </w:r>
    </w:p>
    <w:p w:rsidR="00B15B66" w:rsidRDefault="00B15B66" w:rsidP="00B15B66">
      <w:pPr>
        <w:ind w:left="785" w:firstLineChars="0" w:firstLine="0"/>
        <w:rPr>
          <w:lang w:eastAsia="zh-CN"/>
        </w:rPr>
      </w:pPr>
    </w:p>
    <w:p w:rsidR="004E3A55" w:rsidRPr="000705CC" w:rsidRDefault="004E3A55" w:rsidP="000705CC">
      <w:pPr>
        <w:ind w:firstLineChars="300" w:firstLine="630"/>
        <w:rPr>
          <w:lang w:eastAsia="zh-CN"/>
        </w:rPr>
      </w:pPr>
    </w:p>
    <w:p w:rsidR="006633AD" w:rsidRPr="00BF6C39" w:rsidRDefault="006633AD" w:rsidP="00A82EAA">
      <w:pPr>
        <w:pStyle w:val="1"/>
        <w:rPr>
          <w:lang w:eastAsia="zh-CN"/>
        </w:rPr>
      </w:pPr>
      <w:r>
        <w:rPr>
          <w:rFonts w:hint="eastAsia"/>
          <w:lang w:eastAsia="zh-CN"/>
        </w:rPr>
        <w:t>三、程序部分</w:t>
      </w:r>
    </w:p>
    <w:p w:rsidR="006633AD" w:rsidRDefault="00E65233" w:rsidP="00E65233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00280E">
        <w:rPr>
          <w:rFonts w:hint="eastAsia"/>
          <w:lang w:eastAsia="zh-CN"/>
        </w:rPr>
        <w:t>猫</w:t>
      </w:r>
      <w:r w:rsidR="00A90E93">
        <w:rPr>
          <w:rFonts w:hint="eastAsia"/>
          <w:lang w:eastAsia="zh-CN"/>
        </w:rPr>
        <w:t>合体规则</w:t>
      </w:r>
    </w:p>
    <w:p w:rsidR="00A90E93" w:rsidRDefault="00A90E93" w:rsidP="00A90E93">
      <w:pPr>
        <w:ind w:firstLine="420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只低级猫默认可以合成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只当前等级</w:t>
      </w:r>
      <w:r>
        <w:rPr>
          <w:rFonts w:hint="eastAsia"/>
          <w:lang w:eastAsia="zh-CN"/>
        </w:rPr>
        <w:t>+</w:t>
      </w:r>
      <w:r>
        <w:rPr>
          <w:lang w:eastAsia="zh-CN"/>
        </w:rPr>
        <w:t>1</w:t>
      </w:r>
      <w:r>
        <w:rPr>
          <w:rFonts w:hint="eastAsia"/>
          <w:lang w:eastAsia="zh-CN"/>
        </w:rPr>
        <w:t>的猫；</w:t>
      </w:r>
    </w:p>
    <w:p w:rsidR="00A90E93" w:rsidRPr="00A90E93" w:rsidRDefault="00A90E93" w:rsidP="00A90E93">
      <w:pPr>
        <w:ind w:firstLine="420"/>
        <w:rPr>
          <w:lang w:eastAsia="zh-CN"/>
        </w:rPr>
      </w:pPr>
      <w:r>
        <w:rPr>
          <w:rFonts w:hint="eastAsia"/>
          <w:lang w:eastAsia="zh-CN"/>
        </w:rPr>
        <w:t>合体时有低概率触发“幸运合体”，触发概率暂定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；</w:t>
      </w:r>
    </w:p>
    <w:p w:rsidR="00E65233" w:rsidRDefault="002D5B8E" w:rsidP="00AA6E57">
      <w:pPr>
        <w:pStyle w:val="3"/>
        <w:rPr>
          <w:lang w:eastAsia="zh-CN"/>
        </w:rPr>
      </w:pPr>
      <w:r>
        <w:rPr>
          <w:rFonts w:hint="eastAsia"/>
          <w:lang w:eastAsia="zh-CN"/>
        </w:rPr>
        <w:t>2.</w:t>
      </w:r>
      <w:r w:rsidR="00A90E93">
        <w:rPr>
          <w:rFonts w:hint="eastAsia"/>
          <w:lang w:eastAsia="zh-CN"/>
        </w:rPr>
        <w:t>幸运合体</w:t>
      </w:r>
      <w:r w:rsidR="000E7C62">
        <w:rPr>
          <w:rFonts w:hint="eastAsia"/>
          <w:lang w:eastAsia="zh-CN"/>
        </w:rPr>
        <w:t>规则</w:t>
      </w:r>
    </w:p>
    <w:p w:rsidR="00A90E93" w:rsidRDefault="00A90E93" w:rsidP="00A90E93">
      <w:pPr>
        <w:ind w:firstLine="420"/>
        <w:rPr>
          <w:lang w:eastAsia="zh-CN"/>
        </w:rPr>
      </w:pPr>
      <w:r>
        <w:rPr>
          <w:rFonts w:hint="eastAsia"/>
          <w:lang w:eastAsia="zh-CN"/>
        </w:rPr>
        <w:t>触发幸运合体后</w:t>
      </w:r>
      <w:r w:rsidR="0004799A">
        <w:rPr>
          <w:rFonts w:hint="eastAsia"/>
          <w:lang w:eastAsia="zh-CN"/>
        </w:rPr>
        <w:t>随机</w:t>
      </w:r>
      <w:r>
        <w:rPr>
          <w:rFonts w:hint="eastAsia"/>
          <w:lang w:eastAsia="zh-CN"/>
        </w:rPr>
        <w:t>获得当前等级</w:t>
      </w:r>
      <w:r>
        <w:rPr>
          <w:rFonts w:hint="eastAsia"/>
          <w:lang w:eastAsia="zh-CN"/>
        </w:rPr>
        <w:t>+</w:t>
      </w:r>
      <w:r>
        <w:rPr>
          <w:lang w:eastAsia="zh-CN"/>
        </w:rPr>
        <w:t>2</w:t>
      </w:r>
      <w:r w:rsidR="0004799A">
        <w:rPr>
          <w:rFonts w:hint="eastAsia"/>
          <w:lang w:eastAsia="zh-CN"/>
        </w:rPr>
        <w:t>~</w:t>
      </w:r>
      <w:r w:rsidR="0004799A">
        <w:rPr>
          <w:lang w:eastAsia="zh-CN"/>
        </w:rPr>
        <w:t>4</w:t>
      </w:r>
      <w:r w:rsidR="0004799A">
        <w:rPr>
          <w:rFonts w:hint="eastAsia"/>
          <w:lang w:eastAsia="zh-CN"/>
        </w:rPr>
        <w:t>级</w:t>
      </w:r>
      <w:r>
        <w:rPr>
          <w:rFonts w:hint="eastAsia"/>
          <w:lang w:eastAsia="zh-CN"/>
        </w:rPr>
        <w:t>的</w:t>
      </w:r>
      <w:r w:rsidR="00E74885">
        <w:rPr>
          <w:rFonts w:hint="eastAsia"/>
          <w:lang w:eastAsia="zh-CN"/>
        </w:rPr>
        <w:t>猫，</w:t>
      </w:r>
      <w:r>
        <w:rPr>
          <w:rFonts w:hint="eastAsia"/>
          <w:lang w:eastAsia="zh-CN"/>
        </w:rPr>
        <w:t>等级上限为当前玩家最高等级猫的</w:t>
      </w:r>
      <w:r w:rsidR="00980732">
        <w:rPr>
          <w:rFonts w:hint="eastAsia"/>
          <w:lang w:eastAsia="zh-CN"/>
        </w:rPr>
        <w:t>等级；</w:t>
      </w:r>
      <w:r w:rsidR="0004799A">
        <w:rPr>
          <w:lang w:eastAsia="zh-CN"/>
        </w:rPr>
        <w:t xml:space="preserve"> </w:t>
      </w:r>
    </w:p>
    <w:p w:rsidR="00980732" w:rsidRPr="00E74885" w:rsidRDefault="00980732" w:rsidP="00A90E93">
      <w:pPr>
        <w:ind w:firstLine="420"/>
        <w:rPr>
          <w:color w:val="FF0000"/>
          <w:lang w:eastAsia="zh-CN"/>
        </w:rPr>
      </w:pPr>
      <w:r w:rsidRPr="00E74885">
        <w:rPr>
          <w:rFonts w:hint="eastAsia"/>
          <w:color w:val="FF0000"/>
          <w:lang w:eastAsia="zh-CN"/>
        </w:rPr>
        <w:t>当合体的两只猫</w:t>
      </w:r>
      <w:r w:rsidR="00E74885" w:rsidRPr="00E74885">
        <w:rPr>
          <w:rFonts w:hint="eastAsia"/>
          <w:color w:val="FF0000"/>
          <w:lang w:eastAsia="zh-CN"/>
        </w:rPr>
        <w:t>等级等于或</w:t>
      </w:r>
      <w:r w:rsidRPr="00E74885">
        <w:rPr>
          <w:rFonts w:hint="eastAsia"/>
          <w:color w:val="FF0000"/>
          <w:lang w:eastAsia="zh-CN"/>
        </w:rPr>
        <w:t>低于玩家当前最高等级猫</w:t>
      </w:r>
      <w:r w:rsidRPr="00E74885">
        <w:rPr>
          <w:rFonts w:hint="eastAsia"/>
          <w:color w:val="FF0000"/>
          <w:lang w:eastAsia="zh-CN"/>
        </w:rPr>
        <w:t>1</w:t>
      </w:r>
      <w:r w:rsidRPr="00E74885">
        <w:rPr>
          <w:rFonts w:hint="eastAsia"/>
          <w:color w:val="FF0000"/>
          <w:lang w:eastAsia="zh-CN"/>
        </w:rPr>
        <w:t>级时，不触发幸运合体；</w:t>
      </w:r>
      <w:bookmarkStart w:id="1" w:name="_GoBack"/>
      <w:bookmarkEnd w:id="1"/>
    </w:p>
    <w:p w:rsidR="00A82EAA" w:rsidRPr="00A82EAA" w:rsidRDefault="00A82EAA" w:rsidP="00A82EAA">
      <w:pPr>
        <w:ind w:firstLine="420"/>
        <w:rPr>
          <w:lang w:eastAsia="zh-CN"/>
        </w:rPr>
      </w:pPr>
    </w:p>
    <w:p w:rsidR="00FA2411" w:rsidRDefault="00FA2411" w:rsidP="00A82EAA">
      <w:pPr>
        <w:pStyle w:val="ac"/>
        <w:ind w:left="780" w:firstLineChars="0" w:firstLine="0"/>
        <w:rPr>
          <w:lang w:eastAsia="zh-CN"/>
        </w:rPr>
      </w:pPr>
    </w:p>
    <w:p w:rsidR="000B3CBF" w:rsidRDefault="000B3CBF" w:rsidP="000B3CBF">
      <w:pPr>
        <w:ind w:firstLineChars="0" w:firstLine="0"/>
        <w:rPr>
          <w:lang w:eastAsia="zh-CN"/>
        </w:rPr>
      </w:pPr>
    </w:p>
    <w:p w:rsidR="001E1C75" w:rsidRPr="004F3B55" w:rsidRDefault="001E1C75" w:rsidP="001E1C75">
      <w:pPr>
        <w:pStyle w:val="1"/>
        <w:rPr>
          <w:lang w:eastAsia="zh-CN"/>
        </w:rPr>
      </w:pPr>
      <w:r>
        <w:rPr>
          <w:rFonts w:hint="eastAsia"/>
          <w:lang w:eastAsia="zh-CN"/>
        </w:rPr>
        <w:t>四、美术部分</w:t>
      </w:r>
    </w:p>
    <w:p w:rsidR="001E1C75" w:rsidRPr="00BF6C39" w:rsidRDefault="001E1C75" w:rsidP="001E1C75">
      <w:pPr>
        <w:pStyle w:val="2"/>
        <w:rPr>
          <w:lang w:eastAsia="zh-CN"/>
        </w:rPr>
      </w:pPr>
      <w:r>
        <w:rPr>
          <w:rFonts w:hint="eastAsia"/>
          <w:lang w:eastAsia="zh-CN"/>
        </w:rPr>
        <w:t>1.</w:t>
      </w:r>
      <w:r w:rsidR="009D7053">
        <w:rPr>
          <w:rFonts w:hint="eastAsia"/>
          <w:lang w:eastAsia="zh-CN"/>
        </w:rPr>
        <w:t>美术界面</w:t>
      </w:r>
    </w:p>
    <w:p w:rsidR="00187DB0" w:rsidRPr="00E74885" w:rsidRDefault="001E1C75" w:rsidP="00E74885">
      <w:pPr>
        <w:pStyle w:val="3"/>
      </w:pPr>
      <w:r>
        <w:rPr>
          <w:rFonts w:hint="eastAsia"/>
          <w:lang w:eastAsia="zh-CN"/>
        </w:rPr>
        <w:t>1.</w:t>
      </w:r>
      <w:proofErr w:type="gramStart"/>
      <w:r w:rsidR="00E74885">
        <w:rPr>
          <w:rFonts w:hint="eastAsia"/>
          <w:lang w:eastAsia="zh-CN"/>
        </w:rPr>
        <w:t>合体光</w:t>
      </w:r>
      <w:proofErr w:type="gramEnd"/>
      <w:r w:rsidR="00E74885">
        <w:rPr>
          <w:rFonts w:hint="eastAsia"/>
          <w:lang w:eastAsia="zh-CN"/>
        </w:rPr>
        <w:t>效</w:t>
      </w:r>
    </w:p>
    <w:p w:rsidR="00E74885" w:rsidRDefault="00E74885" w:rsidP="00E74885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379A588" wp14:editId="532CA943">
            <wp:extent cx="1000000" cy="8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85" w:rsidRDefault="00E74885" w:rsidP="00E74885">
      <w:pPr>
        <w:ind w:firstLine="420"/>
        <w:rPr>
          <w:lang w:eastAsia="zh-CN"/>
        </w:rPr>
      </w:pPr>
    </w:p>
    <w:p w:rsidR="00E74885" w:rsidRDefault="00E74885" w:rsidP="00E74885">
      <w:pPr>
        <w:pStyle w:val="3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幸运</w:t>
      </w:r>
      <w:proofErr w:type="gramStart"/>
      <w:r>
        <w:rPr>
          <w:rFonts w:hint="eastAsia"/>
          <w:lang w:eastAsia="zh-CN"/>
        </w:rPr>
        <w:t>合体光</w:t>
      </w:r>
      <w:proofErr w:type="gramEnd"/>
      <w:r>
        <w:rPr>
          <w:rFonts w:hint="eastAsia"/>
          <w:lang w:eastAsia="zh-CN"/>
        </w:rPr>
        <w:t>效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文字</w:t>
      </w:r>
    </w:p>
    <w:p w:rsidR="00E74885" w:rsidRPr="00E74885" w:rsidRDefault="00E74885" w:rsidP="00E74885">
      <w:pPr>
        <w:ind w:firstLine="420"/>
        <w:rPr>
          <w:lang w:eastAsia="zh-CN"/>
        </w:rPr>
      </w:pPr>
    </w:p>
    <w:p w:rsidR="00E74885" w:rsidRDefault="00E74885" w:rsidP="00E74885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3.</w:t>
      </w:r>
      <w:r>
        <w:rPr>
          <w:rFonts w:hint="eastAsia"/>
          <w:lang w:eastAsia="zh-CN"/>
        </w:rPr>
        <w:t>合体解锁最高等级猫界面</w:t>
      </w:r>
    </w:p>
    <w:p w:rsidR="00E74885" w:rsidRPr="00E74885" w:rsidRDefault="00E74885" w:rsidP="00E74885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1AC258E" wp14:editId="042986F7">
            <wp:extent cx="1533525" cy="21682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9281" cy="21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E" w:rsidRDefault="0035429E" w:rsidP="00140A4F">
      <w:pPr>
        <w:ind w:firstLineChars="0" w:firstLine="0"/>
        <w:rPr>
          <w:lang w:eastAsia="zh-CN"/>
        </w:rPr>
      </w:pPr>
    </w:p>
    <w:p w:rsidR="00A82EAA" w:rsidRDefault="00A82EAA" w:rsidP="00140A4F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CE0925" w:rsidRDefault="00CE0925" w:rsidP="00A82EAA">
      <w:pPr>
        <w:ind w:firstLine="420"/>
        <w:rPr>
          <w:lang w:eastAsia="zh-CN"/>
        </w:rPr>
      </w:pPr>
    </w:p>
    <w:p w:rsidR="00A82EAA" w:rsidRPr="00A82EAA" w:rsidRDefault="00A82EAA" w:rsidP="00A82EAA">
      <w:pPr>
        <w:ind w:firstLine="420"/>
        <w:rPr>
          <w:lang w:eastAsia="zh-CN"/>
        </w:rPr>
      </w:pPr>
    </w:p>
    <w:p w:rsidR="000A6CC2" w:rsidRPr="000D0C37" w:rsidRDefault="000A6CC2" w:rsidP="00140A4F">
      <w:pPr>
        <w:ind w:firstLineChars="0" w:firstLine="0"/>
        <w:rPr>
          <w:lang w:eastAsia="zh-CN"/>
        </w:rPr>
      </w:pPr>
    </w:p>
    <w:sectPr w:rsidR="000A6CC2" w:rsidRPr="000D0C37" w:rsidSect="003C13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134" w:bottom="1440" w:left="21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D79" w:rsidRDefault="002B2D79">
      <w:pPr>
        <w:ind w:firstLine="420"/>
      </w:pPr>
      <w:r>
        <w:separator/>
      </w:r>
    </w:p>
  </w:endnote>
  <w:endnote w:type="continuationSeparator" w:id="0">
    <w:p w:rsidR="002B2D79" w:rsidRDefault="002B2D7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68038C" w:rsidRDefault="00446A1F" w:rsidP="006F3A6A">
    <w:pPr>
      <w:pStyle w:val="a6"/>
      <w:ind w:firstLineChars="0" w:firstLine="0"/>
      <w:rPr>
        <w:rStyle w:val="a4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D79" w:rsidRDefault="002B2D79">
      <w:pPr>
        <w:ind w:firstLine="420"/>
      </w:pPr>
      <w:r>
        <w:separator/>
      </w:r>
    </w:p>
  </w:footnote>
  <w:footnote w:type="continuationSeparator" w:id="0">
    <w:p w:rsidR="002B2D79" w:rsidRDefault="002B2D7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F40F10" w:rsidRDefault="00F971B3" w:rsidP="00F971B3">
    <w:pPr>
      <w:ind w:firstLineChars="0" w:firstLine="0"/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王者</w:t>
    </w:r>
    <w:proofErr w:type="gramStart"/>
    <w:r>
      <w:rPr>
        <w:rFonts w:hint="eastAsia"/>
        <w:sz w:val="18"/>
        <w:szCs w:val="18"/>
        <w:lang w:eastAsia="zh-CN"/>
      </w:rPr>
      <w:t>喵喵</w:t>
    </w:r>
    <w:proofErr w:type="gramEnd"/>
    <w:r w:rsidR="00F40F10" w:rsidRPr="00F40F10">
      <w:rPr>
        <w:rFonts w:hint="eastAsia"/>
        <w:sz w:val="18"/>
        <w:szCs w:val="18"/>
        <w:lang w:eastAsia="zh-CN"/>
      </w:rPr>
      <w:t>系统策划案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2654"/>
    <w:multiLevelType w:val="hybridMultilevel"/>
    <w:tmpl w:val="81CE57B0"/>
    <w:lvl w:ilvl="0" w:tplc="EE26B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1325C7"/>
    <w:multiLevelType w:val="hybridMultilevel"/>
    <w:tmpl w:val="B71673B6"/>
    <w:lvl w:ilvl="0" w:tplc="ADE82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7F3906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E51B1B"/>
    <w:multiLevelType w:val="hybridMultilevel"/>
    <w:tmpl w:val="97505486"/>
    <w:lvl w:ilvl="0" w:tplc="BD9EF1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AF7D65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AF06B3"/>
    <w:multiLevelType w:val="hybridMultilevel"/>
    <w:tmpl w:val="0A1E6096"/>
    <w:lvl w:ilvl="0" w:tplc="D76AA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A6A3A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03465F"/>
    <w:multiLevelType w:val="hybridMultilevel"/>
    <w:tmpl w:val="6A06D81A"/>
    <w:lvl w:ilvl="0" w:tplc="A2B6B9CC">
      <w:start w:val="1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F4BD0"/>
    <w:multiLevelType w:val="hybridMultilevel"/>
    <w:tmpl w:val="FC722B22"/>
    <w:lvl w:ilvl="0" w:tplc="C64C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213ED1"/>
    <w:multiLevelType w:val="hybridMultilevel"/>
    <w:tmpl w:val="D71ABE16"/>
    <w:lvl w:ilvl="0" w:tplc="FC90A9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B513194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C0D677A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F23192"/>
    <w:multiLevelType w:val="hybridMultilevel"/>
    <w:tmpl w:val="C30C4D4E"/>
    <w:lvl w:ilvl="0" w:tplc="3DC2BE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E652E0"/>
    <w:multiLevelType w:val="hybridMultilevel"/>
    <w:tmpl w:val="579A258E"/>
    <w:lvl w:ilvl="0" w:tplc="6EDC63F0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CB25F8"/>
    <w:multiLevelType w:val="hybridMultilevel"/>
    <w:tmpl w:val="43E61B60"/>
    <w:lvl w:ilvl="0" w:tplc="6622A186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2BA91BDF"/>
    <w:multiLevelType w:val="hybridMultilevel"/>
    <w:tmpl w:val="559C9FB2"/>
    <w:lvl w:ilvl="0" w:tplc="7E529DB2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6">
    <w:nsid w:val="361C16E5"/>
    <w:multiLevelType w:val="hybridMultilevel"/>
    <w:tmpl w:val="54FCB050"/>
    <w:lvl w:ilvl="0" w:tplc="D90662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44A1EDC"/>
    <w:multiLevelType w:val="hybridMultilevel"/>
    <w:tmpl w:val="A59CDEB2"/>
    <w:lvl w:ilvl="0" w:tplc="F4142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EC41E1"/>
    <w:multiLevelType w:val="hybridMultilevel"/>
    <w:tmpl w:val="0BD8B816"/>
    <w:lvl w:ilvl="0" w:tplc="4A3EC4F2">
      <w:start w:val="4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9">
    <w:nsid w:val="46C77DF8"/>
    <w:multiLevelType w:val="hybridMultilevel"/>
    <w:tmpl w:val="5770CCAC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2F746A"/>
    <w:multiLevelType w:val="hybridMultilevel"/>
    <w:tmpl w:val="55004B34"/>
    <w:lvl w:ilvl="0" w:tplc="E1760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F900F7"/>
    <w:multiLevelType w:val="hybridMultilevel"/>
    <w:tmpl w:val="A0205316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F2F026E"/>
    <w:multiLevelType w:val="hybridMultilevel"/>
    <w:tmpl w:val="669845C2"/>
    <w:lvl w:ilvl="0" w:tplc="8DD0D3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733152F"/>
    <w:multiLevelType w:val="hybridMultilevel"/>
    <w:tmpl w:val="03B20CDE"/>
    <w:lvl w:ilvl="0" w:tplc="DD269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79F33BA"/>
    <w:multiLevelType w:val="hybridMultilevel"/>
    <w:tmpl w:val="72B02D64"/>
    <w:lvl w:ilvl="0" w:tplc="CF4642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BD423F2"/>
    <w:multiLevelType w:val="hybridMultilevel"/>
    <w:tmpl w:val="E8DCFDE0"/>
    <w:lvl w:ilvl="0" w:tplc="CFD261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5C1E368A"/>
    <w:multiLevelType w:val="hybridMultilevel"/>
    <w:tmpl w:val="3864AD58"/>
    <w:lvl w:ilvl="0" w:tplc="F9E8C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A1575E"/>
    <w:multiLevelType w:val="hybridMultilevel"/>
    <w:tmpl w:val="E74A8FC0"/>
    <w:lvl w:ilvl="0" w:tplc="C24E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677718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5C871A5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DB5638"/>
    <w:multiLevelType w:val="hybridMultilevel"/>
    <w:tmpl w:val="07AC94E2"/>
    <w:lvl w:ilvl="0" w:tplc="BD9EF1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67881CEB"/>
    <w:multiLevelType w:val="hybridMultilevel"/>
    <w:tmpl w:val="7B3C231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82C3541"/>
    <w:multiLevelType w:val="hybridMultilevel"/>
    <w:tmpl w:val="A48E7184"/>
    <w:lvl w:ilvl="0" w:tplc="7E2CCC8C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3">
    <w:nsid w:val="6BC77A52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CBC14A8"/>
    <w:multiLevelType w:val="hybridMultilevel"/>
    <w:tmpl w:val="C4463A30"/>
    <w:lvl w:ilvl="0" w:tplc="F79239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CDF415D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25"/>
  </w:num>
  <w:num w:numId="5">
    <w:abstractNumId w:val="16"/>
  </w:num>
  <w:num w:numId="6">
    <w:abstractNumId w:val="24"/>
  </w:num>
  <w:num w:numId="7">
    <w:abstractNumId w:val="26"/>
  </w:num>
  <w:num w:numId="8">
    <w:abstractNumId w:val="30"/>
  </w:num>
  <w:num w:numId="9">
    <w:abstractNumId w:val="21"/>
  </w:num>
  <w:num w:numId="10">
    <w:abstractNumId w:val="31"/>
  </w:num>
  <w:num w:numId="11">
    <w:abstractNumId w:val="35"/>
  </w:num>
  <w:num w:numId="12">
    <w:abstractNumId w:val="22"/>
  </w:num>
  <w:num w:numId="13">
    <w:abstractNumId w:val="3"/>
  </w:num>
  <w:num w:numId="14">
    <w:abstractNumId w:val="5"/>
  </w:num>
  <w:num w:numId="15">
    <w:abstractNumId w:val="34"/>
  </w:num>
  <w:num w:numId="16">
    <w:abstractNumId w:val="1"/>
  </w:num>
  <w:num w:numId="17">
    <w:abstractNumId w:val="0"/>
  </w:num>
  <w:num w:numId="18">
    <w:abstractNumId w:val="9"/>
  </w:num>
  <w:num w:numId="19">
    <w:abstractNumId w:val="8"/>
  </w:num>
  <w:num w:numId="20">
    <w:abstractNumId w:val="23"/>
  </w:num>
  <w:num w:numId="21">
    <w:abstractNumId w:val="11"/>
  </w:num>
  <w:num w:numId="22">
    <w:abstractNumId w:val="13"/>
  </w:num>
  <w:num w:numId="23">
    <w:abstractNumId w:val="17"/>
  </w:num>
  <w:num w:numId="24">
    <w:abstractNumId w:val="2"/>
  </w:num>
  <w:num w:numId="25">
    <w:abstractNumId w:val="29"/>
  </w:num>
  <w:num w:numId="26">
    <w:abstractNumId w:val="10"/>
  </w:num>
  <w:num w:numId="27">
    <w:abstractNumId w:val="4"/>
  </w:num>
  <w:num w:numId="28">
    <w:abstractNumId w:val="33"/>
  </w:num>
  <w:num w:numId="29">
    <w:abstractNumId w:val="28"/>
  </w:num>
  <w:num w:numId="30">
    <w:abstractNumId w:val="6"/>
  </w:num>
  <w:num w:numId="31">
    <w:abstractNumId w:val="27"/>
  </w:num>
  <w:num w:numId="32">
    <w:abstractNumId w:val="12"/>
  </w:num>
  <w:num w:numId="33">
    <w:abstractNumId w:val="18"/>
  </w:num>
  <w:num w:numId="34">
    <w:abstractNumId w:val="14"/>
  </w:num>
  <w:num w:numId="35">
    <w:abstractNumId w:val="32"/>
  </w:num>
  <w:num w:numId="3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DAC"/>
    <w:rsid w:val="00001509"/>
    <w:rsid w:val="0000198D"/>
    <w:rsid w:val="0000280E"/>
    <w:rsid w:val="00002875"/>
    <w:rsid w:val="00002A0F"/>
    <w:rsid w:val="0000316E"/>
    <w:rsid w:val="00003383"/>
    <w:rsid w:val="00004198"/>
    <w:rsid w:val="00005320"/>
    <w:rsid w:val="00005E4F"/>
    <w:rsid w:val="00007EA2"/>
    <w:rsid w:val="000104A3"/>
    <w:rsid w:val="000118E3"/>
    <w:rsid w:val="0001193A"/>
    <w:rsid w:val="00011C41"/>
    <w:rsid w:val="0001214C"/>
    <w:rsid w:val="00012E1E"/>
    <w:rsid w:val="00013CAB"/>
    <w:rsid w:val="00014446"/>
    <w:rsid w:val="00014841"/>
    <w:rsid w:val="00016075"/>
    <w:rsid w:val="00016782"/>
    <w:rsid w:val="00020516"/>
    <w:rsid w:val="000215FB"/>
    <w:rsid w:val="00021ADA"/>
    <w:rsid w:val="00022625"/>
    <w:rsid w:val="00022AC4"/>
    <w:rsid w:val="00022B39"/>
    <w:rsid w:val="000232C2"/>
    <w:rsid w:val="00023F8A"/>
    <w:rsid w:val="00027673"/>
    <w:rsid w:val="00032249"/>
    <w:rsid w:val="00033CAC"/>
    <w:rsid w:val="0003426F"/>
    <w:rsid w:val="00034336"/>
    <w:rsid w:val="000343AE"/>
    <w:rsid w:val="00034A21"/>
    <w:rsid w:val="000369F6"/>
    <w:rsid w:val="0003740D"/>
    <w:rsid w:val="00037CB0"/>
    <w:rsid w:val="000435D4"/>
    <w:rsid w:val="00043B18"/>
    <w:rsid w:val="00043E7D"/>
    <w:rsid w:val="000449AE"/>
    <w:rsid w:val="0004726E"/>
    <w:rsid w:val="0004799A"/>
    <w:rsid w:val="00050FB5"/>
    <w:rsid w:val="0005107E"/>
    <w:rsid w:val="000513DE"/>
    <w:rsid w:val="000522A8"/>
    <w:rsid w:val="000524B4"/>
    <w:rsid w:val="00055237"/>
    <w:rsid w:val="00060A01"/>
    <w:rsid w:val="00060C3A"/>
    <w:rsid w:val="00062791"/>
    <w:rsid w:val="00063EC3"/>
    <w:rsid w:val="00064C7F"/>
    <w:rsid w:val="00064DD2"/>
    <w:rsid w:val="0006548A"/>
    <w:rsid w:val="00066194"/>
    <w:rsid w:val="00066CC4"/>
    <w:rsid w:val="00067ADB"/>
    <w:rsid w:val="0007053E"/>
    <w:rsid w:val="000705CC"/>
    <w:rsid w:val="000707F1"/>
    <w:rsid w:val="00070EE1"/>
    <w:rsid w:val="00070F87"/>
    <w:rsid w:val="00072675"/>
    <w:rsid w:val="000729C6"/>
    <w:rsid w:val="00072CCA"/>
    <w:rsid w:val="000736E2"/>
    <w:rsid w:val="00073E3B"/>
    <w:rsid w:val="00076C84"/>
    <w:rsid w:val="00077145"/>
    <w:rsid w:val="00077860"/>
    <w:rsid w:val="00077A76"/>
    <w:rsid w:val="00077F99"/>
    <w:rsid w:val="00080A80"/>
    <w:rsid w:val="00082DAE"/>
    <w:rsid w:val="00083CDA"/>
    <w:rsid w:val="00086382"/>
    <w:rsid w:val="000867DF"/>
    <w:rsid w:val="00086D28"/>
    <w:rsid w:val="000919EC"/>
    <w:rsid w:val="00093CD6"/>
    <w:rsid w:val="00094AA2"/>
    <w:rsid w:val="0009542E"/>
    <w:rsid w:val="00097DD2"/>
    <w:rsid w:val="000A2F8C"/>
    <w:rsid w:val="000A3166"/>
    <w:rsid w:val="000A318E"/>
    <w:rsid w:val="000A4597"/>
    <w:rsid w:val="000A4DE2"/>
    <w:rsid w:val="000A6CC2"/>
    <w:rsid w:val="000A6D62"/>
    <w:rsid w:val="000B0D42"/>
    <w:rsid w:val="000B3CBF"/>
    <w:rsid w:val="000B55A2"/>
    <w:rsid w:val="000B6A73"/>
    <w:rsid w:val="000B6AB2"/>
    <w:rsid w:val="000B7352"/>
    <w:rsid w:val="000C0DBA"/>
    <w:rsid w:val="000C136A"/>
    <w:rsid w:val="000C26DE"/>
    <w:rsid w:val="000C3DA1"/>
    <w:rsid w:val="000C4D3B"/>
    <w:rsid w:val="000D0C37"/>
    <w:rsid w:val="000D103A"/>
    <w:rsid w:val="000D2DF8"/>
    <w:rsid w:val="000D4C1F"/>
    <w:rsid w:val="000D5C1A"/>
    <w:rsid w:val="000D645E"/>
    <w:rsid w:val="000D7508"/>
    <w:rsid w:val="000E019B"/>
    <w:rsid w:val="000E0213"/>
    <w:rsid w:val="000E0555"/>
    <w:rsid w:val="000E07EC"/>
    <w:rsid w:val="000E1FF8"/>
    <w:rsid w:val="000E254A"/>
    <w:rsid w:val="000E493C"/>
    <w:rsid w:val="000E4D78"/>
    <w:rsid w:val="000E658C"/>
    <w:rsid w:val="000E7C62"/>
    <w:rsid w:val="000F059F"/>
    <w:rsid w:val="000F1871"/>
    <w:rsid w:val="000F1F4A"/>
    <w:rsid w:val="000F2186"/>
    <w:rsid w:val="000F3642"/>
    <w:rsid w:val="000F5D6C"/>
    <w:rsid w:val="000F6ACE"/>
    <w:rsid w:val="001018C9"/>
    <w:rsid w:val="00101AD7"/>
    <w:rsid w:val="00102474"/>
    <w:rsid w:val="00103083"/>
    <w:rsid w:val="001044D5"/>
    <w:rsid w:val="00107077"/>
    <w:rsid w:val="001072FE"/>
    <w:rsid w:val="00110704"/>
    <w:rsid w:val="00110DB6"/>
    <w:rsid w:val="00111FE1"/>
    <w:rsid w:val="00113A69"/>
    <w:rsid w:val="00114B18"/>
    <w:rsid w:val="001150AD"/>
    <w:rsid w:val="00115119"/>
    <w:rsid w:val="00115BBB"/>
    <w:rsid w:val="001233CC"/>
    <w:rsid w:val="0012385B"/>
    <w:rsid w:val="00123DF8"/>
    <w:rsid w:val="0012490B"/>
    <w:rsid w:val="0012526C"/>
    <w:rsid w:val="0012590D"/>
    <w:rsid w:val="00125922"/>
    <w:rsid w:val="00125EAB"/>
    <w:rsid w:val="001271A0"/>
    <w:rsid w:val="00130DF6"/>
    <w:rsid w:val="00132B74"/>
    <w:rsid w:val="00134061"/>
    <w:rsid w:val="00134C08"/>
    <w:rsid w:val="001352F5"/>
    <w:rsid w:val="00135BC3"/>
    <w:rsid w:val="00135FB4"/>
    <w:rsid w:val="00136F09"/>
    <w:rsid w:val="001371BB"/>
    <w:rsid w:val="0013791A"/>
    <w:rsid w:val="00137D6B"/>
    <w:rsid w:val="00137E43"/>
    <w:rsid w:val="00137ED2"/>
    <w:rsid w:val="00140A4F"/>
    <w:rsid w:val="00140DD9"/>
    <w:rsid w:val="00140F46"/>
    <w:rsid w:val="00141CA0"/>
    <w:rsid w:val="00142522"/>
    <w:rsid w:val="00142688"/>
    <w:rsid w:val="001445F8"/>
    <w:rsid w:val="001453AC"/>
    <w:rsid w:val="001458FA"/>
    <w:rsid w:val="001464D1"/>
    <w:rsid w:val="00146857"/>
    <w:rsid w:val="001469C0"/>
    <w:rsid w:val="00146A92"/>
    <w:rsid w:val="00150807"/>
    <w:rsid w:val="00151D57"/>
    <w:rsid w:val="00152D5A"/>
    <w:rsid w:val="001532E9"/>
    <w:rsid w:val="0015350F"/>
    <w:rsid w:val="00153D73"/>
    <w:rsid w:val="001548D9"/>
    <w:rsid w:val="0016072F"/>
    <w:rsid w:val="001615AB"/>
    <w:rsid w:val="00161DBC"/>
    <w:rsid w:val="00162F9C"/>
    <w:rsid w:val="001630ED"/>
    <w:rsid w:val="0016329D"/>
    <w:rsid w:val="00164D38"/>
    <w:rsid w:val="00165525"/>
    <w:rsid w:val="00166217"/>
    <w:rsid w:val="0016625F"/>
    <w:rsid w:val="001662B2"/>
    <w:rsid w:val="00166B2E"/>
    <w:rsid w:val="00167318"/>
    <w:rsid w:val="00171C5D"/>
    <w:rsid w:val="00172A27"/>
    <w:rsid w:val="00173B0B"/>
    <w:rsid w:val="00173C2F"/>
    <w:rsid w:val="00175397"/>
    <w:rsid w:val="0017662C"/>
    <w:rsid w:val="0017751F"/>
    <w:rsid w:val="0017761A"/>
    <w:rsid w:val="00180A6F"/>
    <w:rsid w:val="00181FF0"/>
    <w:rsid w:val="00183FE9"/>
    <w:rsid w:val="00184524"/>
    <w:rsid w:val="0018531C"/>
    <w:rsid w:val="0018597E"/>
    <w:rsid w:val="001861B1"/>
    <w:rsid w:val="00186BBD"/>
    <w:rsid w:val="00186EC2"/>
    <w:rsid w:val="00187203"/>
    <w:rsid w:val="00187DB0"/>
    <w:rsid w:val="0019294C"/>
    <w:rsid w:val="00192CDE"/>
    <w:rsid w:val="001946B3"/>
    <w:rsid w:val="00196621"/>
    <w:rsid w:val="001968DC"/>
    <w:rsid w:val="001A0345"/>
    <w:rsid w:val="001A06F7"/>
    <w:rsid w:val="001A10CB"/>
    <w:rsid w:val="001A158C"/>
    <w:rsid w:val="001A2281"/>
    <w:rsid w:val="001A273C"/>
    <w:rsid w:val="001A52C2"/>
    <w:rsid w:val="001A6022"/>
    <w:rsid w:val="001B0170"/>
    <w:rsid w:val="001B1B9A"/>
    <w:rsid w:val="001B2918"/>
    <w:rsid w:val="001B2EFE"/>
    <w:rsid w:val="001B300C"/>
    <w:rsid w:val="001B486E"/>
    <w:rsid w:val="001B5318"/>
    <w:rsid w:val="001B61CA"/>
    <w:rsid w:val="001B67E3"/>
    <w:rsid w:val="001B7A80"/>
    <w:rsid w:val="001B7C1E"/>
    <w:rsid w:val="001C0220"/>
    <w:rsid w:val="001C15AC"/>
    <w:rsid w:val="001C3A4A"/>
    <w:rsid w:val="001C55F6"/>
    <w:rsid w:val="001C5D59"/>
    <w:rsid w:val="001D07BB"/>
    <w:rsid w:val="001D1035"/>
    <w:rsid w:val="001D1244"/>
    <w:rsid w:val="001D1607"/>
    <w:rsid w:val="001D197A"/>
    <w:rsid w:val="001D26E1"/>
    <w:rsid w:val="001D2E88"/>
    <w:rsid w:val="001D3194"/>
    <w:rsid w:val="001D7E9F"/>
    <w:rsid w:val="001E11D8"/>
    <w:rsid w:val="001E1C75"/>
    <w:rsid w:val="001E2257"/>
    <w:rsid w:val="001E246B"/>
    <w:rsid w:val="001E2585"/>
    <w:rsid w:val="001E3014"/>
    <w:rsid w:val="001E30EA"/>
    <w:rsid w:val="001E37DA"/>
    <w:rsid w:val="001E4A67"/>
    <w:rsid w:val="001E6B5A"/>
    <w:rsid w:val="001F09B9"/>
    <w:rsid w:val="001F1592"/>
    <w:rsid w:val="001F2182"/>
    <w:rsid w:val="001F29F7"/>
    <w:rsid w:val="001F2C8E"/>
    <w:rsid w:val="001F31CA"/>
    <w:rsid w:val="001F36D8"/>
    <w:rsid w:val="001F4049"/>
    <w:rsid w:val="001F4315"/>
    <w:rsid w:val="001F586A"/>
    <w:rsid w:val="001F605C"/>
    <w:rsid w:val="001F6649"/>
    <w:rsid w:val="001F72A2"/>
    <w:rsid w:val="00200CE0"/>
    <w:rsid w:val="002012DE"/>
    <w:rsid w:val="0020150F"/>
    <w:rsid w:val="0020184F"/>
    <w:rsid w:val="0020236D"/>
    <w:rsid w:val="002035A9"/>
    <w:rsid w:val="002035D4"/>
    <w:rsid w:val="002039AB"/>
    <w:rsid w:val="00203A01"/>
    <w:rsid w:val="0020428A"/>
    <w:rsid w:val="00204F75"/>
    <w:rsid w:val="0021075E"/>
    <w:rsid w:val="002130B8"/>
    <w:rsid w:val="00213217"/>
    <w:rsid w:val="00213258"/>
    <w:rsid w:val="00213932"/>
    <w:rsid w:val="00214BC6"/>
    <w:rsid w:val="00214F85"/>
    <w:rsid w:val="0022058A"/>
    <w:rsid w:val="0022077E"/>
    <w:rsid w:val="002208E1"/>
    <w:rsid w:val="00220AB7"/>
    <w:rsid w:val="0022193B"/>
    <w:rsid w:val="00223EDC"/>
    <w:rsid w:val="00224269"/>
    <w:rsid w:val="002245F1"/>
    <w:rsid w:val="00225386"/>
    <w:rsid w:val="002262EE"/>
    <w:rsid w:val="00226AA9"/>
    <w:rsid w:val="00226D1C"/>
    <w:rsid w:val="00227186"/>
    <w:rsid w:val="002310BF"/>
    <w:rsid w:val="00231F51"/>
    <w:rsid w:val="002325D4"/>
    <w:rsid w:val="002328A6"/>
    <w:rsid w:val="00233920"/>
    <w:rsid w:val="00234733"/>
    <w:rsid w:val="00237CE5"/>
    <w:rsid w:val="00242F00"/>
    <w:rsid w:val="002454DF"/>
    <w:rsid w:val="00245D76"/>
    <w:rsid w:val="00247929"/>
    <w:rsid w:val="00253F82"/>
    <w:rsid w:val="002557D2"/>
    <w:rsid w:val="00255E9E"/>
    <w:rsid w:val="00257D35"/>
    <w:rsid w:val="00260A73"/>
    <w:rsid w:val="002634C4"/>
    <w:rsid w:val="002649DB"/>
    <w:rsid w:val="002653E2"/>
    <w:rsid w:val="00265805"/>
    <w:rsid w:val="00265CFF"/>
    <w:rsid w:val="00271290"/>
    <w:rsid w:val="002720F9"/>
    <w:rsid w:val="002721AD"/>
    <w:rsid w:val="00272A96"/>
    <w:rsid w:val="0027329A"/>
    <w:rsid w:val="002746E6"/>
    <w:rsid w:val="00274FEF"/>
    <w:rsid w:val="0027584C"/>
    <w:rsid w:val="002765B2"/>
    <w:rsid w:val="00280C34"/>
    <w:rsid w:val="00280FD1"/>
    <w:rsid w:val="002821E5"/>
    <w:rsid w:val="00282CF1"/>
    <w:rsid w:val="00283681"/>
    <w:rsid w:val="00283DA5"/>
    <w:rsid w:val="00284DFE"/>
    <w:rsid w:val="00284E87"/>
    <w:rsid w:val="00284EC8"/>
    <w:rsid w:val="002852D3"/>
    <w:rsid w:val="00285A1F"/>
    <w:rsid w:val="0028648F"/>
    <w:rsid w:val="00286E5B"/>
    <w:rsid w:val="002874F4"/>
    <w:rsid w:val="0029161A"/>
    <w:rsid w:val="00291D31"/>
    <w:rsid w:val="00291DBE"/>
    <w:rsid w:val="0029225E"/>
    <w:rsid w:val="00292B9A"/>
    <w:rsid w:val="00292CD6"/>
    <w:rsid w:val="00293503"/>
    <w:rsid w:val="00296DC7"/>
    <w:rsid w:val="002A0131"/>
    <w:rsid w:val="002A0DFA"/>
    <w:rsid w:val="002A2474"/>
    <w:rsid w:val="002A38D4"/>
    <w:rsid w:val="002A3D5F"/>
    <w:rsid w:val="002A4154"/>
    <w:rsid w:val="002A43D0"/>
    <w:rsid w:val="002A6DA5"/>
    <w:rsid w:val="002A70D3"/>
    <w:rsid w:val="002A7AC8"/>
    <w:rsid w:val="002B007C"/>
    <w:rsid w:val="002B139C"/>
    <w:rsid w:val="002B1F80"/>
    <w:rsid w:val="002B2D79"/>
    <w:rsid w:val="002B34D6"/>
    <w:rsid w:val="002B34F2"/>
    <w:rsid w:val="002B3A57"/>
    <w:rsid w:val="002B61D4"/>
    <w:rsid w:val="002B699C"/>
    <w:rsid w:val="002C0D0A"/>
    <w:rsid w:val="002C13A2"/>
    <w:rsid w:val="002C3C77"/>
    <w:rsid w:val="002C4686"/>
    <w:rsid w:val="002C6E99"/>
    <w:rsid w:val="002C743F"/>
    <w:rsid w:val="002D225D"/>
    <w:rsid w:val="002D307D"/>
    <w:rsid w:val="002D357B"/>
    <w:rsid w:val="002D455A"/>
    <w:rsid w:val="002D53EF"/>
    <w:rsid w:val="002D5B8E"/>
    <w:rsid w:val="002D6387"/>
    <w:rsid w:val="002E2527"/>
    <w:rsid w:val="002E3CBA"/>
    <w:rsid w:val="002E438E"/>
    <w:rsid w:val="002E4873"/>
    <w:rsid w:val="002E4908"/>
    <w:rsid w:val="002E4F84"/>
    <w:rsid w:val="002E4FBE"/>
    <w:rsid w:val="002E5135"/>
    <w:rsid w:val="002E58A3"/>
    <w:rsid w:val="002E6703"/>
    <w:rsid w:val="002E6835"/>
    <w:rsid w:val="002F0612"/>
    <w:rsid w:val="002F1E64"/>
    <w:rsid w:val="002F3531"/>
    <w:rsid w:val="002F684F"/>
    <w:rsid w:val="002F6DF5"/>
    <w:rsid w:val="002F7408"/>
    <w:rsid w:val="002F7F83"/>
    <w:rsid w:val="00300591"/>
    <w:rsid w:val="00301A67"/>
    <w:rsid w:val="00302760"/>
    <w:rsid w:val="00303803"/>
    <w:rsid w:val="00303A56"/>
    <w:rsid w:val="003042CB"/>
    <w:rsid w:val="0030639D"/>
    <w:rsid w:val="003079DF"/>
    <w:rsid w:val="00307AA3"/>
    <w:rsid w:val="00310303"/>
    <w:rsid w:val="00310A8A"/>
    <w:rsid w:val="00310D7F"/>
    <w:rsid w:val="003135D7"/>
    <w:rsid w:val="00313E58"/>
    <w:rsid w:val="003160AC"/>
    <w:rsid w:val="003174AB"/>
    <w:rsid w:val="00317A18"/>
    <w:rsid w:val="00320BCF"/>
    <w:rsid w:val="00320BFE"/>
    <w:rsid w:val="00320CE9"/>
    <w:rsid w:val="00321000"/>
    <w:rsid w:val="003214D5"/>
    <w:rsid w:val="00323252"/>
    <w:rsid w:val="0032335B"/>
    <w:rsid w:val="00323DB1"/>
    <w:rsid w:val="003246B7"/>
    <w:rsid w:val="00324D63"/>
    <w:rsid w:val="003305DC"/>
    <w:rsid w:val="003317FE"/>
    <w:rsid w:val="00331CFE"/>
    <w:rsid w:val="003325F1"/>
    <w:rsid w:val="00333830"/>
    <w:rsid w:val="00335195"/>
    <w:rsid w:val="0033609C"/>
    <w:rsid w:val="003362C2"/>
    <w:rsid w:val="00336A84"/>
    <w:rsid w:val="00336C9B"/>
    <w:rsid w:val="0033736C"/>
    <w:rsid w:val="00337FD2"/>
    <w:rsid w:val="00340565"/>
    <w:rsid w:val="00340B5F"/>
    <w:rsid w:val="00342302"/>
    <w:rsid w:val="003423D6"/>
    <w:rsid w:val="00342773"/>
    <w:rsid w:val="00343766"/>
    <w:rsid w:val="003438B6"/>
    <w:rsid w:val="00344077"/>
    <w:rsid w:val="0034434C"/>
    <w:rsid w:val="003444AB"/>
    <w:rsid w:val="00344BD6"/>
    <w:rsid w:val="00346B59"/>
    <w:rsid w:val="003501B0"/>
    <w:rsid w:val="003507F6"/>
    <w:rsid w:val="00352B2D"/>
    <w:rsid w:val="00352BEA"/>
    <w:rsid w:val="0035429E"/>
    <w:rsid w:val="00354DCE"/>
    <w:rsid w:val="003558BF"/>
    <w:rsid w:val="003560F1"/>
    <w:rsid w:val="00360BCD"/>
    <w:rsid w:val="003613D3"/>
    <w:rsid w:val="0036146D"/>
    <w:rsid w:val="003623AE"/>
    <w:rsid w:val="003633E7"/>
    <w:rsid w:val="00364628"/>
    <w:rsid w:val="00365936"/>
    <w:rsid w:val="00366770"/>
    <w:rsid w:val="00367C00"/>
    <w:rsid w:val="003705EB"/>
    <w:rsid w:val="00371AB1"/>
    <w:rsid w:val="00372AB4"/>
    <w:rsid w:val="00372B6E"/>
    <w:rsid w:val="00373BB3"/>
    <w:rsid w:val="003777B6"/>
    <w:rsid w:val="00377924"/>
    <w:rsid w:val="00381344"/>
    <w:rsid w:val="00384F8D"/>
    <w:rsid w:val="0038691F"/>
    <w:rsid w:val="00386DBE"/>
    <w:rsid w:val="003875ED"/>
    <w:rsid w:val="00390BA4"/>
    <w:rsid w:val="00391778"/>
    <w:rsid w:val="003926A0"/>
    <w:rsid w:val="0039300B"/>
    <w:rsid w:val="0039329F"/>
    <w:rsid w:val="00393798"/>
    <w:rsid w:val="00393D00"/>
    <w:rsid w:val="00394CEF"/>
    <w:rsid w:val="003952A6"/>
    <w:rsid w:val="00396A86"/>
    <w:rsid w:val="003A063E"/>
    <w:rsid w:val="003A08C8"/>
    <w:rsid w:val="003A1862"/>
    <w:rsid w:val="003A1DFF"/>
    <w:rsid w:val="003A2298"/>
    <w:rsid w:val="003A2575"/>
    <w:rsid w:val="003A283E"/>
    <w:rsid w:val="003A5036"/>
    <w:rsid w:val="003A5B04"/>
    <w:rsid w:val="003A767B"/>
    <w:rsid w:val="003B0185"/>
    <w:rsid w:val="003B02DE"/>
    <w:rsid w:val="003B2623"/>
    <w:rsid w:val="003B289D"/>
    <w:rsid w:val="003B33E2"/>
    <w:rsid w:val="003B3DC5"/>
    <w:rsid w:val="003B4612"/>
    <w:rsid w:val="003B559B"/>
    <w:rsid w:val="003B5669"/>
    <w:rsid w:val="003B7D1A"/>
    <w:rsid w:val="003C0B02"/>
    <w:rsid w:val="003C1075"/>
    <w:rsid w:val="003C1327"/>
    <w:rsid w:val="003C136C"/>
    <w:rsid w:val="003C2703"/>
    <w:rsid w:val="003C2ED6"/>
    <w:rsid w:val="003C3090"/>
    <w:rsid w:val="003C37CF"/>
    <w:rsid w:val="003C4025"/>
    <w:rsid w:val="003C4289"/>
    <w:rsid w:val="003C42B0"/>
    <w:rsid w:val="003C4E95"/>
    <w:rsid w:val="003C5B34"/>
    <w:rsid w:val="003C687D"/>
    <w:rsid w:val="003C714B"/>
    <w:rsid w:val="003C7471"/>
    <w:rsid w:val="003C7B3E"/>
    <w:rsid w:val="003D10D4"/>
    <w:rsid w:val="003D33ED"/>
    <w:rsid w:val="003D400C"/>
    <w:rsid w:val="003D4839"/>
    <w:rsid w:val="003D4AFC"/>
    <w:rsid w:val="003D4B56"/>
    <w:rsid w:val="003D63F0"/>
    <w:rsid w:val="003D77D2"/>
    <w:rsid w:val="003D7DD1"/>
    <w:rsid w:val="003D7DEE"/>
    <w:rsid w:val="003E39F6"/>
    <w:rsid w:val="003E588B"/>
    <w:rsid w:val="003E665E"/>
    <w:rsid w:val="003E67D2"/>
    <w:rsid w:val="003E6FC0"/>
    <w:rsid w:val="003E774D"/>
    <w:rsid w:val="003F0F95"/>
    <w:rsid w:val="003F1745"/>
    <w:rsid w:val="003F4429"/>
    <w:rsid w:val="003F4D8C"/>
    <w:rsid w:val="003F6038"/>
    <w:rsid w:val="003F6664"/>
    <w:rsid w:val="0040027C"/>
    <w:rsid w:val="00400CCB"/>
    <w:rsid w:val="00400D2D"/>
    <w:rsid w:val="0040128E"/>
    <w:rsid w:val="00401398"/>
    <w:rsid w:val="00402266"/>
    <w:rsid w:val="00402747"/>
    <w:rsid w:val="00402BE2"/>
    <w:rsid w:val="00402EC1"/>
    <w:rsid w:val="00403A0D"/>
    <w:rsid w:val="0040479A"/>
    <w:rsid w:val="00404AAC"/>
    <w:rsid w:val="00404BAD"/>
    <w:rsid w:val="00405562"/>
    <w:rsid w:val="00407234"/>
    <w:rsid w:val="00407782"/>
    <w:rsid w:val="004128ED"/>
    <w:rsid w:val="00412B99"/>
    <w:rsid w:val="004137D9"/>
    <w:rsid w:val="00413EED"/>
    <w:rsid w:val="00414DD5"/>
    <w:rsid w:val="00415C41"/>
    <w:rsid w:val="00417AF8"/>
    <w:rsid w:val="004201C6"/>
    <w:rsid w:val="0042053A"/>
    <w:rsid w:val="00421037"/>
    <w:rsid w:val="00422F79"/>
    <w:rsid w:val="00424927"/>
    <w:rsid w:val="00424EC5"/>
    <w:rsid w:val="0042528F"/>
    <w:rsid w:val="00425D3B"/>
    <w:rsid w:val="00425E91"/>
    <w:rsid w:val="00427647"/>
    <w:rsid w:val="004306EC"/>
    <w:rsid w:val="00430D23"/>
    <w:rsid w:val="00430D82"/>
    <w:rsid w:val="00432CA2"/>
    <w:rsid w:val="0043705B"/>
    <w:rsid w:val="004370DE"/>
    <w:rsid w:val="00437623"/>
    <w:rsid w:val="00437907"/>
    <w:rsid w:val="004401E7"/>
    <w:rsid w:val="00440548"/>
    <w:rsid w:val="00440F28"/>
    <w:rsid w:val="0044183F"/>
    <w:rsid w:val="004436BF"/>
    <w:rsid w:val="00444E82"/>
    <w:rsid w:val="00446A1F"/>
    <w:rsid w:val="00446C38"/>
    <w:rsid w:val="0044705F"/>
    <w:rsid w:val="004478A6"/>
    <w:rsid w:val="004517F1"/>
    <w:rsid w:val="00451814"/>
    <w:rsid w:val="00451985"/>
    <w:rsid w:val="00453E14"/>
    <w:rsid w:val="00454923"/>
    <w:rsid w:val="00454F11"/>
    <w:rsid w:val="004550D1"/>
    <w:rsid w:val="00455529"/>
    <w:rsid w:val="00456723"/>
    <w:rsid w:val="00456B71"/>
    <w:rsid w:val="00457C71"/>
    <w:rsid w:val="00461DEC"/>
    <w:rsid w:val="00462ABF"/>
    <w:rsid w:val="00462F55"/>
    <w:rsid w:val="004635A6"/>
    <w:rsid w:val="00463ED7"/>
    <w:rsid w:val="00464FA8"/>
    <w:rsid w:val="004652E1"/>
    <w:rsid w:val="00467015"/>
    <w:rsid w:val="0046797E"/>
    <w:rsid w:val="00467B6E"/>
    <w:rsid w:val="00467F4B"/>
    <w:rsid w:val="0047103B"/>
    <w:rsid w:val="00474FE6"/>
    <w:rsid w:val="004759C5"/>
    <w:rsid w:val="00475F47"/>
    <w:rsid w:val="00477541"/>
    <w:rsid w:val="0048053C"/>
    <w:rsid w:val="00481755"/>
    <w:rsid w:val="0048188C"/>
    <w:rsid w:val="00482AA9"/>
    <w:rsid w:val="00482CD9"/>
    <w:rsid w:val="00483CAD"/>
    <w:rsid w:val="004846AE"/>
    <w:rsid w:val="004848D9"/>
    <w:rsid w:val="00485155"/>
    <w:rsid w:val="004865F0"/>
    <w:rsid w:val="00486D5F"/>
    <w:rsid w:val="00487573"/>
    <w:rsid w:val="004901BB"/>
    <w:rsid w:val="004906D0"/>
    <w:rsid w:val="0049104A"/>
    <w:rsid w:val="0049128C"/>
    <w:rsid w:val="00491A9C"/>
    <w:rsid w:val="00491AEA"/>
    <w:rsid w:val="00492530"/>
    <w:rsid w:val="00493053"/>
    <w:rsid w:val="00493EB7"/>
    <w:rsid w:val="00493EF1"/>
    <w:rsid w:val="004947CC"/>
    <w:rsid w:val="0049606B"/>
    <w:rsid w:val="0049619B"/>
    <w:rsid w:val="004A1520"/>
    <w:rsid w:val="004A28A8"/>
    <w:rsid w:val="004A378F"/>
    <w:rsid w:val="004A4D84"/>
    <w:rsid w:val="004A621E"/>
    <w:rsid w:val="004A69D1"/>
    <w:rsid w:val="004A7587"/>
    <w:rsid w:val="004A77E3"/>
    <w:rsid w:val="004B349E"/>
    <w:rsid w:val="004B353F"/>
    <w:rsid w:val="004B393C"/>
    <w:rsid w:val="004B4C9D"/>
    <w:rsid w:val="004B5200"/>
    <w:rsid w:val="004C0808"/>
    <w:rsid w:val="004C1289"/>
    <w:rsid w:val="004C1386"/>
    <w:rsid w:val="004C27F3"/>
    <w:rsid w:val="004C52D6"/>
    <w:rsid w:val="004C5CBB"/>
    <w:rsid w:val="004C69DE"/>
    <w:rsid w:val="004C6A2A"/>
    <w:rsid w:val="004C6F15"/>
    <w:rsid w:val="004C7918"/>
    <w:rsid w:val="004D032B"/>
    <w:rsid w:val="004D075A"/>
    <w:rsid w:val="004D10F2"/>
    <w:rsid w:val="004D223A"/>
    <w:rsid w:val="004D3769"/>
    <w:rsid w:val="004D3983"/>
    <w:rsid w:val="004D4EC7"/>
    <w:rsid w:val="004D638E"/>
    <w:rsid w:val="004D63FF"/>
    <w:rsid w:val="004D6BE1"/>
    <w:rsid w:val="004E0D92"/>
    <w:rsid w:val="004E135C"/>
    <w:rsid w:val="004E1548"/>
    <w:rsid w:val="004E1B8C"/>
    <w:rsid w:val="004E1EB6"/>
    <w:rsid w:val="004E266F"/>
    <w:rsid w:val="004E28B2"/>
    <w:rsid w:val="004E3439"/>
    <w:rsid w:val="004E3A55"/>
    <w:rsid w:val="004E48A5"/>
    <w:rsid w:val="004E4B29"/>
    <w:rsid w:val="004E7272"/>
    <w:rsid w:val="004E747A"/>
    <w:rsid w:val="004F00B1"/>
    <w:rsid w:val="004F023E"/>
    <w:rsid w:val="004F046B"/>
    <w:rsid w:val="004F1C27"/>
    <w:rsid w:val="004F3189"/>
    <w:rsid w:val="004F3B55"/>
    <w:rsid w:val="004F4517"/>
    <w:rsid w:val="004F4A38"/>
    <w:rsid w:val="004F4AC7"/>
    <w:rsid w:val="004F5B21"/>
    <w:rsid w:val="004F6929"/>
    <w:rsid w:val="004F69C6"/>
    <w:rsid w:val="004F75D6"/>
    <w:rsid w:val="00500B2E"/>
    <w:rsid w:val="00500C8A"/>
    <w:rsid w:val="005013F3"/>
    <w:rsid w:val="00502C4D"/>
    <w:rsid w:val="00503C24"/>
    <w:rsid w:val="00503D0D"/>
    <w:rsid w:val="0050474B"/>
    <w:rsid w:val="00506FAC"/>
    <w:rsid w:val="0051026A"/>
    <w:rsid w:val="00510A33"/>
    <w:rsid w:val="00510BAB"/>
    <w:rsid w:val="005113FE"/>
    <w:rsid w:val="00513198"/>
    <w:rsid w:val="00513B7D"/>
    <w:rsid w:val="00514B00"/>
    <w:rsid w:val="00514B91"/>
    <w:rsid w:val="00515C6D"/>
    <w:rsid w:val="00516A25"/>
    <w:rsid w:val="00516D67"/>
    <w:rsid w:val="0052011A"/>
    <w:rsid w:val="005206E5"/>
    <w:rsid w:val="00520C24"/>
    <w:rsid w:val="0052113F"/>
    <w:rsid w:val="005212C8"/>
    <w:rsid w:val="00521A1E"/>
    <w:rsid w:val="00521C0C"/>
    <w:rsid w:val="00522249"/>
    <w:rsid w:val="0052266E"/>
    <w:rsid w:val="00522C6B"/>
    <w:rsid w:val="00523693"/>
    <w:rsid w:val="0052373E"/>
    <w:rsid w:val="0052401B"/>
    <w:rsid w:val="00524A1F"/>
    <w:rsid w:val="005262D4"/>
    <w:rsid w:val="00526ABA"/>
    <w:rsid w:val="00527F3B"/>
    <w:rsid w:val="005301F2"/>
    <w:rsid w:val="005329A3"/>
    <w:rsid w:val="00532EC6"/>
    <w:rsid w:val="00532F6F"/>
    <w:rsid w:val="005336F8"/>
    <w:rsid w:val="00533729"/>
    <w:rsid w:val="00535BE6"/>
    <w:rsid w:val="005364F1"/>
    <w:rsid w:val="0053775F"/>
    <w:rsid w:val="00540089"/>
    <w:rsid w:val="0054116B"/>
    <w:rsid w:val="005427FB"/>
    <w:rsid w:val="00542835"/>
    <w:rsid w:val="0054585D"/>
    <w:rsid w:val="00545E38"/>
    <w:rsid w:val="00546569"/>
    <w:rsid w:val="00547449"/>
    <w:rsid w:val="0055123F"/>
    <w:rsid w:val="00551967"/>
    <w:rsid w:val="00551A50"/>
    <w:rsid w:val="00552490"/>
    <w:rsid w:val="00553770"/>
    <w:rsid w:val="00553A08"/>
    <w:rsid w:val="005543A0"/>
    <w:rsid w:val="005547CB"/>
    <w:rsid w:val="005547FF"/>
    <w:rsid w:val="00554F96"/>
    <w:rsid w:val="00555F27"/>
    <w:rsid w:val="00556C83"/>
    <w:rsid w:val="00556F9D"/>
    <w:rsid w:val="00557ACE"/>
    <w:rsid w:val="00560269"/>
    <w:rsid w:val="00560E65"/>
    <w:rsid w:val="00560F05"/>
    <w:rsid w:val="00561E54"/>
    <w:rsid w:val="0056248D"/>
    <w:rsid w:val="00562AE1"/>
    <w:rsid w:val="00564E1F"/>
    <w:rsid w:val="00565C05"/>
    <w:rsid w:val="00566DD5"/>
    <w:rsid w:val="005677AA"/>
    <w:rsid w:val="005711D6"/>
    <w:rsid w:val="00573694"/>
    <w:rsid w:val="005754C0"/>
    <w:rsid w:val="005756C9"/>
    <w:rsid w:val="0057579A"/>
    <w:rsid w:val="00575B95"/>
    <w:rsid w:val="005762BF"/>
    <w:rsid w:val="0057737F"/>
    <w:rsid w:val="005775B8"/>
    <w:rsid w:val="005775F4"/>
    <w:rsid w:val="005818A7"/>
    <w:rsid w:val="00583EF2"/>
    <w:rsid w:val="00585623"/>
    <w:rsid w:val="00585E21"/>
    <w:rsid w:val="00590D8C"/>
    <w:rsid w:val="0059136E"/>
    <w:rsid w:val="0059139D"/>
    <w:rsid w:val="0059276B"/>
    <w:rsid w:val="00592B05"/>
    <w:rsid w:val="00593905"/>
    <w:rsid w:val="00593D13"/>
    <w:rsid w:val="00594106"/>
    <w:rsid w:val="005944A7"/>
    <w:rsid w:val="00594DB0"/>
    <w:rsid w:val="00595109"/>
    <w:rsid w:val="005952A2"/>
    <w:rsid w:val="0059568D"/>
    <w:rsid w:val="00596CF3"/>
    <w:rsid w:val="005A048E"/>
    <w:rsid w:val="005A2581"/>
    <w:rsid w:val="005A25C4"/>
    <w:rsid w:val="005A2C15"/>
    <w:rsid w:val="005A3A72"/>
    <w:rsid w:val="005A3DD4"/>
    <w:rsid w:val="005A4979"/>
    <w:rsid w:val="005A4C6B"/>
    <w:rsid w:val="005A7926"/>
    <w:rsid w:val="005B222D"/>
    <w:rsid w:val="005B2C3E"/>
    <w:rsid w:val="005B2CE6"/>
    <w:rsid w:val="005B4417"/>
    <w:rsid w:val="005B48AF"/>
    <w:rsid w:val="005B538F"/>
    <w:rsid w:val="005B62B4"/>
    <w:rsid w:val="005C01FE"/>
    <w:rsid w:val="005C2E30"/>
    <w:rsid w:val="005C3BEE"/>
    <w:rsid w:val="005C4591"/>
    <w:rsid w:val="005C466E"/>
    <w:rsid w:val="005C6143"/>
    <w:rsid w:val="005C6182"/>
    <w:rsid w:val="005C6ADA"/>
    <w:rsid w:val="005C7E65"/>
    <w:rsid w:val="005C7F25"/>
    <w:rsid w:val="005D0020"/>
    <w:rsid w:val="005D065C"/>
    <w:rsid w:val="005D158A"/>
    <w:rsid w:val="005D24B4"/>
    <w:rsid w:val="005D38D6"/>
    <w:rsid w:val="005D56E7"/>
    <w:rsid w:val="005D6043"/>
    <w:rsid w:val="005D6AC3"/>
    <w:rsid w:val="005D6C20"/>
    <w:rsid w:val="005E036B"/>
    <w:rsid w:val="005E06A0"/>
    <w:rsid w:val="005E0951"/>
    <w:rsid w:val="005E0CB9"/>
    <w:rsid w:val="005E1AC8"/>
    <w:rsid w:val="005E3D26"/>
    <w:rsid w:val="005E465D"/>
    <w:rsid w:val="005E6628"/>
    <w:rsid w:val="005E6EC8"/>
    <w:rsid w:val="005E755D"/>
    <w:rsid w:val="005F0BB0"/>
    <w:rsid w:val="005F1DCB"/>
    <w:rsid w:val="005F3F49"/>
    <w:rsid w:val="005F4F5F"/>
    <w:rsid w:val="005F5173"/>
    <w:rsid w:val="005F5264"/>
    <w:rsid w:val="005F61FE"/>
    <w:rsid w:val="005F6455"/>
    <w:rsid w:val="00603125"/>
    <w:rsid w:val="00603683"/>
    <w:rsid w:val="00606B68"/>
    <w:rsid w:val="00606E7E"/>
    <w:rsid w:val="00607D16"/>
    <w:rsid w:val="00607D17"/>
    <w:rsid w:val="00607F24"/>
    <w:rsid w:val="00611B08"/>
    <w:rsid w:val="0061252C"/>
    <w:rsid w:val="00614C08"/>
    <w:rsid w:val="00614D0F"/>
    <w:rsid w:val="00615A94"/>
    <w:rsid w:val="00616C0F"/>
    <w:rsid w:val="006173C9"/>
    <w:rsid w:val="0062018E"/>
    <w:rsid w:val="006210BA"/>
    <w:rsid w:val="0062120F"/>
    <w:rsid w:val="0062175D"/>
    <w:rsid w:val="00624104"/>
    <w:rsid w:val="00624A52"/>
    <w:rsid w:val="006259F0"/>
    <w:rsid w:val="00625A63"/>
    <w:rsid w:val="006269CC"/>
    <w:rsid w:val="00626CB6"/>
    <w:rsid w:val="00627C2E"/>
    <w:rsid w:val="00630619"/>
    <w:rsid w:val="00630999"/>
    <w:rsid w:val="006310B0"/>
    <w:rsid w:val="006320FC"/>
    <w:rsid w:val="00632F89"/>
    <w:rsid w:val="00633ABE"/>
    <w:rsid w:val="0063454A"/>
    <w:rsid w:val="006357B8"/>
    <w:rsid w:val="00635E07"/>
    <w:rsid w:val="006376FF"/>
    <w:rsid w:val="006432BA"/>
    <w:rsid w:val="006434AE"/>
    <w:rsid w:val="0064511D"/>
    <w:rsid w:val="00650F4E"/>
    <w:rsid w:val="0065189A"/>
    <w:rsid w:val="0065203A"/>
    <w:rsid w:val="0065309A"/>
    <w:rsid w:val="00653F4A"/>
    <w:rsid w:val="006547F6"/>
    <w:rsid w:val="00655024"/>
    <w:rsid w:val="00655DFE"/>
    <w:rsid w:val="00656450"/>
    <w:rsid w:val="006579ED"/>
    <w:rsid w:val="0066000D"/>
    <w:rsid w:val="00661853"/>
    <w:rsid w:val="006633AD"/>
    <w:rsid w:val="00663487"/>
    <w:rsid w:val="00663B98"/>
    <w:rsid w:val="00664489"/>
    <w:rsid w:val="00666D1D"/>
    <w:rsid w:val="00666FF4"/>
    <w:rsid w:val="006670B2"/>
    <w:rsid w:val="00670838"/>
    <w:rsid w:val="00672EBD"/>
    <w:rsid w:val="006735AF"/>
    <w:rsid w:val="0067418B"/>
    <w:rsid w:val="00674D9D"/>
    <w:rsid w:val="00675FCE"/>
    <w:rsid w:val="0067685C"/>
    <w:rsid w:val="00677A45"/>
    <w:rsid w:val="00677E9E"/>
    <w:rsid w:val="0068038C"/>
    <w:rsid w:val="00680988"/>
    <w:rsid w:val="006814CD"/>
    <w:rsid w:val="00681E00"/>
    <w:rsid w:val="00682004"/>
    <w:rsid w:val="00683524"/>
    <w:rsid w:val="00683BA5"/>
    <w:rsid w:val="00685082"/>
    <w:rsid w:val="00686642"/>
    <w:rsid w:val="0068745B"/>
    <w:rsid w:val="00687DAD"/>
    <w:rsid w:val="006914A6"/>
    <w:rsid w:val="00693E51"/>
    <w:rsid w:val="006940FB"/>
    <w:rsid w:val="00694ED8"/>
    <w:rsid w:val="00695417"/>
    <w:rsid w:val="00695798"/>
    <w:rsid w:val="006961E3"/>
    <w:rsid w:val="0069672C"/>
    <w:rsid w:val="00696BEC"/>
    <w:rsid w:val="006976C3"/>
    <w:rsid w:val="00697776"/>
    <w:rsid w:val="00697D93"/>
    <w:rsid w:val="006A09C2"/>
    <w:rsid w:val="006A1E8A"/>
    <w:rsid w:val="006A32EF"/>
    <w:rsid w:val="006A3B55"/>
    <w:rsid w:val="006A3C64"/>
    <w:rsid w:val="006A743C"/>
    <w:rsid w:val="006A74C4"/>
    <w:rsid w:val="006A75D3"/>
    <w:rsid w:val="006B0F5F"/>
    <w:rsid w:val="006B4438"/>
    <w:rsid w:val="006B4627"/>
    <w:rsid w:val="006B46CE"/>
    <w:rsid w:val="006B5516"/>
    <w:rsid w:val="006B552A"/>
    <w:rsid w:val="006B5EA5"/>
    <w:rsid w:val="006B62B5"/>
    <w:rsid w:val="006B6455"/>
    <w:rsid w:val="006B6A64"/>
    <w:rsid w:val="006C051E"/>
    <w:rsid w:val="006C2D99"/>
    <w:rsid w:val="006C39A0"/>
    <w:rsid w:val="006C58B7"/>
    <w:rsid w:val="006C5CE6"/>
    <w:rsid w:val="006C65FA"/>
    <w:rsid w:val="006C6817"/>
    <w:rsid w:val="006D02FB"/>
    <w:rsid w:val="006D0C96"/>
    <w:rsid w:val="006D19A4"/>
    <w:rsid w:val="006D2257"/>
    <w:rsid w:val="006D2B39"/>
    <w:rsid w:val="006D3C72"/>
    <w:rsid w:val="006D4072"/>
    <w:rsid w:val="006D67A6"/>
    <w:rsid w:val="006D7823"/>
    <w:rsid w:val="006E0D5B"/>
    <w:rsid w:val="006E1950"/>
    <w:rsid w:val="006E2B6E"/>
    <w:rsid w:val="006E314C"/>
    <w:rsid w:val="006E3C89"/>
    <w:rsid w:val="006E3E98"/>
    <w:rsid w:val="006E4374"/>
    <w:rsid w:val="006E4F3A"/>
    <w:rsid w:val="006E56FF"/>
    <w:rsid w:val="006E59EA"/>
    <w:rsid w:val="006E648E"/>
    <w:rsid w:val="006E793F"/>
    <w:rsid w:val="006F0121"/>
    <w:rsid w:val="006F031E"/>
    <w:rsid w:val="006F1701"/>
    <w:rsid w:val="006F1762"/>
    <w:rsid w:val="006F1802"/>
    <w:rsid w:val="006F37B2"/>
    <w:rsid w:val="006F3A6A"/>
    <w:rsid w:val="006F3AE2"/>
    <w:rsid w:val="006F3B2E"/>
    <w:rsid w:val="006F5D0A"/>
    <w:rsid w:val="006F6B07"/>
    <w:rsid w:val="00700B32"/>
    <w:rsid w:val="00700EA1"/>
    <w:rsid w:val="007017FD"/>
    <w:rsid w:val="00702D6B"/>
    <w:rsid w:val="00704E86"/>
    <w:rsid w:val="00705109"/>
    <w:rsid w:val="00705134"/>
    <w:rsid w:val="007052ED"/>
    <w:rsid w:val="0070713D"/>
    <w:rsid w:val="00707AA5"/>
    <w:rsid w:val="00710791"/>
    <w:rsid w:val="00710ABE"/>
    <w:rsid w:val="00711A9F"/>
    <w:rsid w:val="0071214F"/>
    <w:rsid w:val="00713536"/>
    <w:rsid w:val="007139BF"/>
    <w:rsid w:val="00713C6B"/>
    <w:rsid w:val="00714594"/>
    <w:rsid w:val="007154B8"/>
    <w:rsid w:val="00715A69"/>
    <w:rsid w:val="00717B86"/>
    <w:rsid w:val="007211F3"/>
    <w:rsid w:val="0072172B"/>
    <w:rsid w:val="00723969"/>
    <w:rsid w:val="0072405D"/>
    <w:rsid w:val="00724AE6"/>
    <w:rsid w:val="0072624E"/>
    <w:rsid w:val="007269C5"/>
    <w:rsid w:val="00726E6B"/>
    <w:rsid w:val="00727FD7"/>
    <w:rsid w:val="007304BD"/>
    <w:rsid w:val="00731595"/>
    <w:rsid w:val="00732154"/>
    <w:rsid w:val="00734317"/>
    <w:rsid w:val="00734AB4"/>
    <w:rsid w:val="00734BB4"/>
    <w:rsid w:val="00734E44"/>
    <w:rsid w:val="00734E57"/>
    <w:rsid w:val="00734EB4"/>
    <w:rsid w:val="00735742"/>
    <w:rsid w:val="00735A38"/>
    <w:rsid w:val="00735CED"/>
    <w:rsid w:val="0073674F"/>
    <w:rsid w:val="007401A7"/>
    <w:rsid w:val="00740932"/>
    <w:rsid w:val="00742735"/>
    <w:rsid w:val="00745CE7"/>
    <w:rsid w:val="00746B9D"/>
    <w:rsid w:val="007479B4"/>
    <w:rsid w:val="00747C2E"/>
    <w:rsid w:val="00750C35"/>
    <w:rsid w:val="00750DA9"/>
    <w:rsid w:val="007524BC"/>
    <w:rsid w:val="007524CD"/>
    <w:rsid w:val="00752BAE"/>
    <w:rsid w:val="00752D06"/>
    <w:rsid w:val="00753132"/>
    <w:rsid w:val="0075560A"/>
    <w:rsid w:val="00755B5E"/>
    <w:rsid w:val="00756D90"/>
    <w:rsid w:val="00757951"/>
    <w:rsid w:val="007618A9"/>
    <w:rsid w:val="00762AF2"/>
    <w:rsid w:val="00762CD1"/>
    <w:rsid w:val="00763B91"/>
    <w:rsid w:val="00763BB0"/>
    <w:rsid w:val="007645A0"/>
    <w:rsid w:val="00764BED"/>
    <w:rsid w:val="00771656"/>
    <w:rsid w:val="00774326"/>
    <w:rsid w:val="00774354"/>
    <w:rsid w:val="0077522E"/>
    <w:rsid w:val="00781C0B"/>
    <w:rsid w:val="00781C43"/>
    <w:rsid w:val="00782922"/>
    <w:rsid w:val="00782DE8"/>
    <w:rsid w:val="0078331C"/>
    <w:rsid w:val="0078370D"/>
    <w:rsid w:val="00785A27"/>
    <w:rsid w:val="00787A3B"/>
    <w:rsid w:val="0079001E"/>
    <w:rsid w:val="0079016D"/>
    <w:rsid w:val="0079108B"/>
    <w:rsid w:val="00791218"/>
    <w:rsid w:val="00792B6A"/>
    <w:rsid w:val="007940F5"/>
    <w:rsid w:val="0079468D"/>
    <w:rsid w:val="0079477B"/>
    <w:rsid w:val="00794DF5"/>
    <w:rsid w:val="0079734A"/>
    <w:rsid w:val="007A01A8"/>
    <w:rsid w:val="007A0EF9"/>
    <w:rsid w:val="007A1E02"/>
    <w:rsid w:val="007A2F18"/>
    <w:rsid w:val="007A4219"/>
    <w:rsid w:val="007A6922"/>
    <w:rsid w:val="007A6C7D"/>
    <w:rsid w:val="007A6FCC"/>
    <w:rsid w:val="007B14A7"/>
    <w:rsid w:val="007B1674"/>
    <w:rsid w:val="007B1D10"/>
    <w:rsid w:val="007B1D8A"/>
    <w:rsid w:val="007B3062"/>
    <w:rsid w:val="007B4588"/>
    <w:rsid w:val="007B475A"/>
    <w:rsid w:val="007B4B5F"/>
    <w:rsid w:val="007B5793"/>
    <w:rsid w:val="007B6201"/>
    <w:rsid w:val="007B7991"/>
    <w:rsid w:val="007C2783"/>
    <w:rsid w:val="007C3069"/>
    <w:rsid w:val="007C46F7"/>
    <w:rsid w:val="007C4DCA"/>
    <w:rsid w:val="007C693C"/>
    <w:rsid w:val="007C7346"/>
    <w:rsid w:val="007D105D"/>
    <w:rsid w:val="007D2305"/>
    <w:rsid w:val="007D305D"/>
    <w:rsid w:val="007D3C62"/>
    <w:rsid w:val="007D5377"/>
    <w:rsid w:val="007D5E52"/>
    <w:rsid w:val="007D6C3E"/>
    <w:rsid w:val="007E0E72"/>
    <w:rsid w:val="007E21CF"/>
    <w:rsid w:val="007E2DB7"/>
    <w:rsid w:val="007E37EB"/>
    <w:rsid w:val="007E3B32"/>
    <w:rsid w:val="007E3B8C"/>
    <w:rsid w:val="007E4232"/>
    <w:rsid w:val="007E5BCC"/>
    <w:rsid w:val="007E67C8"/>
    <w:rsid w:val="007E6B01"/>
    <w:rsid w:val="007E7D85"/>
    <w:rsid w:val="007F08E5"/>
    <w:rsid w:val="007F0D9D"/>
    <w:rsid w:val="007F3A49"/>
    <w:rsid w:val="007F3B10"/>
    <w:rsid w:val="007F3DC0"/>
    <w:rsid w:val="007F4756"/>
    <w:rsid w:val="007F6D33"/>
    <w:rsid w:val="007F72B2"/>
    <w:rsid w:val="007F76A8"/>
    <w:rsid w:val="007F7B49"/>
    <w:rsid w:val="008005DA"/>
    <w:rsid w:val="00801C04"/>
    <w:rsid w:val="00803B18"/>
    <w:rsid w:val="00803F8E"/>
    <w:rsid w:val="0080465A"/>
    <w:rsid w:val="00804FED"/>
    <w:rsid w:val="00805D6D"/>
    <w:rsid w:val="00807B6C"/>
    <w:rsid w:val="00807F35"/>
    <w:rsid w:val="00811523"/>
    <w:rsid w:val="00811D46"/>
    <w:rsid w:val="00812E66"/>
    <w:rsid w:val="008157F6"/>
    <w:rsid w:val="00816A29"/>
    <w:rsid w:val="008204F6"/>
    <w:rsid w:val="00820DA2"/>
    <w:rsid w:val="008220AE"/>
    <w:rsid w:val="00823237"/>
    <w:rsid w:val="00824F8C"/>
    <w:rsid w:val="0082618B"/>
    <w:rsid w:val="00826EEF"/>
    <w:rsid w:val="008273D7"/>
    <w:rsid w:val="008279B7"/>
    <w:rsid w:val="00831CA6"/>
    <w:rsid w:val="008328B2"/>
    <w:rsid w:val="00832A46"/>
    <w:rsid w:val="008332DF"/>
    <w:rsid w:val="00835DC7"/>
    <w:rsid w:val="00836F21"/>
    <w:rsid w:val="008375F0"/>
    <w:rsid w:val="008401C8"/>
    <w:rsid w:val="0084237D"/>
    <w:rsid w:val="00844895"/>
    <w:rsid w:val="00844DC1"/>
    <w:rsid w:val="00845713"/>
    <w:rsid w:val="00845808"/>
    <w:rsid w:val="00845EFF"/>
    <w:rsid w:val="008479B2"/>
    <w:rsid w:val="00850330"/>
    <w:rsid w:val="00852867"/>
    <w:rsid w:val="008544FA"/>
    <w:rsid w:val="00855F0A"/>
    <w:rsid w:val="00856455"/>
    <w:rsid w:val="00856C42"/>
    <w:rsid w:val="008604A3"/>
    <w:rsid w:val="00860AEC"/>
    <w:rsid w:val="00862B33"/>
    <w:rsid w:val="00862DF6"/>
    <w:rsid w:val="0086311B"/>
    <w:rsid w:val="008651EC"/>
    <w:rsid w:val="00865C62"/>
    <w:rsid w:val="00865F15"/>
    <w:rsid w:val="00866F09"/>
    <w:rsid w:val="00867D16"/>
    <w:rsid w:val="0087059F"/>
    <w:rsid w:val="008706F1"/>
    <w:rsid w:val="0087107C"/>
    <w:rsid w:val="00871A71"/>
    <w:rsid w:val="00872829"/>
    <w:rsid w:val="008733E0"/>
    <w:rsid w:val="00874565"/>
    <w:rsid w:val="00876C24"/>
    <w:rsid w:val="00877796"/>
    <w:rsid w:val="00877D3F"/>
    <w:rsid w:val="008803FD"/>
    <w:rsid w:val="00880CE8"/>
    <w:rsid w:val="00881BB9"/>
    <w:rsid w:val="00882B55"/>
    <w:rsid w:val="008838A1"/>
    <w:rsid w:val="00884A38"/>
    <w:rsid w:val="00884E05"/>
    <w:rsid w:val="00885753"/>
    <w:rsid w:val="00886674"/>
    <w:rsid w:val="008867E9"/>
    <w:rsid w:val="00886B9D"/>
    <w:rsid w:val="008911E1"/>
    <w:rsid w:val="0089143A"/>
    <w:rsid w:val="00891B96"/>
    <w:rsid w:val="0089513D"/>
    <w:rsid w:val="00896400"/>
    <w:rsid w:val="00897B44"/>
    <w:rsid w:val="008A0178"/>
    <w:rsid w:val="008A166C"/>
    <w:rsid w:val="008A21DA"/>
    <w:rsid w:val="008A3B00"/>
    <w:rsid w:val="008A4B74"/>
    <w:rsid w:val="008A4FE0"/>
    <w:rsid w:val="008A5845"/>
    <w:rsid w:val="008A6425"/>
    <w:rsid w:val="008A66E5"/>
    <w:rsid w:val="008A6732"/>
    <w:rsid w:val="008A7593"/>
    <w:rsid w:val="008A7FCD"/>
    <w:rsid w:val="008B17AE"/>
    <w:rsid w:val="008B20CD"/>
    <w:rsid w:val="008B673A"/>
    <w:rsid w:val="008B6E0E"/>
    <w:rsid w:val="008B736D"/>
    <w:rsid w:val="008C0A8C"/>
    <w:rsid w:val="008C0F17"/>
    <w:rsid w:val="008C0F8C"/>
    <w:rsid w:val="008C4C8D"/>
    <w:rsid w:val="008C7BA7"/>
    <w:rsid w:val="008C7FDF"/>
    <w:rsid w:val="008D0506"/>
    <w:rsid w:val="008D1B18"/>
    <w:rsid w:val="008D22C0"/>
    <w:rsid w:val="008D2878"/>
    <w:rsid w:val="008D3C82"/>
    <w:rsid w:val="008D3FE4"/>
    <w:rsid w:val="008D4AD3"/>
    <w:rsid w:val="008D763B"/>
    <w:rsid w:val="008D7CEB"/>
    <w:rsid w:val="008E13FE"/>
    <w:rsid w:val="008E3875"/>
    <w:rsid w:val="008E3FBA"/>
    <w:rsid w:val="008E4F8D"/>
    <w:rsid w:val="008E5292"/>
    <w:rsid w:val="008E5594"/>
    <w:rsid w:val="008E68AB"/>
    <w:rsid w:val="008F0190"/>
    <w:rsid w:val="008F1308"/>
    <w:rsid w:val="008F2264"/>
    <w:rsid w:val="008F335A"/>
    <w:rsid w:val="008F3FE3"/>
    <w:rsid w:val="008F543D"/>
    <w:rsid w:val="008F7D30"/>
    <w:rsid w:val="008F7E91"/>
    <w:rsid w:val="00901E6E"/>
    <w:rsid w:val="00903073"/>
    <w:rsid w:val="00903A11"/>
    <w:rsid w:val="009073E6"/>
    <w:rsid w:val="00907DC5"/>
    <w:rsid w:val="009120C5"/>
    <w:rsid w:val="0091321B"/>
    <w:rsid w:val="00915375"/>
    <w:rsid w:val="009154D9"/>
    <w:rsid w:val="00916B14"/>
    <w:rsid w:val="0091761C"/>
    <w:rsid w:val="00917B65"/>
    <w:rsid w:val="00920353"/>
    <w:rsid w:val="00920942"/>
    <w:rsid w:val="00922B69"/>
    <w:rsid w:val="00924FFC"/>
    <w:rsid w:val="009255D8"/>
    <w:rsid w:val="00925721"/>
    <w:rsid w:val="00925CE7"/>
    <w:rsid w:val="00925D13"/>
    <w:rsid w:val="00927728"/>
    <w:rsid w:val="00927E05"/>
    <w:rsid w:val="0093146F"/>
    <w:rsid w:val="00931EA0"/>
    <w:rsid w:val="009328F7"/>
    <w:rsid w:val="00932CEF"/>
    <w:rsid w:val="0093303C"/>
    <w:rsid w:val="00934896"/>
    <w:rsid w:val="009372B6"/>
    <w:rsid w:val="00937376"/>
    <w:rsid w:val="009402F7"/>
    <w:rsid w:val="009404C8"/>
    <w:rsid w:val="00941636"/>
    <w:rsid w:val="00941D81"/>
    <w:rsid w:val="0094315C"/>
    <w:rsid w:val="009436DE"/>
    <w:rsid w:val="00944512"/>
    <w:rsid w:val="00944A56"/>
    <w:rsid w:val="00944E13"/>
    <w:rsid w:val="00945E7F"/>
    <w:rsid w:val="00945EDF"/>
    <w:rsid w:val="0094764E"/>
    <w:rsid w:val="009478A5"/>
    <w:rsid w:val="0095028E"/>
    <w:rsid w:val="0095064C"/>
    <w:rsid w:val="00950793"/>
    <w:rsid w:val="00951629"/>
    <w:rsid w:val="0095188C"/>
    <w:rsid w:val="00951BD5"/>
    <w:rsid w:val="009534D3"/>
    <w:rsid w:val="0095364B"/>
    <w:rsid w:val="00953E14"/>
    <w:rsid w:val="0095544B"/>
    <w:rsid w:val="0095562F"/>
    <w:rsid w:val="009558EB"/>
    <w:rsid w:val="00956450"/>
    <w:rsid w:val="009569B5"/>
    <w:rsid w:val="00956C21"/>
    <w:rsid w:val="00956E90"/>
    <w:rsid w:val="00957F39"/>
    <w:rsid w:val="00960D14"/>
    <w:rsid w:val="00960D30"/>
    <w:rsid w:val="00961239"/>
    <w:rsid w:val="00961586"/>
    <w:rsid w:val="0096248C"/>
    <w:rsid w:val="00963B04"/>
    <w:rsid w:val="00964938"/>
    <w:rsid w:val="00965B60"/>
    <w:rsid w:val="009674EF"/>
    <w:rsid w:val="009708EB"/>
    <w:rsid w:val="00971074"/>
    <w:rsid w:val="00971B55"/>
    <w:rsid w:val="009727AF"/>
    <w:rsid w:val="00974101"/>
    <w:rsid w:val="009766C1"/>
    <w:rsid w:val="00976732"/>
    <w:rsid w:val="00976C80"/>
    <w:rsid w:val="00976F3D"/>
    <w:rsid w:val="00977A09"/>
    <w:rsid w:val="00980460"/>
    <w:rsid w:val="00980721"/>
    <w:rsid w:val="00980732"/>
    <w:rsid w:val="00983BBF"/>
    <w:rsid w:val="00985D07"/>
    <w:rsid w:val="0098659B"/>
    <w:rsid w:val="009874E5"/>
    <w:rsid w:val="009879A2"/>
    <w:rsid w:val="00987B65"/>
    <w:rsid w:val="00990030"/>
    <w:rsid w:val="00990D74"/>
    <w:rsid w:val="009917E0"/>
    <w:rsid w:val="009935FF"/>
    <w:rsid w:val="00993C27"/>
    <w:rsid w:val="00994BDE"/>
    <w:rsid w:val="00996603"/>
    <w:rsid w:val="009966E8"/>
    <w:rsid w:val="00996A8A"/>
    <w:rsid w:val="009976C5"/>
    <w:rsid w:val="009978E1"/>
    <w:rsid w:val="00997D02"/>
    <w:rsid w:val="009A02C8"/>
    <w:rsid w:val="009A0C39"/>
    <w:rsid w:val="009A0CCA"/>
    <w:rsid w:val="009A2E69"/>
    <w:rsid w:val="009A38F5"/>
    <w:rsid w:val="009A46B5"/>
    <w:rsid w:val="009A5DB9"/>
    <w:rsid w:val="009A671E"/>
    <w:rsid w:val="009A7527"/>
    <w:rsid w:val="009B043B"/>
    <w:rsid w:val="009B0BE5"/>
    <w:rsid w:val="009B309E"/>
    <w:rsid w:val="009B3839"/>
    <w:rsid w:val="009B4D81"/>
    <w:rsid w:val="009B4DFE"/>
    <w:rsid w:val="009B549D"/>
    <w:rsid w:val="009B6F74"/>
    <w:rsid w:val="009B7840"/>
    <w:rsid w:val="009B7CB1"/>
    <w:rsid w:val="009C15EA"/>
    <w:rsid w:val="009C1F1D"/>
    <w:rsid w:val="009C2935"/>
    <w:rsid w:val="009C2B97"/>
    <w:rsid w:val="009C3CA3"/>
    <w:rsid w:val="009C4614"/>
    <w:rsid w:val="009C4DE9"/>
    <w:rsid w:val="009C66C7"/>
    <w:rsid w:val="009D0905"/>
    <w:rsid w:val="009D2A78"/>
    <w:rsid w:val="009D2B4F"/>
    <w:rsid w:val="009D3098"/>
    <w:rsid w:val="009D5435"/>
    <w:rsid w:val="009D6638"/>
    <w:rsid w:val="009D7053"/>
    <w:rsid w:val="009E04F6"/>
    <w:rsid w:val="009E0A1F"/>
    <w:rsid w:val="009E1066"/>
    <w:rsid w:val="009E2624"/>
    <w:rsid w:val="009E3E82"/>
    <w:rsid w:val="009E53A1"/>
    <w:rsid w:val="009E564E"/>
    <w:rsid w:val="009E7021"/>
    <w:rsid w:val="009E7595"/>
    <w:rsid w:val="009E7FF4"/>
    <w:rsid w:val="009F17F0"/>
    <w:rsid w:val="009F1E39"/>
    <w:rsid w:val="009F2478"/>
    <w:rsid w:val="009F3D80"/>
    <w:rsid w:val="009F57BD"/>
    <w:rsid w:val="009F5AE1"/>
    <w:rsid w:val="009F5E40"/>
    <w:rsid w:val="009F6202"/>
    <w:rsid w:val="009F63AA"/>
    <w:rsid w:val="009F63EF"/>
    <w:rsid w:val="009F7347"/>
    <w:rsid w:val="00A00215"/>
    <w:rsid w:val="00A01B12"/>
    <w:rsid w:val="00A0234F"/>
    <w:rsid w:val="00A0299D"/>
    <w:rsid w:val="00A038F4"/>
    <w:rsid w:val="00A039FF"/>
    <w:rsid w:val="00A03C57"/>
    <w:rsid w:val="00A03EB9"/>
    <w:rsid w:val="00A04AAF"/>
    <w:rsid w:val="00A04CE8"/>
    <w:rsid w:val="00A057E4"/>
    <w:rsid w:val="00A06FD6"/>
    <w:rsid w:val="00A0713B"/>
    <w:rsid w:val="00A07F3C"/>
    <w:rsid w:val="00A106F9"/>
    <w:rsid w:val="00A1194C"/>
    <w:rsid w:val="00A11D99"/>
    <w:rsid w:val="00A12F8F"/>
    <w:rsid w:val="00A144FD"/>
    <w:rsid w:val="00A14E49"/>
    <w:rsid w:val="00A14E96"/>
    <w:rsid w:val="00A156BD"/>
    <w:rsid w:val="00A16D0B"/>
    <w:rsid w:val="00A17B33"/>
    <w:rsid w:val="00A2065B"/>
    <w:rsid w:val="00A20C67"/>
    <w:rsid w:val="00A20D01"/>
    <w:rsid w:val="00A21F0F"/>
    <w:rsid w:val="00A2524B"/>
    <w:rsid w:val="00A2539F"/>
    <w:rsid w:val="00A2620A"/>
    <w:rsid w:val="00A3010D"/>
    <w:rsid w:val="00A31EBF"/>
    <w:rsid w:val="00A320B7"/>
    <w:rsid w:val="00A32120"/>
    <w:rsid w:val="00A348C0"/>
    <w:rsid w:val="00A35C69"/>
    <w:rsid w:val="00A36B1E"/>
    <w:rsid w:val="00A37798"/>
    <w:rsid w:val="00A37844"/>
    <w:rsid w:val="00A37C53"/>
    <w:rsid w:val="00A41C24"/>
    <w:rsid w:val="00A420B9"/>
    <w:rsid w:val="00A434D9"/>
    <w:rsid w:val="00A44061"/>
    <w:rsid w:val="00A4468F"/>
    <w:rsid w:val="00A44777"/>
    <w:rsid w:val="00A44D5C"/>
    <w:rsid w:val="00A45595"/>
    <w:rsid w:val="00A455A4"/>
    <w:rsid w:val="00A46234"/>
    <w:rsid w:val="00A46267"/>
    <w:rsid w:val="00A476EB"/>
    <w:rsid w:val="00A50884"/>
    <w:rsid w:val="00A51FE3"/>
    <w:rsid w:val="00A52239"/>
    <w:rsid w:val="00A52B76"/>
    <w:rsid w:val="00A53A30"/>
    <w:rsid w:val="00A53F75"/>
    <w:rsid w:val="00A55A14"/>
    <w:rsid w:val="00A56554"/>
    <w:rsid w:val="00A56ABC"/>
    <w:rsid w:val="00A5715E"/>
    <w:rsid w:val="00A572F9"/>
    <w:rsid w:val="00A57CB1"/>
    <w:rsid w:val="00A60532"/>
    <w:rsid w:val="00A60548"/>
    <w:rsid w:val="00A60862"/>
    <w:rsid w:val="00A616DA"/>
    <w:rsid w:val="00A61D8D"/>
    <w:rsid w:val="00A63BF8"/>
    <w:rsid w:val="00A6534E"/>
    <w:rsid w:val="00A658D1"/>
    <w:rsid w:val="00A66F0D"/>
    <w:rsid w:val="00A671DA"/>
    <w:rsid w:val="00A672FC"/>
    <w:rsid w:val="00A67506"/>
    <w:rsid w:val="00A6761F"/>
    <w:rsid w:val="00A67949"/>
    <w:rsid w:val="00A709E5"/>
    <w:rsid w:val="00A70FFC"/>
    <w:rsid w:val="00A71C33"/>
    <w:rsid w:val="00A722D5"/>
    <w:rsid w:val="00A72486"/>
    <w:rsid w:val="00A73A8B"/>
    <w:rsid w:val="00A81707"/>
    <w:rsid w:val="00A82EAA"/>
    <w:rsid w:val="00A83904"/>
    <w:rsid w:val="00A84078"/>
    <w:rsid w:val="00A84824"/>
    <w:rsid w:val="00A868B9"/>
    <w:rsid w:val="00A86B24"/>
    <w:rsid w:val="00A873FC"/>
    <w:rsid w:val="00A879E8"/>
    <w:rsid w:val="00A9050A"/>
    <w:rsid w:val="00A90C2C"/>
    <w:rsid w:val="00A90E25"/>
    <w:rsid w:val="00A90E93"/>
    <w:rsid w:val="00A916E3"/>
    <w:rsid w:val="00A9176A"/>
    <w:rsid w:val="00A91B41"/>
    <w:rsid w:val="00A92148"/>
    <w:rsid w:val="00A94AC7"/>
    <w:rsid w:val="00A953A8"/>
    <w:rsid w:val="00A955FD"/>
    <w:rsid w:val="00A9604A"/>
    <w:rsid w:val="00A972DA"/>
    <w:rsid w:val="00A97A2D"/>
    <w:rsid w:val="00A97BDF"/>
    <w:rsid w:val="00AA1826"/>
    <w:rsid w:val="00AA1AB6"/>
    <w:rsid w:val="00AA3D71"/>
    <w:rsid w:val="00AA4F35"/>
    <w:rsid w:val="00AA5028"/>
    <w:rsid w:val="00AA5C1C"/>
    <w:rsid w:val="00AA6E2E"/>
    <w:rsid w:val="00AA6E57"/>
    <w:rsid w:val="00AA733D"/>
    <w:rsid w:val="00AB2847"/>
    <w:rsid w:val="00AB4565"/>
    <w:rsid w:val="00AB4E53"/>
    <w:rsid w:val="00AB5B27"/>
    <w:rsid w:val="00AB6158"/>
    <w:rsid w:val="00AB6FBF"/>
    <w:rsid w:val="00AB708A"/>
    <w:rsid w:val="00AB7159"/>
    <w:rsid w:val="00AB7876"/>
    <w:rsid w:val="00AB79B5"/>
    <w:rsid w:val="00AB7E25"/>
    <w:rsid w:val="00AC0D26"/>
    <w:rsid w:val="00AC0D97"/>
    <w:rsid w:val="00AC10C7"/>
    <w:rsid w:val="00AC23AE"/>
    <w:rsid w:val="00AC23BF"/>
    <w:rsid w:val="00AC2679"/>
    <w:rsid w:val="00AC3A37"/>
    <w:rsid w:val="00AC527F"/>
    <w:rsid w:val="00AC62DE"/>
    <w:rsid w:val="00AC64C1"/>
    <w:rsid w:val="00AC6588"/>
    <w:rsid w:val="00AC6744"/>
    <w:rsid w:val="00AC70E7"/>
    <w:rsid w:val="00AC79A3"/>
    <w:rsid w:val="00AC7D46"/>
    <w:rsid w:val="00AC7FB2"/>
    <w:rsid w:val="00AD0712"/>
    <w:rsid w:val="00AD4C82"/>
    <w:rsid w:val="00AD53B5"/>
    <w:rsid w:val="00AE16FA"/>
    <w:rsid w:val="00AE2B7C"/>
    <w:rsid w:val="00AE3A65"/>
    <w:rsid w:val="00AE411A"/>
    <w:rsid w:val="00AE4A42"/>
    <w:rsid w:val="00AE4EEF"/>
    <w:rsid w:val="00AE550E"/>
    <w:rsid w:val="00AE5549"/>
    <w:rsid w:val="00AE5870"/>
    <w:rsid w:val="00AE5ECF"/>
    <w:rsid w:val="00AE6746"/>
    <w:rsid w:val="00AE6BB1"/>
    <w:rsid w:val="00AE7026"/>
    <w:rsid w:val="00AE7A9E"/>
    <w:rsid w:val="00AF01B9"/>
    <w:rsid w:val="00AF0455"/>
    <w:rsid w:val="00AF11A8"/>
    <w:rsid w:val="00AF17D3"/>
    <w:rsid w:val="00AF25C9"/>
    <w:rsid w:val="00AF5021"/>
    <w:rsid w:val="00B02E33"/>
    <w:rsid w:val="00B0332B"/>
    <w:rsid w:val="00B038CA"/>
    <w:rsid w:val="00B064DB"/>
    <w:rsid w:val="00B100E1"/>
    <w:rsid w:val="00B11124"/>
    <w:rsid w:val="00B119AF"/>
    <w:rsid w:val="00B121B7"/>
    <w:rsid w:val="00B12997"/>
    <w:rsid w:val="00B1355F"/>
    <w:rsid w:val="00B13851"/>
    <w:rsid w:val="00B14879"/>
    <w:rsid w:val="00B1599C"/>
    <w:rsid w:val="00B15B66"/>
    <w:rsid w:val="00B15D51"/>
    <w:rsid w:val="00B162D7"/>
    <w:rsid w:val="00B178EF"/>
    <w:rsid w:val="00B17F7E"/>
    <w:rsid w:val="00B20EC6"/>
    <w:rsid w:val="00B21779"/>
    <w:rsid w:val="00B21DFD"/>
    <w:rsid w:val="00B22573"/>
    <w:rsid w:val="00B25DEC"/>
    <w:rsid w:val="00B26951"/>
    <w:rsid w:val="00B27141"/>
    <w:rsid w:val="00B27312"/>
    <w:rsid w:val="00B27349"/>
    <w:rsid w:val="00B32CA2"/>
    <w:rsid w:val="00B33158"/>
    <w:rsid w:val="00B33BCA"/>
    <w:rsid w:val="00B346A0"/>
    <w:rsid w:val="00B34D69"/>
    <w:rsid w:val="00B34EA6"/>
    <w:rsid w:val="00B36FB8"/>
    <w:rsid w:val="00B406A1"/>
    <w:rsid w:val="00B41022"/>
    <w:rsid w:val="00B41C87"/>
    <w:rsid w:val="00B43ACC"/>
    <w:rsid w:val="00B44286"/>
    <w:rsid w:val="00B47369"/>
    <w:rsid w:val="00B50954"/>
    <w:rsid w:val="00B50A6D"/>
    <w:rsid w:val="00B51F07"/>
    <w:rsid w:val="00B52F4D"/>
    <w:rsid w:val="00B53C54"/>
    <w:rsid w:val="00B547C8"/>
    <w:rsid w:val="00B55AE2"/>
    <w:rsid w:val="00B564C8"/>
    <w:rsid w:val="00B601D5"/>
    <w:rsid w:val="00B606C4"/>
    <w:rsid w:val="00B60C7A"/>
    <w:rsid w:val="00B6274F"/>
    <w:rsid w:val="00B627E0"/>
    <w:rsid w:val="00B63893"/>
    <w:rsid w:val="00B63CE7"/>
    <w:rsid w:val="00B650DA"/>
    <w:rsid w:val="00B65665"/>
    <w:rsid w:val="00B6638D"/>
    <w:rsid w:val="00B67504"/>
    <w:rsid w:val="00B73A44"/>
    <w:rsid w:val="00B755E6"/>
    <w:rsid w:val="00B75AA5"/>
    <w:rsid w:val="00B763E0"/>
    <w:rsid w:val="00B76ACF"/>
    <w:rsid w:val="00B77D1C"/>
    <w:rsid w:val="00B80ADD"/>
    <w:rsid w:val="00B8287C"/>
    <w:rsid w:val="00B82A18"/>
    <w:rsid w:val="00B830DD"/>
    <w:rsid w:val="00B86B1A"/>
    <w:rsid w:val="00B86C84"/>
    <w:rsid w:val="00B879DA"/>
    <w:rsid w:val="00B90A66"/>
    <w:rsid w:val="00B9153B"/>
    <w:rsid w:val="00B92CEC"/>
    <w:rsid w:val="00B9345A"/>
    <w:rsid w:val="00B93516"/>
    <w:rsid w:val="00B93A59"/>
    <w:rsid w:val="00B9426C"/>
    <w:rsid w:val="00B95A05"/>
    <w:rsid w:val="00B95B92"/>
    <w:rsid w:val="00B975D3"/>
    <w:rsid w:val="00BA0484"/>
    <w:rsid w:val="00BA0B4D"/>
    <w:rsid w:val="00BA0BC2"/>
    <w:rsid w:val="00BA0F31"/>
    <w:rsid w:val="00BA2590"/>
    <w:rsid w:val="00BA25F0"/>
    <w:rsid w:val="00BA2C51"/>
    <w:rsid w:val="00BA685F"/>
    <w:rsid w:val="00BA6AA3"/>
    <w:rsid w:val="00BB0F4D"/>
    <w:rsid w:val="00BB1735"/>
    <w:rsid w:val="00BB2110"/>
    <w:rsid w:val="00BB2440"/>
    <w:rsid w:val="00BB4053"/>
    <w:rsid w:val="00BB447F"/>
    <w:rsid w:val="00BB4D02"/>
    <w:rsid w:val="00BB4ED9"/>
    <w:rsid w:val="00BB5A17"/>
    <w:rsid w:val="00BB5E90"/>
    <w:rsid w:val="00BB648B"/>
    <w:rsid w:val="00BC09CD"/>
    <w:rsid w:val="00BC0EFF"/>
    <w:rsid w:val="00BC12AE"/>
    <w:rsid w:val="00BC1742"/>
    <w:rsid w:val="00BC240D"/>
    <w:rsid w:val="00BC25BD"/>
    <w:rsid w:val="00BC2867"/>
    <w:rsid w:val="00BC2D4C"/>
    <w:rsid w:val="00BC36A3"/>
    <w:rsid w:val="00BC3FD5"/>
    <w:rsid w:val="00BC41A3"/>
    <w:rsid w:val="00BC6058"/>
    <w:rsid w:val="00BC6297"/>
    <w:rsid w:val="00BC64BB"/>
    <w:rsid w:val="00BC679A"/>
    <w:rsid w:val="00BC6A20"/>
    <w:rsid w:val="00BC6C0E"/>
    <w:rsid w:val="00BC7A35"/>
    <w:rsid w:val="00BD078D"/>
    <w:rsid w:val="00BD0D65"/>
    <w:rsid w:val="00BD1D12"/>
    <w:rsid w:val="00BD1F6E"/>
    <w:rsid w:val="00BD206E"/>
    <w:rsid w:val="00BD2F7F"/>
    <w:rsid w:val="00BD3EDF"/>
    <w:rsid w:val="00BD4A25"/>
    <w:rsid w:val="00BD5C77"/>
    <w:rsid w:val="00BD5EBE"/>
    <w:rsid w:val="00BE0A31"/>
    <w:rsid w:val="00BE2D26"/>
    <w:rsid w:val="00BE42EE"/>
    <w:rsid w:val="00BE4366"/>
    <w:rsid w:val="00BE62E1"/>
    <w:rsid w:val="00BE6A8A"/>
    <w:rsid w:val="00BE739B"/>
    <w:rsid w:val="00BF0D45"/>
    <w:rsid w:val="00BF4F9A"/>
    <w:rsid w:val="00BF4FE2"/>
    <w:rsid w:val="00BF60C8"/>
    <w:rsid w:val="00BF6C39"/>
    <w:rsid w:val="00BF7DDE"/>
    <w:rsid w:val="00C00CB3"/>
    <w:rsid w:val="00C01B90"/>
    <w:rsid w:val="00C058B7"/>
    <w:rsid w:val="00C07F58"/>
    <w:rsid w:val="00C100AC"/>
    <w:rsid w:val="00C125B0"/>
    <w:rsid w:val="00C1273E"/>
    <w:rsid w:val="00C13CFF"/>
    <w:rsid w:val="00C14072"/>
    <w:rsid w:val="00C14426"/>
    <w:rsid w:val="00C157BC"/>
    <w:rsid w:val="00C15891"/>
    <w:rsid w:val="00C1656F"/>
    <w:rsid w:val="00C17E97"/>
    <w:rsid w:val="00C22222"/>
    <w:rsid w:val="00C2353E"/>
    <w:rsid w:val="00C24408"/>
    <w:rsid w:val="00C26774"/>
    <w:rsid w:val="00C27096"/>
    <w:rsid w:val="00C277D3"/>
    <w:rsid w:val="00C27D8E"/>
    <w:rsid w:val="00C30D68"/>
    <w:rsid w:val="00C3115A"/>
    <w:rsid w:val="00C32629"/>
    <w:rsid w:val="00C33CCB"/>
    <w:rsid w:val="00C368F2"/>
    <w:rsid w:val="00C37A31"/>
    <w:rsid w:val="00C37A70"/>
    <w:rsid w:val="00C37EC9"/>
    <w:rsid w:val="00C4017C"/>
    <w:rsid w:val="00C4314B"/>
    <w:rsid w:val="00C45132"/>
    <w:rsid w:val="00C45A3B"/>
    <w:rsid w:val="00C46E7D"/>
    <w:rsid w:val="00C47305"/>
    <w:rsid w:val="00C47CE7"/>
    <w:rsid w:val="00C50297"/>
    <w:rsid w:val="00C505B6"/>
    <w:rsid w:val="00C50EE3"/>
    <w:rsid w:val="00C51DE1"/>
    <w:rsid w:val="00C53594"/>
    <w:rsid w:val="00C53983"/>
    <w:rsid w:val="00C54795"/>
    <w:rsid w:val="00C55BF8"/>
    <w:rsid w:val="00C60174"/>
    <w:rsid w:val="00C61D92"/>
    <w:rsid w:val="00C62390"/>
    <w:rsid w:val="00C6388E"/>
    <w:rsid w:val="00C654E0"/>
    <w:rsid w:val="00C66438"/>
    <w:rsid w:val="00C667E9"/>
    <w:rsid w:val="00C66C3D"/>
    <w:rsid w:val="00C70AA6"/>
    <w:rsid w:val="00C73505"/>
    <w:rsid w:val="00C74979"/>
    <w:rsid w:val="00C75889"/>
    <w:rsid w:val="00C77D24"/>
    <w:rsid w:val="00C8103E"/>
    <w:rsid w:val="00C813D2"/>
    <w:rsid w:val="00C81E29"/>
    <w:rsid w:val="00C824A6"/>
    <w:rsid w:val="00C84338"/>
    <w:rsid w:val="00C84867"/>
    <w:rsid w:val="00C85856"/>
    <w:rsid w:val="00C85AAC"/>
    <w:rsid w:val="00C86DB4"/>
    <w:rsid w:val="00C91FC4"/>
    <w:rsid w:val="00C93FA7"/>
    <w:rsid w:val="00C94202"/>
    <w:rsid w:val="00C94739"/>
    <w:rsid w:val="00C969D5"/>
    <w:rsid w:val="00C96A3B"/>
    <w:rsid w:val="00C97172"/>
    <w:rsid w:val="00C9777A"/>
    <w:rsid w:val="00CA012D"/>
    <w:rsid w:val="00CA2745"/>
    <w:rsid w:val="00CA32F5"/>
    <w:rsid w:val="00CA3A85"/>
    <w:rsid w:val="00CA47A8"/>
    <w:rsid w:val="00CA4A86"/>
    <w:rsid w:val="00CA4AE4"/>
    <w:rsid w:val="00CA6118"/>
    <w:rsid w:val="00CA6D4F"/>
    <w:rsid w:val="00CA70C8"/>
    <w:rsid w:val="00CA727A"/>
    <w:rsid w:val="00CA7B19"/>
    <w:rsid w:val="00CA7C95"/>
    <w:rsid w:val="00CA7E01"/>
    <w:rsid w:val="00CB0B83"/>
    <w:rsid w:val="00CB1FA3"/>
    <w:rsid w:val="00CB2B23"/>
    <w:rsid w:val="00CB2BD6"/>
    <w:rsid w:val="00CB412B"/>
    <w:rsid w:val="00CB49E4"/>
    <w:rsid w:val="00CB4FB2"/>
    <w:rsid w:val="00CC062D"/>
    <w:rsid w:val="00CC0A18"/>
    <w:rsid w:val="00CC0D7E"/>
    <w:rsid w:val="00CC15B0"/>
    <w:rsid w:val="00CC1B46"/>
    <w:rsid w:val="00CC1F4E"/>
    <w:rsid w:val="00CC27E6"/>
    <w:rsid w:val="00CC28CA"/>
    <w:rsid w:val="00CC2A01"/>
    <w:rsid w:val="00CC50F5"/>
    <w:rsid w:val="00CC64F4"/>
    <w:rsid w:val="00CC7DCC"/>
    <w:rsid w:val="00CD178B"/>
    <w:rsid w:val="00CD1D86"/>
    <w:rsid w:val="00CD2B95"/>
    <w:rsid w:val="00CD373C"/>
    <w:rsid w:val="00CD647D"/>
    <w:rsid w:val="00CD7966"/>
    <w:rsid w:val="00CE0925"/>
    <w:rsid w:val="00CE1290"/>
    <w:rsid w:val="00CE1913"/>
    <w:rsid w:val="00CE2128"/>
    <w:rsid w:val="00CE39F5"/>
    <w:rsid w:val="00CE7C02"/>
    <w:rsid w:val="00CF004C"/>
    <w:rsid w:val="00CF0DF6"/>
    <w:rsid w:val="00CF19E1"/>
    <w:rsid w:val="00CF4468"/>
    <w:rsid w:val="00CF6AB4"/>
    <w:rsid w:val="00D009EA"/>
    <w:rsid w:val="00D01A51"/>
    <w:rsid w:val="00D02548"/>
    <w:rsid w:val="00D02CAD"/>
    <w:rsid w:val="00D0408A"/>
    <w:rsid w:val="00D056A3"/>
    <w:rsid w:val="00D07726"/>
    <w:rsid w:val="00D102A1"/>
    <w:rsid w:val="00D118E1"/>
    <w:rsid w:val="00D128A7"/>
    <w:rsid w:val="00D12DBE"/>
    <w:rsid w:val="00D12E6D"/>
    <w:rsid w:val="00D12F87"/>
    <w:rsid w:val="00D12FE3"/>
    <w:rsid w:val="00D13FC9"/>
    <w:rsid w:val="00D15260"/>
    <w:rsid w:val="00D16257"/>
    <w:rsid w:val="00D1689C"/>
    <w:rsid w:val="00D169A4"/>
    <w:rsid w:val="00D2100F"/>
    <w:rsid w:val="00D22902"/>
    <w:rsid w:val="00D23480"/>
    <w:rsid w:val="00D238AE"/>
    <w:rsid w:val="00D259D6"/>
    <w:rsid w:val="00D27674"/>
    <w:rsid w:val="00D32341"/>
    <w:rsid w:val="00D32903"/>
    <w:rsid w:val="00D335C4"/>
    <w:rsid w:val="00D34828"/>
    <w:rsid w:val="00D37E85"/>
    <w:rsid w:val="00D405F1"/>
    <w:rsid w:val="00D40741"/>
    <w:rsid w:val="00D4108B"/>
    <w:rsid w:val="00D41B6F"/>
    <w:rsid w:val="00D41CB2"/>
    <w:rsid w:val="00D41DB9"/>
    <w:rsid w:val="00D41EE0"/>
    <w:rsid w:val="00D42DB6"/>
    <w:rsid w:val="00D4347A"/>
    <w:rsid w:val="00D44452"/>
    <w:rsid w:val="00D45026"/>
    <w:rsid w:val="00D45137"/>
    <w:rsid w:val="00D451AE"/>
    <w:rsid w:val="00D45503"/>
    <w:rsid w:val="00D4558F"/>
    <w:rsid w:val="00D459B5"/>
    <w:rsid w:val="00D45AFB"/>
    <w:rsid w:val="00D504EB"/>
    <w:rsid w:val="00D50802"/>
    <w:rsid w:val="00D511D6"/>
    <w:rsid w:val="00D515DB"/>
    <w:rsid w:val="00D530AE"/>
    <w:rsid w:val="00D53E52"/>
    <w:rsid w:val="00D55B3E"/>
    <w:rsid w:val="00D55FF0"/>
    <w:rsid w:val="00D56551"/>
    <w:rsid w:val="00D60D5F"/>
    <w:rsid w:val="00D61F81"/>
    <w:rsid w:val="00D6225B"/>
    <w:rsid w:val="00D62E9C"/>
    <w:rsid w:val="00D6451F"/>
    <w:rsid w:val="00D665B0"/>
    <w:rsid w:val="00D7015B"/>
    <w:rsid w:val="00D7032B"/>
    <w:rsid w:val="00D72CB9"/>
    <w:rsid w:val="00D72D32"/>
    <w:rsid w:val="00D73CD8"/>
    <w:rsid w:val="00D747E0"/>
    <w:rsid w:val="00D749EC"/>
    <w:rsid w:val="00D755FD"/>
    <w:rsid w:val="00D76D2D"/>
    <w:rsid w:val="00D777F4"/>
    <w:rsid w:val="00D778C6"/>
    <w:rsid w:val="00D8051F"/>
    <w:rsid w:val="00D82943"/>
    <w:rsid w:val="00D82FA8"/>
    <w:rsid w:val="00D84A7E"/>
    <w:rsid w:val="00D86B72"/>
    <w:rsid w:val="00D90851"/>
    <w:rsid w:val="00D94244"/>
    <w:rsid w:val="00D9442A"/>
    <w:rsid w:val="00D97FF6"/>
    <w:rsid w:val="00DA01B4"/>
    <w:rsid w:val="00DA097E"/>
    <w:rsid w:val="00DA0C2E"/>
    <w:rsid w:val="00DA1393"/>
    <w:rsid w:val="00DA1789"/>
    <w:rsid w:val="00DA2A69"/>
    <w:rsid w:val="00DA326D"/>
    <w:rsid w:val="00DA5B32"/>
    <w:rsid w:val="00DA5D55"/>
    <w:rsid w:val="00DA78AC"/>
    <w:rsid w:val="00DA7B82"/>
    <w:rsid w:val="00DB0110"/>
    <w:rsid w:val="00DB121C"/>
    <w:rsid w:val="00DB190C"/>
    <w:rsid w:val="00DB1E56"/>
    <w:rsid w:val="00DB1EEB"/>
    <w:rsid w:val="00DB2EAF"/>
    <w:rsid w:val="00DB3DA3"/>
    <w:rsid w:val="00DB4F22"/>
    <w:rsid w:val="00DB5BC1"/>
    <w:rsid w:val="00DB7AFC"/>
    <w:rsid w:val="00DB7D4D"/>
    <w:rsid w:val="00DB7D76"/>
    <w:rsid w:val="00DC254C"/>
    <w:rsid w:val="00DC2A72"/>
    <w:rsid w:val="00DC3A3E"/>
    <w:rsid w:val="00DC3F67"/>
    <w:rsid w:val="00DC59F2"/>
    <w:rsid w:val="00DC704B"/>
    <w:rsid w:val="00DC77EA"/>
    <w:rsid w:val="00DC7E04"/>
    <w:rsid w:val="00DD042D"/>
    <w:rsid w:val="00DD0E97"/>
    <w:rsid w:val="00DD4303"/>
    <w:rsid w:val="00DD4975"/>
    <w:rsid w:val="00DD5C47"/>
    <w:rsid w:val="00DD6A56"/>
    <w:rsid w:val="00DD7100"/>
    <w:rsid w:val="00DD7334"/>
    <w:rsid w:val="00DD75C4"/>
    <w:rsid w:val="00DE04AE"/>
    <w:rsid w:val="00DE0728"/>
    <w:rsid w:val="00DE0AE4"/>
    <w:rsid w:val="00DE3642"/>
    <w:rsid w:val="00DE43CD"/>
    <w:rsid w:val="00DE6264"/>
    <w:rsid w:val="00DF01DE"/>
    <w:rsid w:val="00DF05A3"/>
    <w:rsid w:val="00DF13A8"/>
    <w:rsid w:val="00DF1C2A"/>
    <w:rsid w:val="00DF2048"/>
    <w:rsid w:val="00DF31B8"/>
    <w:rsid w:val="00DF31ED"/>
    <w:rsid w:val="00DF557B"/>
    <w:rsid w:val="00DF613F"/>
    <w:rsid w:val="00DF69A0"/>
    <w:rsid w:val="00DF6B3E"/>
    <w:rsid w:val="00DF7F8A"/>
    <w:rsid w:val="00E00C4D"/>
    <w:rsid w:val="00E019B1"/>
    <w:rsid w:val="00E02800"/>
    <w:rsid w:val="00E0327E"/>
    <w:rsid w:val="00E04C1E"/>
    <w:rsid w:val="00E073C0"/>
    <w:rsid w:val="00E12BAE"/>
    <w:rsid w:val="00E13BCA"/>
    <w:rsid w:val="00E14242"/>
    <w:rsid w:val="00E166AA"/>
    <w:rsid w:val="00E16E5B"/>
    <w:rsid w:val="00E177AB"/>
    <w:rsid w:val="00E17915"/>
    <w:rsid w:val="00E21623"/>
    <w:rsid w:val="00E21954"/>
    <w:rsid w:val="00E248C1"/>
    <w:rsid w:val="00E24C9D"/>
    <w:rsid w:val="00E25BBB"/>
    <w:rsid w:val="00E25E8B"/>
    <w:rsid w:val="00E26103"/>
    <w:rsid w:val="00E26C61"/>
    <w:rsid w:val="00E26CE7"/>
    <w:rsid w:val="00E27715"/>
    <w:rsid w:val="00E30335"/>
    <w:rsid w:val="00E308FA"/>
    <w:rsid w:val="00E30CF5"/>
    <w:rsid w:val="00E30F81"/>
    <w:rsid w:val="00E31978"/>
    <w:rsid w:val="00E31A53"/>
    <w:rsid w:val="00E3233D"/>
    <w:rsid w:val="00E3256B"/>
    <w:rsid w:val="00E337BF"/>
    <w:rsid w:val="00E34F9C"/>
    <w:rsid w:val="00E3580A"/>
    <w:rsid w:val="00E368A9"/>
    <w:rsid w:val="00E412CC"/>
    <w:rsid w:val="00E4144C"/>
    <w:rsid w:val="00E41FD7"/>
    <w:rsid w:val="00E4495A"/>
    <w:rsid w:val="00E4510B"/>
    <w:rsid w:val="00E4540A"/>
    <w:rsid w:val="00E456A1"/>
    <w:rsid w:val="00E45834"/>
    <w:rsid w:val="00E515D1"/>
    <w:rsid w:val="00E51B98"/>
    <w:rsid w:val="00E53660"/>
    <w:rsid w:val="00E53C36"/>
    <w:rsid w:val="00E53D90"/>
    <w:rsid w:val="00E550EC"/>
    <w:rsid w:val="00E5579E"/>
    <w:rsid w:val="00E57638"/>
    <w:rsid w:val="00E5781E"/>
    <w:rsid w:val="00E62645"/>
    <w:rsid w:val="00E65233"/>
    <w:rsid w:val="00E656AF"/>
    <w:rsid w:val="00E66259"/>
    <w:rsid w:val="00E67860"/>
    <w:rsid w:val="00E70417"/>
    <w:rsid w:val="00E70C28"/>
    <w:rsid w:val="00E70F55"/>
    <w:rsid w:val="00E711AB"/>
    <w:rsid w:val="00E732F6"/>
    <w:rsid w:val="00E7335E"/>
    <w:rsid w:val="00E7358F"/>
    <w:rsid w:val="00E73DC1"/>
    <w:rsid w:val="00E74885"/>
    <w:rsid w:val="00E748FF"/>
    <w:rsid w:val="00E760BE"/>
    <w:rsid w:val="00E761AF"/>
    <w:rsid w:val="00E77F04"/>
    <w:rsid w:val="00E80116"/>
    <w:rsid w:val="00E80DC9"/>
    <w:rsid w:val="00E843EB"/>
    <w:rsid w:val="00E84529"/>
    <w:rsid w:val="00E84542"/>
    <w:rsid w:val="00E857D7"/>
    <w:rsid w:val="00E85941"/>
    <w:rsid w:val="00E85F7D"/>
    <w:rsid w:val="00E86B4E"/>
    <w:rsid w:val="00E8706B"/>
    <w:rsid w:val="00E87251"/>
    <w:rsid w:val="00E87FA0"/>
    <w:rsid w:val="00E900EC"/>
    <w:rsid w:val="00E90A28"/>
    <w:rsid w:val="00E93069"/>
    <w:rsid w:val="00E9366F"/>
    <w:rsid w:val="00E9781C"/>
    <w:rsid w:val="00EA03A5"/>
    <w:rsid w:val="00EA09A7"/>
    <w:rsid w:val="00EA0A04"/>
    <w:rsid w:val="00EA0A05"/>
    <w:rsid w:val="00EA0C3F"/>
    <w:rsid w:val="00EA0CB7"/>
    <w:rsid w:val="00EA183F"/>
    <w:rsid w:val="00EA1B1E"/>
    <w:rsid w:val="00EA2616"/>
    <w:rsid w:val="00EA2DDE"/>
    <w:rsid w:val="00EA3B00"/>
    <w:rsid w:val="00EA41D5"/>
    <w:rsid w:val="00EA4D0B"/>
    <w:rsid w:val="00EA4DC7"/>
    <w:rsid w:val="00EA5267"/>
    <w:rsid w:val="00EA57A8"/>
    <w:rsid w:val="00EA5D56"/>
    <w:rsid w:val="00EA648A"/>
    <w:rsid w:val="00EA71F9"/>
    <w:rsid w:val="00EA7825"/>
    <w:rsid w:val="00EB10AE"/>
    <w:rsid w:val="00EB1C45"/>
    <w:rsid w:val="00EB344D"/>
    <w:rsid w:val="00EB451B"/>
    <w:rsid w:val="00EB4E06"/>
    <w:rsid w:val="00EB51E3"/>
    <w:rsid w:val="00EB5971"/>
    <w:rsid w:val="00EB6AAE"/>
    <w:rsid w:val="00EC1D00"/>
    <w:rsid w:val="00EC6217"/>
    <w:rsid w:val="00EC63F6"/>
    <w:rsid w:val="00EC6801"/>
    <w:rsid w:val="00EC7A3C"/>
    <w:rsid w:val="00ED1BFC"/>
    <w:rsid w:val="00ED2800"/>
    <w:rsid w:val="00ED2B7C"/>
    <w:rsid w:val="00ED355D"/>
    <w:rsid w:val="00ED3927"/>
    <w:rsid w:val="00ED39FA"/>
    <w:rsid w:val="00ED568D"/>
    <w:rsid w:val="00ED6333"/>
    <w:rsid w:val="00EE001C"/>
    <w:rsid w:val="00EE3D6A"/>
    <w:rsid w:val="00EE507A"/>
    <w:rsid w:val="00EE62EF"/>
    <w:rsid w:val="00EE6319"/>
    <w:rsid w:val="00EE67B0"/>
    <w:rsid w:val="00EE7A44"/>
    <w:rsid w:val="00EE7E69"/>
    <w:rsid w:val="00EF0C3D"/>
    <w:rsid w:val="00EF2A28"/>
    <w:rsid w:val="00EF3DB3"/>
    <w:rsid w:val="00EF5E6C"/>
    <w:rsid w:val="00EF6370"/>
    <w:rsid w:val="00EF6BBA"/>
    <w:rsid w:val="00EF6D6E"/>
    <w:rsid w:val="00EF74C5"/>
    <w:rsid w:val="00EF753C"/>
    <w:rsid w:val="00EF78B8"/>
    <w:rsid w:val="00F034CC"/>
    <w:rsid w:val="00F041BE"/>
    <w:rsid w:val="00F060FD"/>
    <w:rsid w:val="00F0618C"/>
    <w:rsid w:val="00F062FE"/>
    <w:rsid w:val="00F07889"/>
    <w:rsid w:val="00F107DC"/>
    <w:rsid w:val="00F10C08"/>
    <w:rsid w:val="00F11745"/>
    <w:rsid w:val="00F118AE"/>
    <w:rsid w:val="00F11B2D"/>
    <w:rsid w:val="00F11D16"/>
    <w:rsid w:val="00F14879"/>
    <w:rsid w:val="00F16638"/>
    <w:rsid w:val="00F169A8"/>
    <w:rsid w:val="00F1778F"/>
    <w:rsid w:val="00F17B0A"/>
    <w:rsid w:val="00F207B0"/>
    <w:rsid w:val="00F207BF"/>
    <w:rsid w:val="00F21D19"/>
    <w:rsid w:val="00F227F2"/>
    <w:rsid w:val="00F22D4F"/>
    <w:rsid w:val="00F23845"/>
    <w:rsid w:val="00F24006"/>
    <w:rsid w:val="00F24A19"/>
    <w:rsid w:val="00F25260"/>
    <w:rsid w:val="00F256CF"/>
    <w:rsid w:val="00F259A4"/>
    <w:rsid w:val="00F25D6A"/>
    <w:rsid w:val="00F26DC7"/>
    <w:rsid w:val="00F302AB"/>
    <w:rsid w:val="00F31A4E"/>
    <w:rsid w:val="00F32659"/>
    <w:rsid w:val="00F353D0"/>
    <w:rsid w:val="00F37359"/>
    <w:rsid w:val="00F37BD2"/>
    <w:rsid w:val="00F37C5D"/>
    <w:rsid w:val="00F40679"/>
    <w:rsid w:val="00F40B8F"/>
    <w:rsid w:val="00F40F10"/>
    <w:rsid w:val="00F413D1"/>
    <w:rsid w:val="00F41E26"/>
    <w:rsid w:val="00F420CF"/>
    <w:rsid w:val="00F425CE"/>
    <w:rsid w:val="00F438C4"/>
    <w:rsid w:val="00F45C74"/>
    <w:rsid w:val="00F4687A"/>
    <w:rsid w:val="00F46883"/>
    <w:rsid w:val="00F511F4"/>
    <w:rsid w:val="00F5191A"/>
    <w:rsid w:val="00F519E5"/>
    <w:rsid w:val="00F526EA"/>
    <w:rsid w:val="00F52B3D"/>
    <w:rsid w:val="00F542E2"/>
    <w:rsid w:val="00F54374"/>
    <w:rsid w:val="00F543FA"/>
    <w:rsid w:val="00F54D86"/>
    <w:rsid w:val="00F55C96"/>
    <w:rsid w:val="00F61CD0"/>
    <w:rsid w:val="00F61E36"/>
    <w:rsid w:val="00F63717"/>
    <w:rsid w:val="00F6486D"/>
    <w:rsid w:val="00F65399"/>
    <w:rsid w:val="00F66D46"/>
    <w:rsid w:val="00F70423"/>
    <w:rsid w:val="00F714C4"/>
    <w:rsid w:val="00F71601"/>
    <w:rsid w:val="00F719B3"/>
    <w:rsid w:val="00F7317A"/>
    <w:rsid w:val="00F735DB"/>
    <w:rsid w:val="00F74168"/>
    <w:rsid w:val="00F7548B"/>
    <w:rsid w:val="00F83221"/>
    <w:rsid w:val="00F83AE7"/>
    <w:rsid w:val="00F87005"/>
    <w:rsid w:val="00F870DC"/>
    <w:rsid w:val="00F906BD"/>
    <w:rsid w:val="00F9322F"/>
    <w:rsid w:val="00F95229"/>
    <w:rsid w:val="00F9618B"/>
    <w:rsid w:val="00F971B3"/>
    <w:rsid w:val="00F97807"/>
    <w:rsid w:val="00FA2411"/>
    <w:rsid w:val="00FA3360"/>
    <w:rsid w:val="00FA3BB4"/>
    <w:rsid w:val="00FA3ED6"/>
    <w:rsid w:val="00FA505E"/>
    <w:rsid w:val="00FA50D8"/>
    <w:rsid w:val="00FA5AE5"/>
    <w:rsid w:val="00FA6B77"/>
    <w:rsid w:val="00FA700F"/>
    <w:rsid w:val="00FA7B42"/>
    <w:rsid w:val="00FB01F6"/>
    <w:rsid w:val="00FB211F"/>
    <w:rsid w:val="00FB24F5"/>
    <w:rsid w:val="00FB3150"/>
    <w:rsid w:val="00FB394C"/>
    <w:rsid w:val="00FB39B6"/>
    <w:rsid w:val="00FB46EF"/>
    <w:rsid w:val="00FB52B1"/>
    <w:rsid w:val="00FB5916"/>
    <w:rsid w:val="00FC06D3"/>
    <w:rsid w:val="00FC114D"/>
    <w:rsid w:val="00FC148F"/>
    <w:rsid w:val="00FC1CA7"/>
    <w:rsid w:val="00FC2569"/>
    <w:rsid w:val="00FC2DC3"/>
    <w:rsid w:val="00FC3267"/>
    <w:rsid w:val="00FC51CC"/>
    <w:rsid w:val="00FC70AF"/>
    <w:rsid w:val="00FC7945"/>
    <w:rsid w:val="00FD02AA"/>
    <w:rsid w:val="00FD183C"/>
    <w:rsid w:val="00FD2B7F"/>
    <w:rsid w:val="00FD2D8B"/>
    <w:rsid w:val="00FD3661"/>
    <w:rsid w:val="00FD530D"/>
    <w:rsid w:val="00FD565B"/>
    <w:rsid w:val="00FD573A"/>
    <w:rsid w:val="00FD63C9"/>
    <w:rsid w:val="00FD6A3C"/>
    <w:rsid w:val="00FD7339"/>
    <w:rsid w:val="00FD7762"/>
    <w:rsid w:val="00FD77B8"/>
    <w:rsid w:val="00FD7E36"/>
    <w:rsid w:val="00FE1F4F"/>
    <w:rsid w:val="00FE21A1"/>
    <w:rsid w:val="00FE37DC"/>
    <w:rsid w:val="00FE3839"/>
    <w:rsid w:val="00FE4475"/>
    <w:rsid w:val="00FE590A"/>
    <w:rsid w:val="00FE60AE"/>
    <w:rsid w:val="00FE6571"/>
    <w:rsid w:val="00FE6B41"/>
    <w:rsid w:val="00FE6BC0"/>
    <w:rsid w:val="00FF1DC5"/>
    <w:rsid w:val="00FF2D91"/>
    <w:rsid w:val="00FF2EC3"/>
    <w:rsid w:val="00FF336F"/>
    <w:rsid w:val="00FF4359"/>
    <w:rsid w:val="00FF63EA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CA004F-0D1C-478C-91F4-ABCAAEE6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03A"/>
    <w:pPr>
      <w:ind w:firstLineChars="200" w:firstLine="200"/>
    </w:pPr>
    <w:rPr>
      <w:rFonts w:ascii="Verdana" w:hAnsi="Verdana"/>
      <w:sz w:val="21"/>
      <w:lang w:eastAsia="en-US"/>
    </w:rPr>
  </w:style>
  <w:style w:type="paragraph" w:styleId="1">
    <w:name w:val="heading 1"/>
    <w:next w:val="a"/>
    <w:qFormat/>
    <w:rsid w:val="000D103A"/>
    <w:pPr>
      <w:keepNext/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before="360" w:after="180"/>
      <w:outlineLvl w:val="0"/>
    </w:pPr>
    <w:rPr>
      <w:rFonts w:ascii="Verdana" w:eastAsia="黑体" w:hAnsi="Verdana"/>
      <w:b/>
      <w:kern w:val="28"/>
      <w:sz w:val="44"/>
      <w:lang w:eastAsia="en-US"/>
    </w:rPr>
  </w:style>
  <w:style w:type="paragraph" w:styleId="2">
    <w:name w:val="heading 2"/>
    <w:next w:val="a"/>
    <w:qFormat/>
    <w:rsid w:val="000D103A"/>
    <w:pPr>
      <w:keepNext/>
      <w:pBdr>
        <w:bottom w:val="single" w:sz="4" w:space="1" w:color="auto"/>
      </w:pBdr>
      <w:spacing w:before="240" w:after="120"/>
      <w:outlineLvl w:val="1"/>
    </w:pPr>
    <w:rPr>
      <w:rFonts w:ascii="Verdana" w:eastAsia="黑体" w:hAnsi="Verdana"/>
      <w:b/>
      <w:color w:val="000000"/>
      <w:sz w:val="30"/>
      <w:lang w:eastAsia="en-US"/>
    </w:rPr>
  </w:style>
  <w:style w:type="paragraph" w:styleId="3">
    <w:name w:val="heading 3"/>
    <w:next w:val="a"/>
    <w:qFormat/>
    <w:rsid w:val="000D103A"/>
    <w:pPr>
      <w:keepNext/>
      <w:spacing w:before="120" w:after="60"/>
      <w:outlineLvl w:val="2"/>
    </w:pPr>
    <w:rPr>
      <w:rFonts w:ascii="Verdana" w:hAnsi="Verdana"/>
      <w:color w:val="000080"/>
      <w:sz w:val="28"/>
      <w:lang w:eastAsia="en-US"/>
    </w:rPr>
  </w:style>
  <w:style w:type="paragraph" w:styleId="4">
    <w:name w:val="heading 4"/>
    <w:next w:val="a"/>
    <w:qFormat/>
    <w:rsid w:val="000D103A"/>
    <w:pPr>
      <w:keepNext/>
      <w:spacing w:before="60"/>
      <w:outlineLvl w:val="3"/>
    </w:pPr>
    <w:rPr>
      <w:rFonts w:ascii="Verdana" w:hAnsi="Verdana"/>
      <w:color w:val="3366FF"/>
      <w:sz w:val="24"/>
      <w:lang w:eastAsia="en-US"/>
    </w:rPr>
  </w:style>
  <w:style w:type="paragraph" w:styleId="5">
    <w:name w:val="heading 5"/>
    <w:next w:val="a"/>
    <w:qFormat/>
    <w:rsid w:val="000D103A"/>
    <w:pPr>
      <w:keepNext/>
      <w:keepLines/>
      <w:spacing w:before="20"/>
      <w:outlineLvl w:val="4"/>
    </w:pPr>
    <w:rPr>
      <w:rFonts w:ascii="Verdana" w:hAnsi="Verdana"/>
      <w:color w:val="339966"/>
      <w:sz w:val="21"/>
      <w:lang w:eastAsia="en-US"/>
    </w:rPr>
  </w:style>
  <w:style w:type="paragraph" w:styleId="6">
    <w:name w:val="heading 6"/>
    <w:next w:val="a"/>
    <w:qFormat/>
    <w:rsid w:val="000D103A"/>
    <w:pPr>
      <w:keepNext/>
      <w:keepLines/>
      <w:outlineLvl w:val="5"/>
    </w:pPr>
    <w:rPr>
      <w:rFonts w:ascii="Verdana" w:hAnsi="Verdana"/>
      <w:color w:val="FF9900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1">
    <w:name w:val="text11"/>
    <w:basedOn w:val="a0"/>
    <w:rsid w:val="000D103A"/>
    <w:rPr>
      <w:rFonts w:hint="default"/>
      <w:sz w:val="22"/>
    </w:rPr>
  </w:style>
  <w:style w:type="character" w:styleId="a3">
    <w:name w:val="Hyperlink"/>
    <w:basedOn w:val="a0"/>
    <w:rsid w:val="000D103A"/>
    <w:rPr>
      <w:color w:val="0000FF"/>
      <w:u w:val="single"/>
    </w:rPr>
  </w:style>
  <w:style w:type="character" w:customStyle="1" w:styleId="content2">
    <w:name w:val="content2"/>
    <w:basedOn w:val="a0"/>
    <w:rsid w:val="000D103A"/>
    <w:rPr>
      <w:rFonts w:ascii="宋体" w:eastAsia="宋体" w:hAnsi="宋体" w:hint="eastAsia"/>
      <w:sz w:val="24"/>
    </w:rPr>
  </w:style>
  <w:style w:type="character" w:styleId="a4">
    <w:name w:val="page number"/>
    <w:basedOn w:val="a0"/>
    <w:rsid w:val="000D103A"/>
  </w:style>
  <w:style w:type="paragraph" w:styleId="a5">
    <w:name w:val="Document Map"/>
    <w:basedOn w:val="a"/>
    <w:rsid w:val="000D103A"/>
    <w:pPr>
      <w:shd w:val="clear" w:color="auto" w:fill="000080"/>
    </w:pPr>
  </w:style>
  <w:style w:type="paragraph" w:styleId="HTML">
    <w:name w:val="HTML Preformatted"/>
    <w:basedOn w:val="a"/>
    <w:rsid w:val="000D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黑体" w:eastAsia="黑体" w:hAnsi="Courier New"/>
      <w:sz w:val="20"/>
      <w:lang w:eastAsia="zh-CN"/>
    </w:rPr>
  </w:style>
  <w:style w:type="paragraph" w:styleId="a6">
    <w:name w:val="footer"/>
    <w:basedOn w:val="a"/>
    <w:rsid w:val="000D103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rsid w:val="000D103A"/>
    <w:pPr>
      <w:ind w:leftChars="200" w:left="420"/>
    </w:pPr>
  </w:style>
  <w:style w:type="paragraph" w:styleId="a7">
    <w:name w:val="header"/>
    <w:basedOn w:val="a"/>
    <w:rsid w:val="000D103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toc 3"/>
    <w:basedOn w:val="a"/>
    <w:next w:val="a"/>
    <w:rsid w:val="000D103A"/>
    <w:pPr>
      <w:ind w:leftChars="400" w:left="840"/>
    </w:pPr>
  </w:style>
  <w:style w:type="paragraph" w:customStyle="1" w:styleId="a8">
    <w:name w:val="正文（无首行缩进）"/>
    <w:basedOn w:val="a"/>
    <w:rsid w:val="000D103A"/>
    <w:pPr>
      <w:ind w:firstLineChars="0" w:firstLine="0"/>
    </w:pPr>
    <w:rPr>
      <w:lang w:eastAsia="zh-CN"/>
    </w:rPr>
  </w:style>
  <w:style w:type="paragraph" w:styleId="a9">
    <w:name w:val="Date"/>
    <w:basedOn w:val="a"/>
    <w:next w:val="a"/>
    <w:rsid w:val="000D103A"/>
    <w:pPr>
      <w:ind w:leftChars="2500" w:left="100"/>
    </w:pPr>
  </w:style>
  <w:style w:type="paragraph" w:styleId="aa">
    <w:name w:val="Normal (Web)"/>
    <w:basedOn w:val="a"/>
    <w:rsid w:val="000D103A"/>
    <w:pPr>
      <w:spacing w:before="100" w:beforeAutospacing="1" w:after="100" w:afterAutospacing="1"/>
      <w:ind w:firstLineChars="0" w:firstLine="0"/>
    </w:pPr>
    <w:rPr>
      <w:rFonts w:ascii="宋体" w:hAnsi="宋体"/>
      <w:sz w:val="24"/>
      <w:lang w:eastAsia="zh-CN"/>
    </w:rPr>
  </w:style>
  <w:style w:type="paragraph" w:styleId="10">
    <w:name w:val="index 1"/>
    <w:basedOn w:val="a"/>
    <w:next w:val="a"/>
    <w:rsid w:val="000D103A"/>
    <w:pPr>
      <w:ind w:firstLineChars="0" w:firstLine="0"/>
      <w:jc w:val="center"/>
    </w:pPr>
  </w:style>
  <w:style w:type="paragraph" w:styleId="ab">
    <w:name w:val="Body Text"/>
    <w:basedOn w:val="a"/>
    <w:rsid w:val="000D103A"/>
    <w:pPr>
      <w:widowControl w:val="0"/>
      <w:ind w:firstLineChars="0" w:firstLine="0"/>
      <w:jc w:val="both"/>
    </w:pPr>
    <w:rPr>
      <w:rFonts w:ascii="Times New Roman" w:hAnsi="Times New Roman"/>
      <w:color w:val="993300"/>
      <w:kern w:val="2"/>
      <w:lang w:eastAsia="zh-CN"/>
    </w:rPr>
  </w:style>
  <w:style w:type="paragraph" w:styleId="31">
    <w:name w:val="Body Text 3"/>
    <w:basedOn w:val="a"/>
    <w:rsid w:val="000D103A"/>
    <w:pPr>
      <w:ind w:firstLineChars="0" w:firstLine="0"/>
    </w:pPr>
    <w:rPr>
      <w:color w:val="3366FF"/>
      <w:lang w:eastAsia="zh-CN"/>
    </w:rPr>
  </w:style>
  <w:style w:type="paragraph" w:styleId="11">
    <w:name w:val="toc 1"/>
    <w:basedOn w:val="a"/>
    <w:next w:val="a"/>
    <w:rsid w:val="000D103A"/>
  </w:style>
  <w:style w:type="paragraph" w:styleId="ac">
    <w:name w:val="List Paragraph"/>
    <w:basedOn w:val="a"/>
    <w:uiPriority w:val="34"/>
    <w:qFormat/>
    <w:rsid w:val="00DE3642"/>
    <w:pPr>
      <w:ind w:firstLine="420"/>
    </w:pPr>
  </w:style>
  <w:style w:type="character" w:styleId="ad">
    <w:name w:val="FollowedHyperlink"/>
    <w:basedOn w:val="a0"/>
    <w:rsid w:val="00E45834"/>
    <w:rPr>
      <w:color w:val="800080" w:themeColor="followedHyperlink"/>
      <w:u w:val="single"/>
    </w:rPr>
  </w:style>
  <w:style w:type="paragraph" w:styleId="ae">
    <w:name w:val="Balloon Text"/>
    <w:basedOn w:val="a"/>
    <w:link w:val="Char"/>
    <w:rsid w:val="00B100E1"/>
    <w:rPr>
      <w:sz w:val="18"/>
      <w:szCs w:val="18"/>
    </w:rPr>
  </w:style>
  <w:style w:type="character" w:customStyle="1" w:styleId="Char">
    <w:name w:val="批注框文本 Char"/>
    <w:basedOn w:val="a0"/>
    <w:link w:val="ae"/>
    <w:rsid w:val="00B100E1"/>
    <w:rPr>
      <w:rFonts w:ascii="Verdana" w:hAnsi="Verdana"/>
      <w:sz w:val="18"/>
      <w:szCs w:val="18"/>
      <w:lang w:eastAsia="en-US"/>
    </w:rPr>
  </w:style>
  <w:style w:type="character" w:styleId="af">
    <w:name w:val="annotation reference"/>
    <w:basedOn w:val="a0"/>
    <w:rsid w:val="00705109"/>
    <w:rPr>
      <w:sz w:val="21"/>
      <w:szCs w:val="21"/>
    </w:rPr>
  </w:style>
  <w:style w:type="paragraph" w:styleId="af0">
    <w:name w:val="annotation text"/>
    <w:basedOn w:val="a"/>
    <w:link w:val="Char0"/>
    <w:rsid w:val="00705109"/>
  </w:style>
  <w:style w:type="character" w:customStyle="1" w:styleId="Char0">
    <w:name w:val="批注文字 Char"/>
    <w:basedOn w:val="a0"/>
    <w:link w:val="af0"/>
    <w:rsid w:val="00705109"/>
    <w:rPr>
      <w:rFonts w:ascii="Verdana" w:hAnsi="Verdana"/>
      <w:sz w:val="21"/>
      <w:lang w:eastAsia="en-US"/>
    </w:rPr>
  </w:style>
  <w:style w:type="paragraph" w:styleId="af1">
    <w:name w:val="annotation subject"/>
    <w:basedOn w:val="af0"/>
    <w:next w:val="af0"/>
    <w:link w:val="Char1"/>
    <w:rsid w:val="00705109"/>
    <w:rPr>
      <w:b/>
      <w:bCs/>
    </w:rPr>
  </w:style>
  <w:style w:type="character" w:customStyle="1" w:styleId="Char1">
    <w:name w:val="批注主题 Char"/>
    <w:basedOn w:val="Char0"/>
    <w:link w:val="af1"/>
    <w:rsid w:val="00705109"/>
    <w:rPr>
      <w:rFonts w:ascii="Verdana" w:hAnsi="Verdana"/>
      <w:b/>
      <w:bCs/>
      <w:sz w:val="21"/>
      <w:lang w:eastAsia="en-US"/>
    </w:rPr>
  </w:style>
  <w:style w:type="paragraph" w:styleId="af2">
    <w:name w:val="Subtitle"/>
    <w:basedOn w:val="a"/>
    <w:next w:val="a"/>
    <w:link w:val="Char2"/>
    <w:uiPriority w:val="11"/>
    <w:qFormat/>
    <w:rsid w:val="00F971B3"/>
    <w:pPr>
      <w:widowControl w:val="0"/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2">
    <w:name w:val="副标题 Char"/>
    <w:basedOn w:val="a0"/>
    <w:link w:val="af2"/>
    <w:uiPriority w:val="11"/>
    <w:rsid w:val="00F971B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9764;&#30721;&#22885;&#20041;&#25991;&#26723;&#27169;&#26495;(2006.12.08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42B1D-B320-4A5C-BB71-F03AACE6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魔码奥义文档模板(2006.12.08)</Template>
  <TotalTime>4623</TotalTime>
  <Pages>4</Pages>
  <Words>124</Words>
  <Characters>708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none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迷题设计浅析</dc:title>
  <dc:creator>squall</dc:creator>
  <dc:description>陈忾 Game Designer Http://www.chenkai.org/</dc:description>
  <cp:lastModifiedBy>DD</cp:lastModifiedBy>
  <cp:revision>2608</cp:revision>
  <cp:lastPrinted>1900-12-31T16:00:00Z</cp:lastPrinted>
  <dcterms:created xsi:type="dcterms:W3CDTF">2011-09-08T14:22:00Z</dcterms:created>
  <dcterms:modified xsi:type="dcterms:W3CDTF">2018-06-12T12:12:00Z</dcterms:modified>
</cp:coreProperties>
</file>
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46A1F" w:rsidRPr="005F3F49" w:rsidRDefault="00F971B3">
      <w:pPr>
        <w:pStyle w:val="1"/>
        <w:rPr>
          <w:lang w:eastAsia="zh-CN"/>
        </w:rPr>
      </w:pPr>
      <w:r>
        <w:rPr>
          <w:rFonts w:hint="eastAsia"/>
          <w:lang w:eastAsia="zh-CN"/>
        </w:rPr>
        <w:t>地图</w:t>
      </w:r>
      <w:r w:rsidR="0052401B">
        <w:rPr>
          <w:rFonts w:hint="eastAsia"/>
          <w:lang w:eastAsia="zh-CN"/>
        </w:rPr>
        <w:t>系统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5985"/>
      </w:tblGrid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文档创建者：</w:t>
            </w:r>
          </w:p>
        </w:tc>
        <w:tc>
          <w:tcPr>
            <w:tcW w:w="5985" w:type="dxa"/>
          </w:tcPr>
          <w:p w:rsidR="00446A1F" w:rsidRDefault="00F971B3">
            <w:pPr>
              <w:ind w:firstLineChars="0" w:firstLine="0"/>
              <w:rPr>
                <w:rFonts w:ascii="宋体" w:hAnsi="宋体"/>
                <w:lang w:eastAsia="zh-CN"/>
              </w:rPr>
            </w:pPr>
            <w:proofErr w:type="gramStart"/>
            <w:r>
              <w:rPr>
                <w:rFonts w:ascii="宋体" w:hAnsi="宋体"/>
                <w:lang w:eastAsia="zh-CN"/>
              </w:rPr>
              <w:t>李韦华</w:t>
            </w:r>
            <w:proofErr w:type="gramEnd"/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创建时间：</w:t>
            </w:r>
          </w:p>
        </w:tc>
        <w:tc>
          <w:tcPr>
            <w:tcW w:w="5985" w:type="dxa"/>
          </w:tcPr>
          <w:p w:rsidR="00446A1F" w:rsidRDefault="008D0506" w:rsidP="00F971B3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201</w:t>
            </w:r>
            <w:r w:rsidR="00F971B3">
              <w:rPr>
                <w:rFonts w:ascii="宋体" w:hAnsi="宋体" w:hint="eastAsia"/>
                <w:lang w:eastAsia="zh-CN"/>
              </w:rPr>
              <w:t>8</w:t>
            </w:r>
            <w:r>
              <w:rPr>
                <w:rFonts w:ascii="宋体" w:hAnsi="宋体"/>
                <w:lang w:eastAsia="zh-CN"/>
              </w:rPr>
              <w:t>/</w:t>
            </w:r>
            <w:r w:rsidR="00F971B3">
              <w:rPr>
                <w:rFonts w:ascii="宋体" w:hAnsi="宋体" w:hint="eastAsia"/>
                <w:lang w:eastAsia="zh-CN"/>
              </w:rPr>
              <w:t>6</w:t>
            </w:r>
            <w:r w:rsidR="00EC6801">
              <w:rPr>
                <w:rFonts w:ascii="宋体" w:hAnsi="宋体"/>
                <w:lang w:eastAsia="zh-CN"/>
              </w:rPr>
              <w:t>/</w:t>
            </w:r>
            <w:r w:rsidR="00F971B3">
              <w:rPr>
                <w:rFonts w:ascii="宋体" w:hAnsi="宋体"/>
                <w:lang w:eastAsia="zh-CN"/>
              </w:rPr>
              <w:t>8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最后编辑者：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最后编辑时间：</w:t>
            </w:r>
          </w:p>
        </w:tc>
        <w:tc>
          <w:tcPr>
            <w:tcW w:w="5985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文档版本：</w:t>
            </w:r>
          </w:p>
        </w:tc>
        <w:tc>
          <w:tcPr>
            <w:tcW w:w="5985" w:type="dxa"/>
          </w:tcPr>
          <w:p w:rsidR="00446A1F" w:rsidRDefault="00EC6801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1.0</w:t>
            </w:r>
          </w:p>
        </w:tc>
      </w:tr>
      <w:tr w:rsidR="00446A1F" w:rsidTr="003C1327">
        <w:tc>
          <w:tcPr>
            <w:tcW w:w="1890" w:type="dxa"/>
          </w:tcPr>
          <w:p w:rsidR="00446A1F" w:rsidRDefault="00446A1F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文档用途：</w:t>
            </w:r>
          </w:p>
        </w:tc>
        <w:tc>
          <w:tcPr>
            <w:tcW w:w="5985" w:type="dxa"/>
          </w:tcPr>
          <w:p w:rsidR="00446A1F" w:rsidRDefault="00F971B3" w:rsidP="004F6929">
            <w:pPr>
              <w:ind w:firstLineChars="0" w:firstLine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地图系统功能</w:t>
            </w:r>
          </w:p>
        </w:tc>
      </w:tr>
    </w:tbl>
    <w:p w:rsidR="006C2D99" w:rsidRDefault="006C2D99" w:rsidP="00713536">
      <w:pPr>
        <w:pStyle w:val="1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文档更新历程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文档更新的时间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8D0506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更新人</w:t>
      </w:r>
      <w:r>
        <w:rPr>
          <w:rFonts w:hint="eastAsia"/>
          <w:lang w:eastAsia="zh-CN"/>
        </w:rPr>
        <w:t>:</w:t>
      </w:r>
      <w:r>
        <w:rPr>
          <w:rFonts w:hint="eastAsia"/>
          <w:lang w:eastAsia="zh-CN"/>
        </w:rPr>
        <w:t>无</w:t>
      </w:r>
    </w:p>
    <w:p w:rsidR="006C2D99" w:rsidRDefault="008D0506" w:rsidP="008D0506">
      <w:pPr>
        <w:ind w:firstLine="420"/>
        <w:rPr>
          <w:lang w:eastAsia="zh-CN"/>
        </w:rPr>
      </w:pPr>
      <w:r>
        <w:rPr>
          <w:rFonts w:hint="eastAsia"/>
          <w:lang w:eastAsia="zh-CN"/>
        </w:rPr>
        <w:t>更新</w:t>
      </w:r>
      <w:r w:rsidR="006C2D99" w:rsidRPr="008D0506">
        <w:rPr>
          <w:rFonts w:hint="eastAsia"/>
          <w:lang w:eastAsia="zh-CN"/>
        </w:rPr>
        <w:t>内容</w:t>
      </w:r>
      <w:r w:rsidRPr="008D0506">
        <w:rPr>
          <w:rStyle w:val="a3"/>
          <w:rFonts w:hint="eastAsia"/>
          <w:u w:val="none"/>
          <w:lang w:eastAsia="zh-CN"/>
        </w:rPr>
        <w:t>:</w:t>
      </w:r>
      <w:r w:rsidRPr="008D0506">
        <w:rPr>
          <w:rStyle w:val="a3"/>
          <w:rFonts w:hint="eastAsia"/>
          <w:u w:val="none"/>
          <w:lang w:eastAsia="zh-CN"/>
        </w:rPr>
        <w:t>无</w:t>
      </w:r>
      <w:r w:rsidR="00D6225B" w:rsidRPr="008D0506">
        <w:rPr>
          <w:rFonts w:hint="eastAsia"/>
          <w:sz w:val="18"/>
          <w:szCs w:val="18"/>
          <w:lang w:eastAsia="zh-CN"/>
        </w:rPr>
        <w:t>(</w:t>
      </w:r>
      <w:r w:rsidR="00D6225B" w:rsidRPr="008D0506">
        <w:rPr>
          <w:rFonts w:hint="eastAsia"/>
          <w:b/>
          <w:color w:val="FF0000"/>
          <w:sz w:val="18"/>
          <w:szCs w:val="18"/>
          <w:lang w:eastAsia="zh-CN"/>
        </w:rPr>
        <w:t>此处做超链接，链接到修改的位置</w:t>
      </w:r>
      <w:r w:rsidR="00D6225B" w:rsidRPr="008D0506">
        <w:rPr>
          <w:rFonts w:hint="eastAsia"/>
          <w:sz w:val="18"/>
          <w:szCs w:val="18"/>
          <w:lang w:eastAsia="zh-CN"/>
        </w:rPr>
        <w:t>)</w:t>
      </w:r>
      <w:r w:rsidR="006C2D99" w:rsidRPr="008D0506">
        <w:rPr>
          <w:rFonts w:hint="eastAsia"/>
          <w:sz w:val="18"/>
          <w:szCs w:val="18"/>
          <w:lang w:eastAsia="zh-CN"/>
        </w:rPr>
        <w:t>；</w:t>
      </w:r>
    </w:p>
    <w:p w:rsidR="006E1950" w:rsidRPr="004F3B55" w:rsidRDefault="006C2D99" w:rsidP="00D44452">
      <w:pPr>
        <w:pStyle w:val="1"/>
        <w:rPr>
          <w:lang w:eastAsia="zh-CN"/>
        </w:rPr>
      </w:pPr>
      <w:r>
        <w:rPr>
          <w:rFonts w:hint="eastAsia"/>
          <w:lang w:eastAsia="zh-CN"/>
        </w:rPr>
        <w:t>二</w:t>
      </w:r>
      <w:r w:rsidR="0098659B">
        <w:rPr>
          <w:rFonts w:hint="eastAsia"/>
          <w:lang w:eastAsia="zh-CN"/>
        </w:rPr>
        <w:t>、</w:t>
      </w:r>
      <w:r w:rsidR="009D2A78">
        <w:rPr>
          <w:rFonts w:hint="eastAsia"/>
          <w:lang w:eastAsia="zh-CN"/>
        </w:rPr>
        <w:t>策划部分</w:t>
      </w:r>
    </w:p>
    <w:p w:rsidR="00BC0EFF" w:rsidRPr="00BF6C39" w:rsidRDefault="00F971B3" w:rsidP="00BC0EFF">
      <w:pPr>
        <w:pStyle w:val="2"/>
        <w:rPr>
          <w:lang w:eastAsia="zh-CN"/>
        </w:rPr>
      </w:pPr>
      <w:bookmarkStart w:id="0" w:name="_三、程序部分"/>
      <w:bookmarkEnd w:id="0"/>
      <w:r>
        <w:rPr>
          <w:rFonts w:hint="eastAsia"/>
          <w:lang w:eastAsia="zh-CN"/>
        </w:rPr>
        <w:t>1</w:t>
      </w:r>
      <w:r w:rsidR="00BC0EFF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地图描述</w:t>
      </w:r>
    </w:p>
    <w:p w:rsidR="00F971B3" w:rsidRDefault="00A82EAA" w:rsidP="00F971B3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666F150" wp14:editId="66446F70">
            <wp:extent cx="2257425" cy="38263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9382" cy="389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1B3" w:rsidRPr="00F971B3" w:rsidRDefault="00F971B3" w:rsidP="00F971B3">
      <w:pPr>
        <w:pStyle w:val="5"/>
        <w:rPr>
          <w:b/>
          <w:lang w:eastAsia="zh-CN"/>
        </w:rPr>
      </w:pPr>
      <w:r w:rsidRPr="00F971B3">
        <w:rPr>
          <w:rFonts w:hint="eastAsia"/>
          <w:b/>
          <w:lang w:eastAsia="zh-CN"/>
        </w:rPr>
        <w:lastRenderedPageBreak/>
        <w:t>1</w:t>
      </w:r>
      <w:r w:rsidRPr="00F971B3">
        <w:rPr>
          <w:rFonts w:hint="eastAsia"/>
          <w:b/>
          <w:lang w:eastAsia="zh-CN"/>
        </w:rPr>
        <w:t>．</w:t>
      </w:r>
      <w:r w:rsidRPr="00F971B3">
        <w:rPr>
          <w:rFonts w:hint="eastAsia"/>
          <w:b/>
          <w:lang w:eastAsia="zh-CN"/>
        </w:rPr>
        <w:t>1</w:t>
      </w:r>
      <w:r w:rsidRPr="00F971B3">
        <w:rPr>
          <w:b/>
          <w:lang w:eastAsia="zh-CN"/>
        </w:rPr>
        <w:t>地图组成</w:t>
      </w:r>
    </w:p>
    <w:p w:rsidR="00F971B3" w:rsidRDefault="00F971B3" w:rsidP="00F971B3">
      <w:pPr>
        <w:ind w:firstLine="420"/>
        <w:rPr>
          <w:lang w:eastAsia="zh-CN"/>
        </w:rPr>
      </w:pPr>
      <w:r>
        <w:rPr>
          <w:rFonts w:hint="eastAsia"/>
          <w:lang w:eastAsia="zh-CN"/>
        </w:rPr>
        <w:t>地图由地块组合而成，地块即为地图的最小单位；</w:t>
      </w:r>
      <w:r w:rsidR="00F247C1">
        <w:rPr>
          <w:rFonts w:hint="eastAsia"/>
          <w:lang w:eastAsia="zh-CN"/>
        </w:rPr>
        <w:t>每个地块对应</w:t>
      </w:r>
      <w:r w:rsidR="00F247C1">
        <w:rPr>
          <w:rFonts w:hint="eastAsia"/>
          <w:lang w:eastAsia="zh-CN"/>
        </w:rPr>
        <w:t>1</w:t>
      </w:r>
      <w:r w:rsidR="00F247C1">
        <w:rPr>
          <w:rFonts w:hint="eastAsia"/>
          <w:lang w:eastAsia="zh-CN"/>
        </w:rPr>
        <w:t>个唯一</w:t>
      </w:r>
      <w:r w:rsidR="00F247C1">
        <w:rPr>
          <w:rFonts w:hint="eastAsia"/>
          <w:lang w:eastAsia="zh-CN"/>
        </w:rPr>
        <w:t>ID;</w:t>
      </w:r>
      <w:bookmarkStart w:id="1" w:name="_GoBack"/>
      <w:bookmarkEnd w:id="1"/>
    </w:p>
    <w:p w:rsidR="00B564C8" w:rsidRDefault="00B564C8" w:rsidP="00F971B3">
      <w:pPr>
        <w:ind w:firstLine="420"/>
        <w:rPr>
          <w:lang w:eastAsia="zh-CN"/>
        </w:rPr>
      </w:pPr>
    </w:p>
    <w:p w:rsidR="00F971B3" w:rsidRPr="00F971B3" w:rsidRDefault="00F971B3" w:rsidP="00F971B3">
      <w:pPr>
        <w:pStyle w:val="5"/>
        <w:rPr>
          <w:b/>
          <w:lang w:eastAsia="zh-CN"/>
        </w:rPr>
      </w:pPr>
      <w:r w:rsidRPr="00F971B3">
        <w:rPr>
          <w:rFonts w:hint="eastAsia"/>
          <w:b/>
          <w:lang w:eastAsia="zh-CN"/>
        </w:rPr>
        <w:t>1.2</w:t>
      </w:r>
      <w:r w:rsidRPr="00F971B3">
        <w:rPr>
          <w:b/>
          <w:lang w:eastAsia="zh-CN"/>
        </w:rPr>
        <w:t>地块承载物体</w:t>
      </w:r>
    </w:p>
    <w:p w:rsidR="00F971B3" w:rsidRDefault="00F971B3" w:rsidP="00F971B3">
      <w:pPr>
        <w:ind w:firstLine="420"/>
        <w:rPr>
          <w:lang w:eastAsia="zh-CN"/>
        </w:rPr>
      </w:pPr>
      <w:r>
        <w:rPr>
          <w:lang w:eastAsia="zh-CN"/>
        </w:rPr>
        <w:t>地块上可承载的猫</w:t>
      </w:r>
      <w:r>
        <w:rPr>
          <w:rFonts w:hint="eastAsia"/>
          <w:lang w:eastAsia="zh-CN"/>
        </w:rPr>
        <w:t>、</w:t>
      </w:r>
      <w:r>
        <w:rPr>
          <w:lang w:eastAsia="zh-CN"/>
        </w:rPr>
        <w:t>资源点</w:t>
      </w:r>
      <w:r>
        <w:rPr>
          <w:rFonts w:hint="eastAsia"/>
          <w:lang w:eastAsia="zh-CN"/>
        </w:rPr>
        <w:t>、</w:t>
      </w:r>
      <w:r>
        <w:rPr>
          <w:lang w:eastAsia="zh-CN"/>
        </w:rPr>
        <w:t>宝箱等物体</w:t>
      </w:r>
      <w:r>
        <w:rPr>
          <w:rFonts w:hint="eastAsia"/>
          <w:lang w:eastAsia="zh-CN"/>
        </w:rPr>
        <w:t>，</w:t>
      </w:r>
      <w:r>
        <w:rPr>
          <w:lang w:eastAsia="zh-CN"/>
        </w:rPr>
        <w:t>每个地块最多承载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个物体；</w:t>
      </w:r>
    </w:p>
    <w:p w:rsidR="00B564C8" w:rsidRDefault="00B564C8" w:rsidP="00F971B3">
      <w:pPr>
        <w:ind w:firstLine="420"/>
        <w:rPr>
          <w:lang w:eastAsia="zh-CN"/>
        </w:rPr>
      </w:pPr>
    </w:p>
    <w:p w:rsidR="00F971B3" w:rsidRPr="00F971B3" w:rsidRDefault="00F971B3" w:rsidP="00F971B3">
      <w:pPr>
        <w:pStyle w:val="5"/>
        <w:rPr>
          <w:b/>
          <w:lang w:eastAsia="zh-CN"/>
        </w:rPr>
      </w:pPr>
      <w:r w:rsidRPr="00F971B3">
        <w:rPr>
          <w:rFonts w:hint="eastAsia"/>
          <w:b/>
          <w:lang w:eastAsia="zh-CN"/>
        </w:rPr>
        <w:t>1.3</w:t>
      </w:r>
      <w:r w:rsidRPr="00F971B3">
        <w:rPr>
          <w:rFonts w:hint="eastAsia"/>
          <w:b/>
          <w:lang w:eastAsia="zh-CN"/>
        </w:rPr>
        <w:t>地图的开放与解锁</w:t>
      </w:r>
    </w:p>
    <w:p w:rsidR="00F971B3" w:rsidRDefault="00F971B3" w:rsidP="00F971B3">
      <w:pPr>
        <w:ind w:firstLine="420"/>
        <w:rPr>
          <w:lang w:eastAsia="zh-CN"/>
        </w:rPr>
      </w:pPr>
      <w:r>
        <w:rPr>
          <w:lang w:eastAsia="zh-CN"/>
        </w:rPr>
        <w:t>玩家初始获得</w:t>
      </w:r>
      <w:r>
        <w:rPr>
          <w:rFonts w:hint="eastAsia"/>
          <w:lang w:eastAsia="zh-CN"/>
        </w:rPr>
        <w:t>3*3</w:t>
      </w:r>
      <w:r>
        <w:rPr>
          <w:rFonts w:hint="eastAsia"/>
          <w:lang w:eastAsia="zh-CN"/>
        </w:rPr>
        <w:t>的九宫格地块地图；随等级提升可逐渐出现新的地块待解锁；</w:t>
      </w:r>
    </w:p>
    <w:p w:rsidR="00F971B3" w:rsidRDefault="00B564C8" w:rsidP="00F971B3">
      <w:pPr>
        <w:ind w:firstLine="420"/>
        <w:rPr>
          <w:lang w:eastAsia="zh-CN"/>
        </w:rPr>
      </w:pPr>
      <w:r>
        <w:rPr>
          <w:lang w:eastAsia="zh-CN"/>
        </w:rPr>
        <w:t>出现地块条件为玩家达到某一等级</w:t>
      </w:r>
      <w:r>
        <w:rPr>
          <w:rFonts w:hint="eastAsia"/>
          <w:lang w:eastAsia="zh-CN"/>
        </w:rPr>
        <w:t>；</w:t>
      </w:r>
    </w:p>
    <w:p w:rsidR="00B564C8" w:rsidRPr="003314AD" w:rsidRDefault="00B564C8" w:rsidP="00F971B3">
      <w:pPr>
        <w:ind w:firstLine="420"/>
        <w:rPr>
          <w:lang w:eastAsia="zh-CN"/>
        </w:rPr>
      </w:pPr>
      <w:r>
        <w:rPr>
          <w:lang w:eastAsia="zh-CN"/>
        </w:rPr>
        <w:t>解锁地块条件为玩家达到某一等级且消耗部分资源后解锁</w:t>
      </w:r>
      <w:r>
        <w:rPr>
          <w:rFonts w:hint="eastAsia"/>
          <w:lang w:eastAsia="zh-CN"/>
        </w:rPr>
        <w:t>；</w:t>
      </w:r>
    </w:p>
    <w:p w:rsidR="00F971B3" w:rsidRDefault="00F971B3" w:rsidP="00F971B3">
      <w:pPr>
        <w:ind w:firstLine="420"/>
        <w:rPr>
          <w:lang w:eastAsia="zh-CN"/>
        </w:rPr>
      </w:pPr>
    </w:p>
    <w:p w:rsidR="00B564C8" w:rsidRPr="00B564C8" w:rsidRDefault="00B564C8" w:rsidP="00B564C8">
      <w:pPr>
        <w:pStyle w:val="5"/>
        <w:rPr>
          <w:b/>
          <w:lang w:eastAsia="zh-CN"/>
        </w:rPr>
      </w:pPr>
      <w:r w:rsidRPr="00B564C8">
        <w:rPr>
          <w:rFonts w:hint="eastAsia"/>
          <w:b/>
          <w:lang w:eastAsia="zh-CN"/>
        </w:rPr>
        <w:t>1.4</w:t>
      </w:r>
      <w:r w:rsidRPr="00B564C8">
        <w:rPr>
          <w:rFonts w:hint="eastAsia"/>
          <w:b/>
          <w:lang w:eastAsia="zh-CN"/>
        </w:rPr>
        <w:t>地图状态</w:t>
      </w:r>
    </w:p>
    <w:p w:rsidR="00A2524B" w:rsidRDefault="00B564C8" w:rsidP="00A2524B">
      <w:pPr>
        <w:ind w:firstLine="420"/>
        <w:rPr>
          <w:lang w:eastAsia="zh-CN"/>
        </w:rPr>
      </w:pPr>
      <w:r>
        <w:rPr>
          <w:rFonts w:hint="eastAsia"/>
          <w:lang w:eastAsia="zh-CN"/>
        </w:rPr>
        <w:t>当</w:t>
      </w:r>
      <w:r w:rsidR="00A2524B">
        <w:rPr>
          <w:rFonts w:hint="eastAsia"/>
          <w:lang w:eastAsia="zh-CN"/>
        </w:rPr>
        <w:t>玩家等级达到时，当前等级可视地图出现；</w:t>
      </w:r>
      <w:r w:rsidR="000705CC">
        <w:rPr>
          <w:rFonts w:hint="eastAsia"/>
          <w:lang w:eastAsia="zh-CN"/>
        </w:rPr>
        <w:t>并有以下</w:t>
      </w:r>
      <w:r w:rsidR="000705CC">
        <w:rPr>
          <w:rFonts w:hint="eastAsia"/>
          <w:lang w:eastAsia="zh-CN"/>
        </w:rPr>
        <w:t>4</w:t>
      </w:r>
      <w:r w:rsidR="000705CC">
        <w:rPr>
          <w:rFonts w:hint="eastAsia"/>
          <w:lang w:eastAsia="zh-CN"/>
        </w:rPr>
        <w:t>种</w:t>
      </w:r>
      <w:r w:rsidR="000705CC">
        <w:rPr>
          <w:lang w:eastAsia="zh-CN"/>
        </w:rPr>
        <w:t>状态</w:t>
      </w:r>
      <w:r w:rsidR="000705CC">
        <w:rPr>
          <w:rFonts w:hint="eastAsia"/>
          <w:lang w:eastAsia="zh-CN"/>
        </w:rPr>
        <w:t>;</w:t>
      </w:r>
    </w:p>
    <w:p w:rsidR="000705CC" w:rsidRPr="000705CC" w:rsidRDefault="000705CC" w:rsidP="00A2524B">
      <w:pPr>
        <w:ind w:firstLine="420"/>
        <w:rPr>
          <w:b/>
          <w:lang w:eastAsia="zh-CN"/>
        </w:rPr>
      </w:pPr>
      <w:r>
        <w:rPr>
          <w:lang w:eastAsia="zh-CN"/>
        </w:rPr>
        <w:t xml:space="preserve"> </w:t>
      </w:r>
      <w:r w:rsidRPr="000705CC">
        <w:rPr>
          <w:b/>
          <w:lang w:eastAsia="zh-CN"/>
        </w:rPr>
        <w:t xml:space="preserve">  </w:t>
      </w:r>
      <w:r w:rsidRPr="000705CC">
        <w:rPr>
          <w:rFonts w:hint="eastAsia"/>
          <w:b/>
          <w:lang w:eastAsia="zh-CN"/>
        </w:rPr>
        <w:t>解锁前</w:t>
      </w:r>
      <w:r w:rsidRPr="000705CC">
        <w:rPr>
          <w:b/>
          <w:lang w:eastAsia="zh-CN"/>
        </w:rPr>
        <w:t>：</w:t>
      </w:r>
    </w:p>
    <w:p w:rsidR="00B564C8" w:rsidRDefault="00B564C8" w:rsidP="00A2524B">
      <w:pPr>
        <w:pStyle w:val="ac"/>
        <w:numPr>
          <w:ilvl w:val="0"/>
          <w:numId w:val="32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解锁等级未到：</w:t>
      </w:r>
      <w:r w:rsidRPr="008D10EB">
        <w:rPr>
          <w:rFonts w:hint="eastAsia"/>
          <w:lang w:eastAsia="zh-CN"/>
        </w:rPr>
        <w:t>灰色云朵静止；点击提示“等级没到还解锁不了哦”</w:t>
      </w:r>
      <w:r>
        <w:rPr>
          <w:rFonts w:hint="eastAsia"/>
          <w:lang w:eastAsia="zh-CN"/>
        </w:rPr>
        <w:t>；</w:t>
      </w:r>
    </w:p>
    <w:p w:rsidR="00CE0925" w:rsidRDefault="00CE0925" w:rsidP="00CE0925">
      <w:pPr>
        <w:pStyle w:val="ac"/>
        <w:ind w:left="785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8154498" wp14:editId="5095FB4E">
            <wp:extent cx="1228571" cy="952381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C8" w:rsidRDefault="00B564C8" w:rsidP="00B564C8">
      <w:pPr>
        <w:pStyle w:val="ac"/>
        <w:numPr>
          <w:ilvl w:val="0"/>
          <w:numId w:val="32"/>
        </w:numPr>
        <w:ind w:firstLineChars="0"/>
        <w:rPr>
          <w:lang w:eastAsia="zh-CN"/>
        </w:rPr>
      </w:pPr>
      <w:r>
        <w:rPr>
          <w:lang w:eastAsia="zh-CN"/>
        </w:rPr>
        <w:t>解锁等级</w:t>
      </w:r>
      <w:r>
        <w:rPr>
          <w:rFonts w:hint="eastAsia"/>
          <w:lang w:eastAsia="zh-CN"/>
        </w:rPr>
        <w:t>达到：</w:t>
      </w:r>
      <w:r w:rsidRPr="008D10EB">
        <w:rPr>
          <w:rFonts w:hint="eastAsia"/>
          <w:lang w:eastAsia="zh-CN"/>
        </w:rPr>
        <w:t>显示云朵不显示内容</w:t>
      </w:r>
      <w:r>
        <w:rPr>
          <w:rFonts w:hint="eastAsia"/>
          <w:lang w:eastAsia="zh-CN"/>
        </w:rPr>
        <w:t>，云朵移动；点击后消耗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体力解锁；</w:t>
      </w:r>
    </w:p>
    <w:p w:rsidR="00CE0925" w:rsidRDefault="00CE0925" w:rsidP="00CE0925">
      <w:pPr>
        <w:pStyle w:val="ac"/>
        <w:ind w:left="785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7572042" wp14:editId="69270C95">
            <wp:extent cx="1200000" cy="819048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5CC" w:rsidRDefault="000705CC" w:rsidP="000705CC">
      <w:pPr>
        <w:pStyle w:val="ac"/>
        <w:ind w:left="780" w:firstLineChars="0" w:firstLine="0"/>
        <w:rPr>
          <w:lang w:eastAsia="zh-CN"/>
        </w:rPr>
      </w:pPr>
    </w:p>
    <w:p w:rsidR="000705CC" w:rsidRPr="000705CC" w:rsidRDefault="000705CC" w:rsidP="000705CC">
      <w:pPr>
        <w:pStyle w:val="ac"/>
        <w:ind w:left="780" w:firstLineChars="0" w:firstLine="0"/>
        <w:rPr>
          <w:b/>
          <w:lang w:eastAsia="zh-CN"/>
        </w:rPr>
      </w:pPr>
      <w:r w:rsidRPr="000705CC">
        <w:rPr>
          <w:rFonts w:hint="eastAsia"/>
          <w:b/>
          <w:lang w:eastAsia="zh-CN"/>
        </w:rPr>
        <w:t>解锁</w:t>
      </w:r>
      <w:r w:rsidRPr="000705CC">
        <w:rPr>
          <w:b/>
          <w:lang w:eastAsia="zh-CN"/>
        </w:rPr>
        <w:t>后：</w:t>
      </w:r>
    </w:p>
    <w:p w:rsidR="00B564C8" w:rsidRDefault="00B564C8" w:rsidP="00B564C8">
      <w:pPr>
        <w:pStyle w:val="ac"/>
        <w:numPr>
          <w:ilvl w:val="0"/>
          <w:numId w:val="32"/>
        </w:numPr>
        <w:ind w:firstLineChars="0"/>
        <w:rPr>
          <w:lang w:eastAsia="zh-CN"/>
        </w:rPr>
      </w:pPr>
      <w:r>
        <w:rPr>
          <w:lang w:eastAsia="zh-CN"/>
        </w:rPr>
        <w:t>解锁后</w:t>
      </w:r>
      <w:r>
        <w:rPr>
          <w:rFonts w:hint="eastAsia"/>
          <w:lang w:eastAsia="zh-CN"/>
        </w:rPr>
        <w:t>空白地块：可用放置物体；</w:t>
      </w:r>
    </w:p>
    <w:p w:rsidR="00CE0925" w:rsidRDefault="00CE0925" w:rsidP="00CE0925">
      <w:pPr>
        <w:pStyle w:val="ac"/>
        <w:ind w:left="785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565222A" wp14:editId="176F29A0">
            <wp:extent cx="1142857" cy="933333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C8" w:rsidRPr="00CE0925" w:rsidRDefault="00B564C8" w:rsidP="00B564C8">
      <w:pPr>
        <w:pStyle w:val="ac"/>
        <w:numPr>
          <w:ilvl w:val="0"/>
          <w:numId w:val="32"/>
        </w:numPr>
        <w:ind w:firstLineChars="0"/>
        <w:rPr>
          <w:lang w:eastAsia="zh-CN"/>
        </w:rPr>
      </w:pPr>
      <w:r>
        <w:rPr>
          <w:lang w:eastAsia="zh-CN"/>
        </w:rPr>
        <w:t>解锁后污染地块</w:t>
      </w:r>
      <w:r>
        <w:rPr>
          <w:rFonts w:hint="eastAsia"/>
          <w:lang w:eastAsia="zh-CN"/>
        </w:rPr>
        <w:t>：解锁后有可能出现被污染的地块，需要使用圣水净化后才可正常使用；</w:t>
      </w:r>
      <w:r w:rsidR="000705CC" w:rsidRPr="000705CC">
        <w:rPr>
          <w:rFonts w:hint="eastAsia"/>
          <w:color w:val="FF0000"/>
          <w:lang w:eastAsia="zh-CN"/>
        </w:rPr>
        <w:t>（</w:t>
      </w:r>
      <w:r w:rsidRPr="000705CC">
        <w:rPr>
          <w:rFonts w:hint="eastAsia"/>
          <w:color w:val="FF0000"/>
          <w:lang w:eastAsia="zh-CN"/>
        </w:rPr>
        <w:t>正常地块有可能在怪兽入侵后变成污染地块；地块被污染后不可放置物体</w:t>
      </w:r>
      <w:r w:rsidR="00A2524B" w:rsidRPr="000705CC">
        <w:rPr>
          <w:rFonts w:hint="eastAsia"/>
          <w:color w:val="FF0000"/>
          <w:lang w:eastAsia="zh-CN"/>
        </w:rPr>
        <w:t>，且被污染同时存在承载物体时，物体不可移动；</w:t>
      </w:r>
      <w:r w:rsidR="000705CC" w:rsidRPr="000705CC">
        <w:rPr>
          <w:rFonts w:hint="eastAsia"/>
          <w:color w:val="FF0000"/>
          <w:lang w:eastAsia="zh-CN"/>
        </w:rPr>
        <w:t>）</w:t>
      </w:r>
    </w:p>
    <w:p w:rsidR="00CE0925" w:rsidRDefault="00CE0925" w:rsidP="00CE0925">
      <w:pPr>
        <w:pStyle w:val="ac"/>
        <w:ind w:left="785"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9E29E61" wp14:editId="45E2AF4D">
            <wp:extent cx="1202962" cy="1019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5927" cy="10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4C8" w:rsidRDefault="00B564C8" w:rsidP="00B564C8">
      <w:pPr>
        <w:pStyle w:val="ac"/>
        <w:ind w:left="780" w:firstLineChars="0" w:firstLine="0"/>
        <w:rPr>
          <w:lang w:eastAsia="zh-CN"/>
        </w:rPr>
      </w:pPr>
    </w:p>
    <w:p w:rsidR="00B564C8" w:rsidRPr="00B564C8" w:rsidRDefault="00B564C8" w:rsidP="00B564C8">
      <w:pPr>
        <w:pStyle w:val="ac"/>
        <w:ind w:left="780" w:firstLineChars="0" w:firstLine="0"/>
        <w:rPr>
          <w:lang w:eastAsia="zh-CN"/>
        </w:rPr>
      </w:pPr>
    </w:p>
    <w:p w:rsidR="00F971B3" w:rsidRPr="00F971B3" w:rsidRDefault="00F971B3" w:rsidP="000705CC">
      <w:pPr>
        <w:ind w:firstLineChars="0" w:firstLine="0"/>
        <w:rPr>
          <w:lang w:eastAsia="zh-CN"/>
        </w:rPr>
      </w:pPr>
    </w:p>
    <w:p w:rsidR="008733E0" w:rsidRDefault="000705CC" w:rsidP="000705CC">
      <w:pPr>
        <w:pStyle w:val="2"/>
        <w:rPr>
          <w:lang w:eastAsia="zh-CN"/>
        </w:rPr>
      </w:pPr>
      <w:r>
        <w:rPr>
          <w:rFonts w:hint="eastAsia"/>
          <w:lang w:eastAsia="zh-CN"/>
        </w:rPr>
        <w:t>2.</w:t>
      </w:r>
      <w:r w:rsidR="008733E0">
        <w:rPr>
          <w:rFonts w:hint="eastAsia"/>
          <w:lang w:eastAsia="zh-CN"/>
        </w:rPr>
        <w:t>主要玩法</w:t>
      </w:r>
    </w:p>
    <w:p w:rsidR="000705CC" w:rsidRDefault="00A82EAA" w:rsidP="000705CC">
      <w:pPr>
        <w:pStyle w:val="ac"/>
        <w:ind w:left="780" w:firstLineChars="0" w:firstLine="0"/>
        <w:rPr>
          <w:lang w:eastAsia="zh-CN"/>
        </w:rPr>
      </w:pPr>
      <w:r>
        <w:rPr>
          <w:rFonts w:hint="eastAsia"/>
          <w:lang w:eastAsia="zh-CN"/>
        </w:rPr>
        <w:t>1.</w:t>
      </w:r>
      <w:r w:rsidR="000705CC">
        <w:rPr>
          <w:rFonts w:hint="eastAsia"/>
          <w:lang w:eastAsia="zh-CN"/>
        </w:rPr>
        <w:t>玩家可以</w:t>
      </w:r>
      <w:r w:rsidR="000705CC">
        <w:rPr>
          <w:lang w:eastAsia="zh-CN"/>
        </w:rPr>
        <w:t>在</w:t>
      </w:r>
      <w:r w:rsidR="000705CC">
        <w:rPr>
          <w:rFonts w:hint="eastAsia"/>
          <w:lang w:eastAsia="zh-CN"/>
        </w:rPr>
        <w:t>已经</w:t>
      </w:r>
      <w:r w:rsidR="000705CC">
        <w:rPr>
          <w:lang w:eastAsia="zh-CN"/>
        </w:rPr>
        <w:t>开放空白</w:t>
      </w:r>
      <w:r w:rsidR="000705CC">
        <w:rPr>
          <w:rFonts w:hint="eastAsia"/>
          <w:lang w:eastAsia="zh-CN"/>
        </w:rPr>
        <w:t>地块</w:t>
      </w:r>
      <w:r w:rsidR="000705CC">
        <w:rPr>
          <w:lang w:eastAsia="zh-CN"/>
        </w:rPr>
        <w:t>上</w:t>
      </w:r>
      <w:r w:rsidR="000705CC">
        <w:rPr>
          <w:rFonts w:hint="eastAsia"/>
          <w:lang w:eastAsia="zh-CN"/>
        </w:rPr>
        <w:t>移动</w:t>
      </w:r>
      <w:r w:rsidR="000705CC">
        <w:rPr>
          <w:lang w:eastAsia="zh-CN"/>
        </w:rPr>
        <w:t>物体位置；</w:t>
      </w:r>
    </w:p>
    <w:p w:rsidR="00A82EAA" w:rsidRDefault="00A82EAA" w:rsidP="00A82EAA">
      <w:pPr>
        <w:ind w:firstLineChars="395" w:firstLine="829"/>
        <w:rPr>
          <w:lang w:eastAsia="zh-CN"/>
        </w:rPr>
      </w:pPr>
      <w:r>
        <w:rPr>
          <w:lang w:eastAsia="zh-CN"/>
        </w:rPr>
        <w:t>2.</w:t>
      </w:r>
      <w:r>
        <w:rPr>
          <w:rFonts w:hint="eastAsia"/>
          <w:lang w:eastAsia="zh-CN"/>
        </w:rPr>
        <w:t>可以在地图上召唤获得猫；</w:t>
      </w:r>
    </w:p>
    <w:p w:rsidR="000705CC" w:rsidRDefault="00A82EAA" w:rsidP="00B15B66">
      <w:pPr>
        <w:ind w:firstLineChars="400" w:firstLine="840"/>
        <w:rPr>
          <w:lang w:eastAsia="zh-CN"/>
        </w:rPr>
      </w:pPr>
      <w:r>
        <w:rPr>
          <w:lang w:eastAsia="zh-CN"/>
        </w:rPr>
        <w:t>3.</w:t>
      </w:r>
      <w:proofErr w:type="gramStart"/>
      <w:r>
        <w:rPr>
          <w:rFonts w:hint="eastAsia"/>
          <w:lang w:eastAsia="zh-CN"/>
        </w:rPr>
        <w:t>移动猫至资源</w:t>
      </w:r>
      <w:proofErr w:type="gramEnd"/>
      <w:r>
        <w:rPr>
          <w:rFonts w:hint="eastAsia"/>
          <w:lang w:eastAsia="zh-CN"/>
        </w:rPr>
        <w:t>点采集资源</w:t>
      </w:r>
      <w:r w:rsidR="000705CC">
        <w:rPr>
          <w:rFonts w:hint="eastAsia"/>
          <w:lang w:eastAsia="zh-CN"/>
        </w:rPr>
        <w:t>；</w:t>
      </w:r>
    </w:p>
    <w:p w:rsidR="00A82EAA" w:rsidRDefault="00A82EAA" w:rsidP="00B15B66">
      <w:pPr>
        <w:ind w:firstLineChars="400" w:firstLine="840"/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rFonts w:hint="eastAsia"/>
          <w:lang w:eastAsia="zh-CN"/>
        </w:rPr>
        <w:t>进行猫的合体，获得更高等级猫；</w:t>
      </w:r>
    </w:p>
    <w:p w:rsidR="00A82EAA" w:rsidRDefault="00A82EAA" w:rsidP="00B15B66">
      <w:pPr>
        <w:ind w:firstLineChars="400" w:firstLine="840"/>
        <w:rPr>
          <w:lang w:eastAsia="zh-CN"/>
        </w:rPr>
      </w:pPr>
      <w:r>
        <w:rPr>
          <w:rFonts w:hint="eastAsia"/>
          <w:lang w:eastAsia="zh-CN"/>
        </w:rPr>
        <w:t>5.</w:t>
      </w:r>
      <w:r>
        <w:rPr>
          <w:rFonts w:hint="eastAsia"/>
          <w:lang w:eastAsia="zh-CN"/>
        </w:rPr>
        <w:t>升级资源点提升资源获取速度；</w:t>
      </w:r>
    </w:p>
    <w:p w:rsidR="00A82EAA" w:rsidRDefault="00A82EAA" w:rsidP="00B15B66">
      <w:pPr>
        <w:ind w:firstLineChars="400" w:firstLine="840"/>
        <w:rPr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升级猫窝提升地图容纳猫上限；</w:t>
      </w:r>
    </w:p>
    <w:p w:rsidR="00B15B66" w:rsidRPr="00A82EAA" w:rsidRDefault="00A82EAA" w:rsidP="00A82EAA">
      <w:pPr>
        <w:ind w:firstLineChars="400" w:firstLine="840"/>
        <w:rPr>
          <w:lang w:eastAsia="zh-CN"/>
        </w:rPr>
      </w:pPr>
      <w:r>
        <w:rPr>
          <w:rFonts w:hint="eastAsia"/>
          <w:lang w:eastAsia="zh-CN"/>
        </w:rPr>
        <w:t>7.</w:t>
      </w:r>
      <w:r>
        <w:rPr>
          <w:rFonts w:hint="eastAsia"/>
          <w:lang w:eastAsia="zh-CN"/>
        </w:rPr>
        <w:t>规划猫、资源点、猫窝位置，规划地图布局；</w:t>
      </w:r>
      <w:r>
        <w:rPr>
          <w:rFonts w:hint="eastAsia"/>
          <w:lang w:eastAsia="zh-CN"/>
        </w:rPr>
        <w:t xml:space="preserve"> </w:t>
      </w:r>
    </w:p>
    <w:p w:rsidR="00B15B66" w:rsidRPr="00B15B66" w:rsidRDefault="00B15B66" w:rsidP="00B15B66">
      <w:pPr>
        <w:pStyle w:val="ac"/>
        <w:ind w:left="1145" w:firstLineChars="0" w:firstLine="0"/>
        <w:rPr>
          <w:lang w:eastAsia="zh-CN"/>
        </w:rPr>
      </w:pPr>
    </w:p>
    <w:p w:rsidR="004E3A55" w:rsidRDefault="004E3A55" w:rsidP="004E3A55">
      <w:pPr>
        <w:pStyle w:val="ac"/>
        <w:ind w:left="1100" w:firstLineChars="0" w:firstLine="0"/>
        <w:rPr>
          <w:lang w:eastAsia="zh-CN"/>
        </w:rPr>
      </w:pPr>
      <w:r>
        <w:rPr>
          <w:lang w:eastAsia="zh-CN"/>
        </w:rPr>
        <w:t xml:space="preserve">            </w:t>
      </w:r>
    </w:p>
    <w:p w:rsidR="00B15B66" w:rsidRDefault="00B15B66" w:rsidP="00B15B66">
      <w:pPr>
        <w:ind w:left="785" w:firstLineChars="0" w:firstLine="0"/>
        <w:rPr>
          <w:lang w:eastAsia="zh-CN"/>
        </w:rPr>
      </w:pPr>
    </w:p>
    <w:p w:rsidR="004E3A55" w:rsidRPr="000705CC" w:rsidRDefault="004E3A55" w:rsidP="000705CC">
      <w:pPr>
        <w:ind w:firstLineChars="300" w:firstLine="630"/>
        <w:rPr>
          <w:lang w:eastAsia="zh-CN"/>
        </w:rPr>
      </w:pPr>
    </w:p>
    <w:p w:rsidR="006633AD" w:rsidRPr="00BF6C39" w:rsidRDefault="006633AD" w:rsidP="00A82EAA">
      <w:pPr>
        <w:pStyle w:val="1"/>
        <w:rPr>
          <w:lang w:eastAsia="zh-CN"/>
        </w:rPr>
      </w:pPr>
      <w:r>
        <w:rPr>
          <w:rFonts w:hint="eastAsia"/>
          <w:lang w:eastAsia="zh-CN"/>
        </w:rPr>
        <w:t>三、程序部分</w:t>
      </w:r>
    </w:p>
    <w:p w:rsidR="006633AD" w:rsidRDefault="00E65233" w:rsidP="00E65233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B15B66">
        <w:rPr>
          <w:rFonts w:hint="eastAsia"/>
          <w:lang w:eastAsia="zh-CN"/>
        </w:rPr>
        <w:t>地块</w:t>
      </w:r>
      <w:r w:rsidR="00DA0C2E">
        <w:rPr>
          <w:rFonts w:hint="eastAsia"/>
          <w:lang w:eastAsia="zh-CN"/>
        </w:rPr>
        <w:t>开放条件</w:t>
      </w:r>
    </w:p>
    <w:p w:rsidR="002D5B8E" w:rsidRDefault="00B15B66" w:rsidP="00E65233">
      <w:pPr>
        <w:ind w:firstLine="420"/>
        <w:rPr>
          <w:lang w:eastAsia="zh-CN"/>
        </w:rPr>
      </w:pPr>
      <w:r>
        <w:rPr>
          <w:rFonts w:hint="eastAsia"/>
          <w:lang w:eastAsia="zh-CN"/>
        </w:rPr>
        <w:t>玩家</w:t>
      </w:r>
      <w:r w:rsidR="00DA0C2E">
        <w:rPr>
          <w:rFonts w:hint="eastAsia"/>
          <w:lang w:eastAsia="zh-CN"/>
        </w:rPr>
        <w:t>达到一定等级</w:t>
      </w:r>
      <w:r w:rsidR="0078370D">
        <w:rPr>
          <w:rFonts w:hint="eastAsia"/>
          <w:lang w:eastAsia="zh-CN"/>
        </w:rPr>
        <w:t>（由</w:t>
      </w:r>
      <w:r w:rsidR="0078370D">
        <w:rPr>
          <w:lang w:eastAsia="zh-CN"/>
        </w:rPr>
        <w:t>开放配置表</w:t>
      </w:r>
      <w:r w:rsidR="0078370D">
        <w:rPr>
          <w:rFonts w:hint="eastAsia"/>
          <w:lang w:eastAsia="zh-CN"/>
        </w:rPr>
        <w:t>决定</w:t>
      </w:r>
      <w:r w:rsidR="0078370D">
        <w:rPr>
          <w:lang w:eastAsia="zh-CN"/>
        </w:rPr>
        <w:t>）</w:t>
      </w:r>
    </w:p>
    <w:p w:rsidR="00E65233" w:rsidRDefault="002D5B8E" w:rsidP="00AA6E57">
      <w:pPr>
        <w:pStyle w:val="3"/>
        <w:rPr>
          <w:lang w:eastAsia="zh-CN"/>
        </w:rPr>
      </w:pPr>
      <w:r>
        <w:rPr>
          <w:rFonts w:hint="eastAsia"/>
          <w:lang w:eastAsia="zh-CN"/>
        </w:rPr>
        <w:t>2.</w:t>
      </w:r>
      <w:r w:rsidR="00B15B66">
        <w:rPr>
          <w:rFonts w:hint="eastAsia"/>
          <w:lang w:eastAsia="zh-CN"/>
        </w:rPr>
        <w:t>地块解锁条件</w:t>
      </w:r>
    </w:p>
    <w:p w:rsidR="00C50297" w:rsidRPr="00C50297" w:rsidRDefault="00C50297" w:rsidP="00C50297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B15B66">
        <w:rPr>
          <w:rFonts w:hint="eastAsia"/>
          <w:lang w:eastAsia="zh-CN"/>
        </w:rPr>
        <w:t>玩家达到一定等级并消耗特定资源</w:t>
      </w:r>
      <w:r w:rsidR="0078370D">
        <w:rPr>
          <w:rFonts w:hint="eastAsia"/>
          <w:lang w:eastAsia="zh-CN"/>
        </w:rPr>
        <w:t>（</w:t>
      </w:r>
      <w:r w:rsidR="0078370D">
        <w:rPr>
          <w:lang w:eastAsia="zh-CN"/>
        </w:rPr>
        <w:t>通过配置</w:t>
      </w:r>
      <w:r w:rsidR="0078370D">
        <w:rPr>
          <w:rFonts w:hint="eastAsia"/>
          <w:lang w:eastAsia="zh-CN"/>
        </w:rPr>
        <w:t>表</w:t>
      </w:r>
      <w:r w:rsidR="0078370D">
        <w:rPr>
          <w:lang w:eastAsia="zh-CN"/>
        </w:rPr>
        <w:t>决定）</w:t>
      </w:r>
    </w:p>
    <w:p w:rsidR="00A44061" w:rsidRDefault="00A44061" w:rsidP="00A44061">
      <w:pPr>
        <w:pStyle w:val="3"/>
        <w:rPr>
          <w:lang w:eastAsia="zh-CN"/>
        </w:rPr>
      </w:pPr>
      <w:r>
        <w:rPr>
          <w:rFonts w:hint="eastAsia"/>
          <w:lang w:eastAsia="zh-CN"/>
        </w:rPr>
        <w:t>3.</w:t>
      </w:r>
      <w:r w:rsidR="00B15B66">
        <w:rPr>
          <w:rFonts w:hint="eastAsia"/>
          <w:lang w:eastAsia="zh-CN"/>
        </w:rPr>
        <w:t>污染地块净化</w:t>
      </w:r>
    </w:p>
    <w:p w:rsidR="00B15B66" w:rsidRDefault="00B15B66" w:rsidP="00B15B66">
      <w:pPr>
        <w:ind w:firstLine="420"/>
        <w:rPr>
          <w:lang w:eastAsia="zh-CN"/>
        </w:rPr>
      </w:pPr>
      <w:r>
        <w:rPr>
          <w:lang w:eastAsia="zh-CN"/>
        </w:rPr>
        <w:t>玩家消耗圣水</w:t>
      </w:r>
      <w:r w:rsidR="0078370D">
        <w:rPr>
          <w:rFonts w:hint="eastAsia"/>
          <w:lang w:eastAsia="zh-CN"/>
        </w:rPr>
        <w:t>（</w:t>
      </w:r>
      <w:r w:rsidR="0078370D">
        <w:rPr>
          <w:lang w:eastAsia="zh-CN"/>
        </w:rPr>
        <w:t>数量由配置决定）</w:t>
      </w:r>
    </w:p>
    <w:p w:rsidR="00A82EAA" w:rsidRDefault="00A82EAA" w:rsidP="00A82EAA">
      <w:pPr>
        <w:pStyle w:val="3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rFonts w:hint="eastAsia"/>
          <w:lang w:eastAsia="zh-CN"/>
        </w:rPr>
        <w:t>移动规则</w:t>
      </w:r>
    </w:p>
    <w:p w:rsidR="00A82EAA" w:rsidRDefault="00A82EAA" w:rsidP="00A82EAA">
      <w:pPr>
        <w:ind w:firstLineChars="400" w:firstLine="840"/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地图上的物体都可以</w:t>
      </w:r>
      <w:r>
        <w:rPr>
          <w:lang w:eastAsia="zh-CN"/>
        </w:rPr>
        <w:t>往任意正常空白地块上移动</w:t>
      </w:r>
      <w:r>
        <w:rPr>
          <w:rFonts w:hint="eastAsia"/>
          <w:lang w:eastAsia="zh-CN"/>
        </w:rPr>
        <w:t>；</w:t>
      </w:r>
    </w:p>
    <w:p w:rsidR="00A82EAA" w:rsidRDefault="00A82EAA" w:rsidP="00A82EAA">
      <w:pPr>
        <w:ind w:firstLineChars="400" w:firstLine="840"/>
        <w:rPr>
          <w:lang w:eastAsia="zh-CN"/>
        </w:rPr>
      </w:pPr>
    </w:p>
    <w:p w:rsidR="00A82EAA" w:rsidRDefault="00A82EAA" w:rsidP="00A82EAA">
      <w:pPr>
        <w:ind w:firstLineChars="400" w:firstLine="840"/>
        <w:rPr>
          <w:lang w:eastAsia="zh-CN"/>
        </w:rPr>
      </w:pPr>
      <w:r>
        <w:rPr>
          <w:lang w:eastAsia="zh-CN"/>
        </w:rPr>
        <w:t xml:space="preserve">2. </w:t>
      </w:r>
      <w:r>
        <w:rPr>
          <w:rFonts w:hint="eastAsia"/>
          <w:lang w:eastAsia="zh-CN"/>
        </w:rPr>
        <w:t>猫</w:t>
      </w:r>
      <w:r>
        <w:rPr>
          <w:lang w:eastAsia="zh-CN"/>
        </w:rPr>
        <w:t>与猫</w:t>
      </w:r>
      <w:r>
        <w:rPr>
          <w:rFonts w:hint="eastAsia"/>
          <w:lang w:eastAsia="zh-CN"/>
        </w:rPr>
        <w:t>移动</w:t>
      </w:r>
      <w:r>
        <w:rPr>
          <w:lang w:eastAsia="zh-CN"/>
        </w:rPr>
        <w:t>：</w:t>
      </w:r>
      <w:r>
        <w:rPr>
          <w:rFonts w:hint="eastAsia"/>
          <w:lang w:eastAsia="zh-CN"/>
        </w:rPr>
        <w:t>猫</w:t>
      </w:r>
      <w:r>
        <w:rPr>
          <w:lang w:eastAsia="zh-CN"/>
        </w:rPr>
        <w:t>移动到其他猫的</w:t>
      </w:r>
      <w:r>
        <w:rPr>
          <w:rFonts w:hint="eastAsia"/>
          <w:lang w:eastAsia="zh-CN"/>
        </w:rPr>
        <w:t>地块</w:t>
      </w:r>
      <w:r>
        <w:rPr>
          <w:lang w:eastAsia="zh-CN"/>
        </w:rPr>
        <w:t>上时，如猫等级相同</w:t>
      </w:r>
      <w:r>
        <w:rPr>
          <w:rFonts w:hint="eastAsia"/>
          <w:lang w:eastAsia="zh-CN"/>
        </w:rPr>
        <w:t>则进行</w:t>
      </w:r>
      <w:r>
        <w:rPr>
          <w:lang w:eastAsia="zh-CN"/>
        </w:rPr>
        <w:t>合体；如等级不同则交换位置；</w:t>
      </w:r>
    </w:p>
    <w:p w:rsidR="00A82EAA" w:rsidRDefault="00A82EAA" w:rsidP="00A82EAA">
      <w:pPr>
        <w:ind w:firstLineChars="400" w:firstLine="840"/>
        <w:rPr>
          <w:lang w:eastAsia="zh-CN"/>
        </w:rPr>
      </w:pPr>
    </w:p>
    <w:p w:rsidR="00A82EAA" w:rsidRDefault="00A82EAA" w:rsidP="00A82EAA">
      <w:pPr>
        <w:ind w:firstLineChars="400" w:firstLine="840"/>
        <w:rPr>
          <w:lang w:eastAsia="zh-CN"/>
        </w:rPr>
      </w:pPr>
      <w:r>
        <w:rPr>
          <w:lang w:eastAsia="zh-CN"/>
        </w:rPr>
        <w:t xml:space="preserve">3. </w:t>
      </w:r>
      <w:r>
        <w:rPr>
          <w:rFonts w:hint="eastAsia"/>
          <w:lang w:eastAsia="zh-CN"/>
        </w:rPr>
        <w:t>猫</w:t>
      </w:r>
      <w:r>
        <w:rPr>
          <w:lang w:eastAsia="zh-CN"/>
        </w:rPr>
        <w:t>与资源点：</w:t>
      </w:r>
      <w:r>
        <w:rPr>
          <w:rFonts w:hint="eastAsia"/>
          <w:lang w:eastAsia="zh-CN"/>
        </w:rPr>
        <w:t>猫</w:t>
      </w:r>
      <w:r>
        <w:rPr>
          <w:lang w:eastAsia="zh-CN"/>
        </w:rPr>
        <w:t>移动到资源点</w:t>
      </w:r>
      <w:r>
        <w:rPr>
          <w:rFonts w:hint="eastAsia"/>
          <w:lang w:eastAsia="zh-CN"/>
        </w:rPr>
        <w:t>（矿</w:t>
      </w:r>
      <w:r>
        <w:rPr>
          <w:lang w:eastAsia="zh-CN"/>
        </w:rPr>
        <w:t>、树</w:t>
      </w:r>
      <w:r>
        <w:rPr>
          <w:rFonts w:hint="eastAsia"/>
          <w:lang w:eastAsia="zh-CN"/>
        </w:rPr>
        <w:t>）</w:t>
      </w:r>
      <w:r>
        <w:rPr>
          <w:lang w:eastAsia="zh-CN"/>
        </w:rPr>
        <w:t>上时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猫则随机在资源点旁边空白地块停留并进行采集；如资源点</w:t>
      </w:r>
      <w:r>
        <w:rPr>
          <w:rFonts w:hint="eastAsia"/>
          <w:lang w:eastAsia="zh-CN"/>
        </w:rPr>
        <w:t>周围</w:t>
      </w:r>
      <w:r>
        <w:rPr>
          <w:lang w:eastAsia="zh-CN"/>
        </w:rPr>
        <w:t>没有空白地块</w:t>
      </w:r>
      <w:r>
        <w:rPr>
          <w:rFonts w:hint="eastAsia"/>
          <w:lang w:eastAsia="zh-CN"/>
        </w:rPr>
        <w:t>，</w:t>
      </w:r>
      <w:r>
        <w:rPr>
          <w:lang w:eastAsia="zh-CN"/>
        </w:rPr>
        <w:t>则进行提示</w:t>
      </w:r>
      <w:r>
        <w:rPr>
          <w:lang w:eastAsia="zh-CN"/>
        </w:rPr>
        <w:t>“</w:t>
      </w:r>
      <w:r>
        <w:rPr>
          <w:rFonts w:hint="eastAsia"/>
          <w:lang w:eastAsia="zh-CN"/>
        </w:rPr>
        <w:t>当前</w:t>
      </w:r>
      <w:r>
        <w:rPr>
          <w:lang w:eastAsia="zh-CN"/>
        </w:rPr>
        <w:t>没有</w:t>
      </w:r>
      <w:r>
        <w:rPr>
          <w:rFonts w:hint="eastAsia"/>
          <w:lang w:eastAsia="zh-CN"/>
        </w:rPr>
        <w:t>空</w:t>
      </w:r>
      <w:r>
        <w:rPr>
          <w:lang w:eastAsia="zh-CN"/>
        </w:rPr>
        <w:t>位</w:t>
      </w:r>
      <w:r>
        <w:rPr>
          <w:lang w:eastAsia="zh-CN"/>
        </w:rPr>
        <w:t>”</w:t>
      </w:r>
      <w:r>
        <w:rPr>
          <w:rFonts w:hint="eastAsia"/>
          <w:lang w:eastAsia="zh-CN"/>
        </w:rPr>
        <w:t>；</w:t>
      </w:r>
    </w:p>
    <w:p w:rsidR="00A82EAA" w:rsidRDefault="00A82EAA" w:rsidP="00A82EAA">
      <w:pPr>
        <w:ind w:firstLineChars="1100" w:firstLine="2310"/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资源</w:t>
      </w:r>
      <w:proofErr w:type="gramStart"/>
      <w:r>
        <w:rPr>
          <w:lang w:eastAsia="zh-CN"/>
        </w:rPr>
        <w:t>点</w:t>
      </w:r>
      <w:r>
        <w:rPr>
          <w:rFonts w:hint="eastAsia"/>
          <w:lang w:eastAsia="zh-CN"/>
        </w:rPr>
        <w:t>往</w:t>
      </w:r>
      <w:r>
        <w:rPr>
          <w:lang w:eastAsia="zh-CN"/>
        </w:rPr>
        <w:t>猫移动</w:t>
      </w:r>
      <w:proofErr w:type="gramEnd"/>
      <w:r>
        <w:rPr>
          <w:lang w:eastAsia="zh-CN"/>
        </w:rPr>
        <w:t>时，</w:t>
      </w:r>
      <w:r>
        <w:rPr>
          <w:rFonts w:hint="eastAsia"/>
          <w:lang w:eastAsia="zh-CN"/>
        </w:rPr>
        <w:t>两边</w:t>
      </w:r>
      <w:r>
        <w:rPr>
          <w:lang w:eastAsia="zh-CN"/>
        </w:rPr>
        <w:t>交换位置；</w:t>
      </w:r>
    </w:p>
    <w:p w:rsidR="00A82EAA" w:rsidRDefault="00A82EAA" w:rsidP="00A82EAA">
      <w:pPr>
        <w:ind w:firstLine="420"/>
        <w:rPr>
          <w:lang w:eastAsia="zh-CN"/>
        </w:rPr>
      </w:pPr>
    </w:p>
    <w:p w:rsidR="00A82EAA" w:rsidRDefault="00A82EAA" w:rsidP="00A82EAA">
      <w:pPr>
        <w:pStyle w:val="ac"/>
        <w:ind w:left="785" w:firstLineChars="0" w:firstLine="0"/>
        <w:rPr>
          <w:lang w:eastAsia="zh-CN"/>
        </w:rPr>
      </w:pPr>
      <w:r>
        <w:rPr>
          <w:lang w:eastAsia="zh-CN"/>
        </w:rPr>
        <w:t xml:space="preserve">4.  </w:t>
      </w:r>
      <w:r>
        <w:rPr>
          <w:rFonts w:hint="eastAsia"/>
          <w:lang w:eastAsia="zh-CN"/>
        </w:rPr>
        <w:t>猫</w:t>
      </w:r>
      <w:r>
        <w:rPr>
          <w:lang w:eastAsia="zh-CN"/>
        </w:rPr>
        <w:t>与猫窝：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猫</w:t>
      </w:r>
      <w:r>
        <w:rPr>
          <w:lang w:eastAsia="zh-CN"/>
        </w:rPr>
        <w:t>移动到猫窝时，两边</w:t>
      </w:r>
      <w:r>
        <w:rPr>
          <w:rFonts w:hint="eastAsia"/>
          <w:lang w:eastAsia="zh-CN"/>
        </w:rPr>
        <w:t>交换</w:t>
      </w:r>
      <w:r>
        <w:rPr>
          <w:lang w:eastAsia="zh-CN"/>
        </w:rPr>
        <w:t>位置</w:t>
      </w:r>
      <w:r>
        <w:rPr>
          <w:rFonts w:hint="eastAsia"/>
          <w:lang w:eastAsia="zh-CN"/>
        </w:rPr>
        <w:t>；</w:t>
      </w:r>
    </w:p>
    <w:p w:rsidR="00A82EAA" w:rsidRDefault="00A82EAA" w:rsidP="00A82EAA">
      <w:pPr>
        <w:ind w:firstLine="420"/>
        <w:rPr>
          <w:lang w:eastAsia="zh-CN"/>
        </w:rPr>
      </w:pPr>
      <w:r>
        <w:rPr>
          <w:lang w:eastAsia="zh-CN"/>
        </w:rPr>
        <w:t xml:space="preserve">               </w:t>
      </w:r>
      <w:r>
        <w:rPr>
          <w:lang w:eastAsia="zh-CN"/>
        </w:rPr>
        <w:t>猫窝移动到猫时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两边交换位置</w:t>
      </w:r>
      <w:r>
        <w:rPr>
          <w:rFonts w:hint="eastAsia"/>
          <w:lang w:eastAsia="zh-CN"/>
        </w:rPr>
        <w:t>；</w:t>
      </w:r>
    </w:p>
    <w:p w:rsidR="00A82EAA" w:rsidRDefault="00A82EAA" w:rsidP="00A82EAA">
      <w:pPr>
        <w:ind w:firstLine="420"/>
        <w:rPr>
          <w:lang w:eastAsia="zh-CN"/>
        </w:rPr>
      </w:pPr>
    </w:p>
    <w:p w:rsidR="00A82EAA" w:rsidRDefault="00A82EAA" w:rsidP="00A82EAA">
      <w:pPr>
        <w:ind w:left="425" w:firstLine="420"/>
        <w:rPr>
          <w:lang w:eastAsia="zh-CN"/>
        </w:rPr>
      </w:pPr>
      <w:r>
        <w:rPr>
          <w:lang w:eastAsia="zh-CN"/>
        </w:rPr>
        <w:t xml:space="preserve">5. </w:t>
      </w:r>
      <w:r>
        <w:rPr>
          <w:lang w:eastAsia="zh-CN"/>
        </w:rPr>
        <w:t>资源点与猫窝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资源点</w:t>
      </w:r>
      <w:r>
        <w:rPr>
          <w:lang w:eastAsia="zh-CN"/>
        </w:rPr>
        <w:t>移动到猫窝时，两边</w:t>
      </w:r>
      <w:r>
        <w:rPr>
          <w:rFonts w:hint="eastAsia"/>
          <w:lang w:eastAsia="zh-CN"/>
        </w:rPr>
        <w:t>交换</w:t>
      </w:r>
      <w:r>
        <w:rPr>
          <w:lang w:eastAsia="zh-CN"/>
        </w:rPr>
        <w:t>位置</w:t>
      </w:r>
      <w:r>
        <w:rPr>
          <w:rFonts w:hint="eastAsia"/>
          <w:lang w:eastAsia="zh-CN"/>
        </w:rPr>
        <w:t>；</w:t>
      </w:r>
    </w:p>
    <w:p w:rsidR="00A82EAA" w:rsidRDefault="00A82EAA" w:rsidP="00A82EAA">
      <w:pPr>
        <w:ind w:firstLine="420"/>
        <w:rPr>
          <w:lang w:eastAsia="zh-CN"/>
        </w:rPr>
      </w:pPr>
      <w:r>
        <w:rPr>
          <w:lang w:eastAsia="zh-CN"/>
        </w:rPr>
        <w:t xml:space="preserve">                     </w:t>
      </w:r>
      <w:r>
        <w:rPr>
          <w:lang w:eastAsia="zh-CN"/>
        </w:rPr>
        <w:t>猫窝移动到资源点时</w:t>
      </w:r>
      <w:r>
        <w:rPr>
          <w:rFonts w:hint="eastAsia"/>
          <w:lang w:eastAsia="zh-CN"/>
        </w:rPr>
        <w:t>，</w:t>
      </w:r>
      <w:r>
        <w:rPr>
          <w:lang w:eastAsia="zh-CN"/>
        </w:rPr>
        <w:t>两边交换位置</w:t>
      </w:r>
      <w:r>
        <w:rPr>
          <w:rFonts w:hint="eastAsia"/>
          <w:lang w:eastAsia="zh-CN"/>
        </w:rPr>
        <w:t>；</w:t>
      </w:r>
    </w:p>
    <w:p w:rsidR="00A82EAA" w:rsidRPr="00A82EAA" w:rsidRDefault="00A82EAA" w:rsidP="00A82EAA">
      <w:pPr>
        <w:ind w:firstLine="420"/>
        <w:rPr>
          <w:lang w:eastAsia="zh-CN"/>
        </w:rPr>
      </w:pPr>
    </w:p>
    <w:p w:rsidR="00FA2411" w:rsidRDefault="00FA2411" w:rsidP="00A82EAA">
      <w:pPr>
        <w:pStyle w:val="ac"/>
        <w:ind w:left="780" w:firstLineChars="0" w:firstLine="0"/>
        <w:rPr>
          <w:lang w:eastAsia="zh-CN"/>
        </w:rPr>
      </w:pPr>
    </w:p>
    <w:p w:rsidR="000B3CBF" w:rsidRDefault="000B3CBF" w:rsidP="000B3CBF">
      <w:pPr>
        <w:ind w:firstLineChars="0" w:firstLine="0"/>
        <w:rPr>
          <w:lang w:eastAsia="zh-CN"/>
        </w:rPr>
      </w:pPr>
    </w:p>
    <w:p w:rsidR="001E1C75" w:rsidRPr="004F3B55" w:rsidRDefault="001E1C75" w:rsidP="001E1C75">
      <w:pPr>
        <w:pStyle w:val="1"/>
        <w:rPr>
          <w:lang w:eastAsia="zh-CN"/>
        </w:rPr>
      </w:pPr>
      <w:r>
        <w:rPr>
          <w:rFonts w:hint="eastAsia"/>
          <w:lang w:eastAsia="zh-CN"/>
        </w:rPr>
        <w:t>四、美术部分</w:t>
      </w:r>
    </w:p>
    <w:p w:rsidR="001E1C75" w:rsidRPr="00BF6C39" w:rsidRDefault="001E1C75" w:rsidP="001E1C75">
      <w:pPr>
        <w:pStyle w:val="2"/>
        <w:rPr>
          <w:lang w:eastAsia="zh-CN"/>
        </w:rPr>
      </w:pPr>
      <w:r>
        <w:rPr>
          <w:rFonts w:hint="eastAsia"/>
          <w:lang w:eastAsia="zh-CN"/>
        </w:rPr>
        <w:t>1.</w:t>
      </w:r>
      <w:r w:rsidR="009D7053">
        <w:rPr>
          <w:rFonts w:hint="eastAsia"/>
          <w:lang w:eastAsia="zh-CN"/>
        </w:rPr>
        <w:t>美术界面</w:t>
      </w:r>
    </w:p>
    <w:p w:rsidR="00187DB0" w:rsidRPr="00187DB0" w:rsidRDefault="001E1C75" w:rsidP="00F54374">
      <w:pPr>
        <w:pStyle w:val="3"/>
        <w:rPr>
          <w:lang w:eastAsia="zh-CN"/>
        </w:rPr>
      </w:pPr>
      <w:r>
        <w:rPr>
          <w:rFonts w:hint="eastAsia"/>
          <w:lang w:eastAsia="zh-CN"/>
        </w:rPr>
        <w:t>1.</w:t>
      </w:r>
      <w:r w:rsidR="00A82EAA">
        <w:rPr>
          <w:rFonts w:hint="eastAsia"/>
          <w:lang w:eastAsia="zh-CN"/>
        </w:rPr>
        <w:t>地图</w:t>
      </w:r>
    </w:p>
    <w:p w:rsidR="0035429E" w:rsidRDefault="00A82EAA" w:rsidP="00140A4F">
      <w:pPr>
        <w:ind w:firstLineChars="0" w:firstLine="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923503A" wp14:editId="3AC9AE52">
            <wp:extent cx="1871268" cy="31718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554" cy="323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AA" w:rsidRDefault="00A82EAA" w:rsidP="00140A4F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0A6CC2" w:rsidRDefault="000A6CC2" w:rsidP="000A6CC2">
      <w:pPr>
        <w:pStyle w:val="3"/>
        <w:rPr>
          <w:lang w:eastAsia="zh-CN"/>
        </w:rPr>
      </w:pPr>
      <w:r>
        <w:rPr>
          <w:rFonts w:hint="eastAsia"/>
          <w:lang w:eastAsia="zh-CN"/>
        </w:rPr>
        <w:t>2.</w:t>
      </w:r>
      <w:r w:rsidR="00A82EAA">
        <w:rPr>
          <w:rFonts w:hint="eastAsia"/>
          <w:lang w:eastAsia="zh-CN"/>
        </w:rPr>
        <w:t>锁定特效</w:t>
      </w:r>
    </w:p>
    <w:p w:rsidR="00A82EAA" w:rsidRDefault="00A82EAA" w:rsidP="00A82EAA">
      <w:pPr>
        <w:ind w:firstLine="420"/>
        <w:rPr>
          <w:lang w:eastAsia="zh-CN"/>
        </w:rPr>
      </w:pPr>
      <w:r>
        <w:rPr>
          <w:rFonts w:hint="eastAsia"/>
          <w:lang w:eastAsia="zh-CN"/>
        </w:rPr>
        <w:t>云朵及移动动画</w:t>
      </w:r>
    </w:p>
    <w:p w:rsidR="00CE0925" w:rsidRDefault="00CE0925" w:rsidP="00A82EAA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CB07338" wp14:editId="0D574125">
            <wp:extent cx="1276190" cy="9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EAA" w:rsidRDefault="00A82EAA" w:rsidP="00A82EAA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2.</w:t>
      </w:r>
      <w:r>
        <w:rPr>
          <w:rFonts w:hint="eastAsia"/>
          <w:lang w:eastAsia="zh-CN"/>
        </w:rPr>
        <w:t>地块污染特效</w:t>
      </w:r>
    </w:p>
    <w:p w:rsidR="00A82EAA" w:rsidRPr="00A82EAA" w:rsidRDefault="00A82EAA" w:rsidP="00A82EAA">
      <w:pPr>
        <w:ind w:firstLine="420"/>
        <w:rPr>
          <w:lang w:eastAsia="zh-CN"/>
        </w:rPr>
      </w:pPr>
      <w:proofErr w:type="gramStart"/>
      <w:r>
        <w:rPr>
          <w:rFonts w:hint="eastAsia"/>
          <w:lang w:eastAsia="zh-CN"/>
        </w:rPr>
        <w:t>待讨论</w:t>
      </w:r>
      <w:proofErr w:type="gramEnd"/>
      <w:r>
        <w:rPr>
          <w:rFonts w:hint="eastAsia"/>
          <w:lang w:eastAsia="zh-CN"/>
        </w:rPr>
        <w:t>是否由程序直接表现；</w:t>
      </w:r>
    </w:p>
    <w:p w:rsidR="00A82EAA" w:rsidRPr="00A82EAA" w:rsidRDefault="00CE0925" w:rsidP="00A82EAA">
      <w:pPr>
        <w:ind w:firstLine="42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60DB5DE" wp14:editId="7F4DEB16">
            <wp:extent cx="1202962" cy="1019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5927" cy="105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C2" w:rsidRPr="000D0C37" w:rsidRDefault="000A6CC2" w:rsidP="00140A4F">
      <w:pPr>
        <w:ind w:firstLineChars="0" w:firstLine="0"/>
        <w:rPr>
          <w:lang w:eastAsia="zh-CN"/>
        </w:rPr>
      </w:pPr>
    </w:p>
    <w:sectPr w:rsidR="000A6CC2" w:rsidRPr="000D0C37" w:rsidSect="003C132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134" w:bottom="1440" w:left="21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A83" w:rsidRDefault="00773A83">
      <w:pPr>
        <w:ind w:firstLine="420"/>
      </w:pPr>
      <w:r>
        <w:separator/>
      </w:r>
    </w:p>
  </w:endnote>
  <w:endnote w:type="continuationSeparator" w:id="0">
    <w:p w:rsidR="00773A83" w:rsidRDefault="00773A8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68038C" w:rsidRDefault="00446A1F" w:rsidP="006F3A6A">
    <w:pPr>
      <w:pStyle w:val="a6"/>
      <w:ind w:firstLineChars="0" w:firstLine="0"/>
      <w:rPr>
        <w:rStyle w:val="a4"/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A83" w:rsidRDefault="00773A83">
      <w:pPr>
        <w:ind w:firstLine="420"/>
      </w:pPr>
      <w:r>
        <w:separator/>
      </w:r>
    </w:p>
  </w:footnote>
  <w:footnote w:type="continuationSeparator" w:id="0">
    <w:p w:rsidR="00773A83" w:rsidRDefault="00773A8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Pr="00F40F10" w:rsidRDefault="00F971B3" w:rsidP="00F971B3">
    <w:pPr>
      <w:ind w:firstLineChars="0" w:firstLine="0"/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王者</w:t>
    </w:r>
    <w:proofErr w:type="gramStart"/>
    <w:r>
      <w:rPr>
        <w:rFonts w:hint="eastAsia"/>
        <w:sz w:val="18"/>
        <w:szCs w:val="18"/>
        <w:lang w:eastAsia="zh-CN"/>
      </w:rPr>
      <w:t>喵喵</w:t>
    </w:r>
    <w:proofErr w:type="gramEnd"/>
    <w:r w:rsidR="00F40F10" w:rsidRPr="00F40F10">
      <w:rPr>
        <w:rFonts w:hint="eastAsia"/>
        <w:sz w:val="18"/>
        <w:szCs w:val="18"/>
        <w:lang w:eastAsia="zh-CN"/>
      </w:rPr>
      <w:t>系统策划案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A1F" w:rsidRDefault="00446A1F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D2654"/>
    <w:multiLevelType w:val="hybridMultilevel"/>
    <w:tmpl w:val="81CE57B0"/>
    <w:lvl w:ilvl="0" w:tplc="EE26BAF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61325C7"/>
    <w:multiLevelType w:val="hybridMultilevel"/>
    <w:tmpl w:val="B71673B6"/>
    <w:lvl w:ilvl="0" w:tplc="ADE8290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77F3906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E51B1B"/>
    <w:multiLevelType w:val="hybridMultilevel"/>
    <w:tmpl w:val="97505486"/>
    <w:lvl w:ilvl="0" w:tplc="BD9EF1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BAF7D65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EAF06B3"/>
    <w:multiLevelType w:val="hybridMultilevel"/>
    <w:tmpl w:val="0A1E6096"/>
    <w:lvl w:ilvl="0" w:tplc="D76AA5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7A6A3A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503465F"/>
    <w:multiLevelType w:val="hybridMultilevel"/>
    <w:tmpl w:val="6A06D81A"/>
    <w:lvl w:ilvl="0" w:tplc="A2B6B9CC">
      <w:start w:val="1"/>
      <w:numFmt w:val="japaneseCounting"/>
      <w:lvlText w:val="%1、"/>
      <w:lvlJc w:val="left"/>
      <w:pPr>
        <w:ind w:left="915" w:hanging="9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8EF4BD0"/>
    <w:multiLevelType w:val="hybridMultilevel"/>
    <w:tmpl w:val="FC722B22"/>
    <w:lvl w:ilvl="0" w:tplc="C64CEB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213ED1"/>
    <w:multiLevelType w:val="hybridMultilevel"/>
    <w:tmpl w:val="D71ABE16"/>
    <w:lvl w:ilvl="0" w:tplc="FC90A9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B513194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C0D677A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CF23192"/>
    <w:multiLevelType w:val="hybridMultilevel"/>
    <w:tmpl w:val="C30C4D4E"/>
    <w:lvl w:ilvl="0" w:tplc="3DC2BEC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0E652E0"/>
    <w:multiLevelType w:val="hybridMultilevel"/>
    <w:tmpl w:val="579A258E"/>
    <w:lvl w:ilvl="0" w:tplc="6EDC63F0">
      <w:start w:val="1"/>
      <w:numFmt w:val="decimal"/>
      <w:lvlText w:val="%1."/>
      <w:lvlJc w:val="left"/>
      <w:pPr>
        <w:ind w:left="105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4CB25F8"/>
    <w:multiLevelType w:val="hybridMultilevel"/>
    <w:tmpl w:val="43E61B60"/>
    <w:lvl w:ilvl="0" w:tplc="6622A186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2BA91BDF"/>
    <w:multiLevelType w:val="hybridMultilevel"/>
    <w:tmpl w:val="559C9FB2"/>
    <w:lvl w:ilvl="0" w:tplc="7E529DB2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16">
    <w:nsid w:val="361C16E5"/>
    <w:multiLevelType w:val="hybridMultilevel"/>
    <w:tmpl w:val="54FCB050"/>
    <w:lvl w:ilvl="0" w:tplc="D906622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>
    <w:nsid w:val="444A1EDC"/>
    <w:multiLevelType w:val="hybridMultilevel"/>
    <w:tmpl w:val="A59CDEB2"/>
    <w:lvl w:ilvl="0" w:tplc="F41424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5EC41E1"/>
    <w:multiLevelType w:val="hybridMultilevel"/>
    <w:tmpl w:val="0BD8B816"/>
    <w:lvl w:ilvl="0" w:tplc="4A3EC4F2">
      <w:start w:val="4"/>
      <w:numFmt w:val="decimal"/>
      <w:lvlText w:val="%1.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9">
    <w:nsid w:val="46C77DF8"/>
    <w:multiLevelType w:val="hybridMultilevel"/>
    <w:tmpl w:val="5770CCAC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82F746A"/>
    <w:multiLevelType w:val="hybridMultilevel"/>
    <w:tmpl w:val="55004B34"/>
    <w:lvl w:ilvl="0" w:tplc="E1760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AF900F7"/>
    <w:multiLevelType w:val="hybridMultilevel"/>
    <w:tmpl w:val="A0205316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F2F026E"/>
    <w:multiLevelType w:val="hybridMultilevel"/>
    <w:tmpl w:val="669845C2"/>
    <w:lvl w:ilvl="0" w:tplc="8DD0D35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5733152F"/>
    <w:multiLevelType w:val="hybridMultilevel"/>
    <w:tmpl w:val="03B20CDE"/>
    <w:lvl w:ilvl="0" w:tplc="DD269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79F33BA"/>
    <w:multiLevelType w:val="hybridMultilevel"/>
    <w:tmpl w:val="72B02D64"/>
    <w:lvl w:ilvl="0" w:tplc="CF46423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5">
    <w:nsid w:val="5BD423F2"/>
    <w:multiLevelType w:val="hybridMultilevel"/>
    <w:tmpl w:val="E8DCFDE0"/>
    <w:lvl w:ilvl="0" w:tplc="CFD2611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5C1E368A"/>
    <w:multiLevelType w:val="hybridMultilevel"/>
    <w:tmpl w:val="3864AD58"/>
    <w:lvl w:ilvl="0" w:tplc="F9E8CE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CA1575E"/>
    <w:multiLevelType w:val="hybridMultilevel"/>
    <w:tmpl w:val="E74A8FC0"/>
    <w:lvl w:ilvl="0" w:tplc="C24ED6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D677718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5C871A5"/>
    <w:multiLevelType w:val="hybridMultilevel"/>
    <w:tmpl w:val="5A62B910"/>
    <w:lvl w:ilvl="0" w:tplc="6BFACF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DB5638"/>
    <w:multiLevelType w:val="hybridMultilevel"/>
    <w:tmpl w:val="07AC94E2"/>
    <w:lvl w:ilvl="0" w:tplc="BD9EF17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67881CEB"/>
    <w:multiLevelType w:val="hybridMultilevel"/>
    <w:tmpl w:val="7B3C231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82C3541"/>
    <w:multiLevelType w:val="hybridMultilevel"/>
    <w:tmpl w:val="A48E7184"/>
    <w:lvl w:ilvl="0" w:tplc="7E2CCC8C">
      <w:start w:val="4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3">
    <w:nsid w:val="6BC77A52"/>
    <w:multiLevelType w:val="hybridMultilevel"/>
    <w:tmpl w:val="98D23A5C"/>
    <w:lvl w:ilvl="0" w:tplc="E1B2EA8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7CBC14A8"/>
    <w:multiLevelType w:val="hybridMultilevel"/>
    <w:tmpl w:val="C4463A30"/>
    <w:lvl w:ilvl="0" w:tplc="F79239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7CDF415D"/>
    <w:multiLevelType w:val="hybridMultilevel"/>
    <w:tmpl w:val="05FC0344"/>
    <w:lvl w:ilvl="0" w:tplc="BD9EF1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9"/>
  </w:num>
  <w:num w:numId="3">
    <w:abstractNumId w:val="20"/>
  </w:num>
  <w:num w:numId="4">
    <w:abstractNumId w:val="25"/>
  </w:num>
  <w:num w:numId="5">
    <w:abstractNumId w:val="16"/>
  </w:num>
  <w:num w:numId="6">
    <w:abstractNumId w:val="24"/>
  </w:num>
  <w:num w:numId="7">
    <w:abstractNumId w:val="26"/>
  </w:num>
  <w:num w:numId="8">
    <w:abstractNumId w:val="30"/>
  </w:num>
  <w:num w:numId="9">
    <w:abstractNumId w:val="21"/>
  </w:num>
  <w:num w:numId="10">
    <w:abstractNumId w:val="31"/>
  </w:num>
  <w:num w:numId="11">
    <w:abstractNumId w:val="35"/>
  </w:num>
  <w:num w:numId="12">
    <w:abstractNumId w:val="22"/>
  </w:num>
  <w:num w:numId="13">
    <w:abstractNumId w:val="3"/>
  </w:num>
  <w:num w:numId="14">
    <w:abstractNumId w:val="5"/>
  </w:num>
  <w:num w:numId="15">
    <w:abstractNumId w:val="34"/>
  </w:num>
  <w:num w:numId="16">
    <w:abstractNumId w:val="1"/>
  </w:num>
  <w:num w:numId="17">
    <w:abstractNumId w:val="0"/>
  </w:num>
  <w:num w:numId="18">
    <w:abstractNumId w:val="9"/>
  </w:num>
  <w:num w:numId="19">
    <w:abstractNumId w:val="8"/>
  </w:num>
  <w:num w:numId="20">
    <w:abstractNumId w:val="23"/>
  </w:num>
  <w:num w:numId="21">
    <w:abstractNumId w:val="11"/>
  </w:num>
  <w:num w:numId="22">
    <w:abstractNumId w:val="13"/>
  </w:num>
  <w:num w:numId="23">
    <w:abstractNumId w:val="17"/>
  </w:num>
  <w:num w:numId="24">
    <w:abstractNumId w:val="2"/>
  </w:num>
  <w:num w:numId="25">
    <w:abstractNumId w:val="29"/>
  </w:num>
  <w:num w:numId="26">
    <w:abstractNumId w:val="10"/>
  </w:num>
  <w:num w:numId="27">
    <w:abstractNumId w:val="4"/>
  </w:num>
  <w:num w:numId="28">
    <w:abstractNumId w:val="33"/>
  </w:num>
  <w:num w:numId="29">
    <w:abstractNumId w:val="28"/>
  </w:num>
  <w:num w:numId="30">
    <w:abstractNumId w:val="6"/>
  </w:num>
  <w:num w:numId="31">
    <w:abstractNumId w:val="27"/>
  </w:num>
  <w:num w:numId="32">
    <w:abstractNumId w:val="12"/>
  </w:num>
  <w:num w:numId="33">
    <w:abstractNumId w:val="18"/>
  </w:num>
  <w:num w:numId="34">
    <w:abstractNumId w:val="14"/>
  </w:num>
  <w:num w:numId="35">
    <w:abstractNumId w:val="32"/>
  </w:num>
  <w:num w:numId="36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DAC"/>
    <w:rsid w:val="00001509"/>
    <w:rsid w:val="0000198D"/>
    <w:rsid w:val="00002875"/>
    <w:rsid w:val="00002A0F"/>
    <w:rsid w:val="0000316E"/>
    <w:rsid w:val="00003383"/>
    <w:rsid w:val="00004198"/>
    <w:rsid w:val="00005320"/>
    <w:rsid w:val="00005E4F"/>
    <w:rsid w:val="000104A3"/>
    <w:rsid w:val="000118E3"/>
    <w:rsid w:val="0001193A"/>
    <w:rsid w:val="00011C41"/>
    <w:rsid w:val="0001214C"/>
    <w:rsid w:val="00012E1E"/>
    <w:rsid w:val="00013CAB"/>
    <w:rsid w:val="00014446"/>
    <w:rsid w:val="00014841"/>
    <w:rsid w:val="00016075"/>
    <w:rsid w:val="00016782"/>
    <w:rsid w:val="00020516"/>
    <w:rsid w:val="000215FB"/>
    <w:rsid w:val="00021ADA"/>
    <w:rsid w:val="00022625"/>
    <w:rsid w:val="00022AC4"/>
    <w:rsid w:val="00022B39"/>
    <w:rsid w:val="000232C2"/>
    <w:rsid w:val="00023F8A"/>
    <w:rsid w:val="00027673"/>
    <w:rsid w:val="00032249"/>
    <w:rsid w:val="0003426F"/>
    <w:rsid w:val="00034336"/>
    <w:rsid w:val="000343AE"/>
    <w:rsid w:val="00034A21"/>
    <w:rsid w:val="000369F6"/>
    <w:rsid w:val="0003740D"/>
    <w:rsid w:val="00037CB0"/>
    <w:rsid w:val="00043B18"/>
    <w:rsid w:val="00043E7D"/>
    <w:rsid w:val="000449AE"/>
    <w:rsid w:val="0004726E"/>
    <w:rsid w:val="00050FB5"/>
    <w:rsid w:val="0005107E"/>
    <w:rsid w:val="000513DE"/>
    <w:rsid w:val="000522A8"/>
    <w:rsid w:val="000524B4"/>
    <w:rsid w:val="00055237"/>
    <w:rsid w:val="00060A01"/>
    <w:rsid w:val="00060C3A"/>
    <w:rsid w:val="00062791"/>
    <w:rsid w:val="00063EC3"/>
    <w:rsid w:val="00064C7F"/>
    <w:rsid w:val="00064DD2"/>
    <w:rsid w:val="0006548A"/>
    <w:rsid w:val="00066194"/>
    <w:rsid w:val="00066CC4"/>
    <w:rsid w:val="00067ADB"/>
    <w:rsid w:val="0007053E"/>
    <w:rsid w:val="000705CC"/>
    <w:rsid w:val="000707F1"/>
    <w:rsid w:val="00070EE1"/>
    <w:rsid w:val="00070F87"/>
    <w:rsid w:val="00072675"/>
    <w:rsid w:val="000729C6"/>
    <w:rsid w:val="00072CCA"/>
    <w:rsid w:val="000736E2"/>
    <w:rsid w:val="00073E3B"/>
    <w:rsid w:val="00076C84"/>
    <w:rsid w:val="00077145"/>
    <w:rsid w:val="00077860"/>
    <w:rsid w:val="00077A76"/>
    <w:rsid w:val="00077F99"/>
    <w:rsid w:val="00080A80"/>
    <w:rsid w:val="00082DAE"/>
    <w:rsid w:val="00083CDA"/>
    <w:rsid w:val="00086382"/>
    <w:rsid w:val="000867DF"/>
    <w:rsid w:val="00086D28"/>
    <w:rsid w:val="000919EC"/>
    <w:rsid w:val="00093CD6"/>
    <w:rsid w:val="00094AA2"/>
    <w:rsid w:val="0009542E"/>
    <w:rsid w:val="00097DD2"/>
    <w:rsid w:val="000A2F8C"/>
    <w:rsid w:val="000A3166"/>
    <w:rsid w:val="000A318E"/>
    <w:rsid w:val="000A4597"/>
    <w:rsid w:val="000A4DE2"/>
    <w:rsid w:val="000A6CC2"/>
    <w:rsid w:val="000A6D62"/>
    <w:rsid w:val="000B0D42"/>
    <w:rsid w:val="000B3CBF"/>
    <w:rsid w:val="000B55A2"/>
    <w:rsid w:val="000B6A73"/>
    <w:rsid w:val="000B6AB2"/>
    <w:rsid w:val="000B7352"/>
    <w:rsid w:val="000C0DBA"/>
    <w:rsid w:val="000C136A"/>
    <w:rsid w:val="000C26DE"/>
    <w:rsid w:val="000C3DA1"/>
    <w:rsid w:val="000C4D3B"/>
    <w:rsid w:val="000D0C37"/>
    <w:rsid w:val="000D103A"/>
    <w:rsid w:val="000D2DF8"/>
    <w:rsid w:val="000D4C1F"/>
    <w:rsid w:val="000D5C1A"/>
    <w:rsid w:val="000D645E"/>
    <w:rsid w:val="000D7508"/>
    <w:rsid w:val="000E019B"/>
    <w:rsid w:val="000E0213"/>
    <w:rsid w:val="000E0555"/>
    <w:rsid w:val="000E07EC"/>
    <w:rsid w:val="000E1FF8"/>
    <w:rsid w:val="000E254A"/>
    <w:rsid w:val="000E493C"/>
    <w:rsid w:val="000E4D78"/>
    <w:rsid w:val="000E658C"/>
    <w:rsid w:val="000F059F"/>
    <w:rsid w:val="000F1871"/>
    <w:rsid w:val="000F1F4A"/>
    <w:rsid w:val="000F2186"/>
    <w:rsid w:val="000F3642"/>
    <w:rsid w:val="000F5D6C"/>
    <w:rsid w:val="000F6ACE"/>
    <w:rsid w:val="001018C9"/>
    <w:rsid w:val="00101AD7"/>
    <w:rsid w:val="00102474"/>
    <w:rsid w:val="00103083"/>
    <w:rsid w:val="001044D5"/>
    <w:rsid w:val="00107077"/>
    <w:rsid w:val="001072FE"/>
    <w:rsid w:val="00110704"/>
    <w:rsid w:val="00111FE1"/>
    <w:rsid w:val="00113A69"/>
    <w:rsid w:val="00114B18"/>
    <w:rsid w:val="001150AD"/>
    <w:rsid w:val="00115119"/>
    <w:rsid w:val="00115BBB"/>
    <w:rsid w:val="001233CC"/>
    <w:rsid w:val="0012385B"/>
    <w:rsid w:val="00123DF8"/>
    <w:rsid w:val="0012490B"/>
    <w:rsid w:val="0012526C"/>
    <w:rsid w:val="0012590D"/>
    <w:rsid w:val="00125922"/>
    <w:rsid w:val="00125EAB"/>
    <w:rsid w:val="001271A0"/>
    <w:rsid w:val="00130DF6"/>
    <w:rsid w:val="00132B74"/>
    <w:rsid w:val="00134061"/>
    <w:rsid w:val="00134C08"/>
    <w:rsid w:val="001352F5"/>
    <w:rsid w:val="00135BC3"/>
    <w:rsid w:val="00135FB4"/>
    <w:rsid w:val="00136F09"/>
    <w:rsid w:val="001371BB"/>
    <w:rsid w:val="0013791A"/>
    <w:rsid w:val="00137D6B"/>
    <w:rsid w:val="00137E43"/>
    <w:rsid w:val="00137ED2"/>
    <w:rsid w:val="00140A4F"/>
    <w:rsid w:val="00140DD9"/>
    <w:rsid w:val="00140F46"/>
    <w:rsid w:val="00141CA0"/>
    <w:rsid w:val="00142522"/>
    <w:rsid w:val="00142688"/>
    <w:rsid w:val="001445F8"/>
    <w:rsid w:val="001453AC"/>
    <w:rsid w:val="001458FA"/>
    <w:rsid w:val="001464D1"/>
    <w:rsid w:val="00146857"/>
    <w:rsid w:val="001469C0"/>
    <w:rsid w:val="00146A92"/>
    <w:rsid w:val="00150807"/>
    <w:rsid w:val="00151D57"/>
    <w:rsid w:val="00152D5A"/>
    <w:rsid w:val="001532E9"/>
    <w:rsid w:val="0015350F"/>
    <w:rsid w:val="00153D73"/>
    <w:rsid w:val="001548D9"/>
    <w:rsid w:val="0016072F"/>
    <w:rsid w:val="001615AB"/>
    <w:rsid w:val="00161DBC"/>
    <w:rsid w:val="00162F9C"/>
    <w:rsid w:val="001630ED"/>
    <w:rsid w:val="0016329D"/>
    <w:rsid w:val="00164D38"/>
    <w:rsid w:val="00165525"/>
    <w:rsid w:val="00166217"/>
    <w:rsid w:val="0016625F"/>
    <w:rsid w:val="001662B2"/>
    <w:rsid w:val="00166B2E"/>
    <w:rsid w:val="00167318"/>
    <w:rsid w:val="00171C5D"/>
    <w:rsid w:val="00172A27"/>
    <w:rsid w:val="00173B0B"/>
    <w:rsid w:val="00173C2F"/>
    <w:rsid w:val="00175397"/>
    <w:rsid w:val="0017662C"/>
    <w:rsid w:val="0017751F"/>
    <w:rsid w:val="0017761A"/>
    <w:rsid w:val="00180A6F"/>
    <w:rsid w:val="00181FF0"/>
    <w:rsid w:val="00183FE9"/>
    <w:rsid w:val="00184524"/>
    <w:rsid w:val="0018531C"/>
    <w:rsid w:val="001861B1"/>
    <w:rsid w:val="00186BBD"/>
    <w:rsid w:val="00186EC2"/>
    <w:rsid w:val="00187203"/>
    <w:rsid w:val="00187DB0"/>
    <w:rsid w:val="0019294C"/>
    <w:rsid w:val="00192CDE"/>
    <w:rsid w:val="001946B3"/>
    <w:rsid w:val="00196621"/>
    <w:rsid w:val="001968DC"/>
    <w:rsid w:val="001A0345"/>
    <w:rsid w:val="001A06F7"/>
    <w:rsid w:val="001A10CB"/>
    <w:rsid w:val="001A158C"/>
    <w:rsid w:val="001A2281"/>
    <w:rsid w:val="001A273C"/>
    <w:rsid w:val="001A52C2"/>
    <w:rsid w:val="001A6022"/>
    <w:rsid w:val="001B0170"/>
    <w:rsid w:val="001B1B9A"/>
    <w:rsid w:val="001B2918"/>
    <w:rsid w:val="001B2EFE"/>
    <w:rsid w:val="001B300C"/>
    <w:rsid w:val="001B486E"/>
    <w:rsid w:val="001B5318"/>
    <w:rsid w:val="001B61CA"/>
    <w:rsid w:val="001B67E3"/>
    <w:rsid w:val="001B7A80"/>
    <w:rsid w:val="001B7C1E"/>
    <w:rsid w:val="001C0220"/>
    <w:rsid w:val="001C15AC"/>
    <w:rsid w:val="001C3A4A"/>
    <w:rsid w:val="001C55F6"/>
    <w:rsid w:val="001C5D59"/>
    <w:rsid w:val="001D07BB"/>
    <w:rsid w:val="001D1035"/>
    <w:rsid w:val="001D1244"/>
    <w:rsid w:val="001D1607"/>
    <w:rsid w:val="001D197A"/>
    <w:rsid w:val="001D26E1"/>
    <w:rsid w:val="001D2E88"/>
    <w:rsid w:val="001D3194"/>
    <w:rsid w:val="001D7E9F"/>
    <w:rsid w:val="001E11D8"/>
    <w:rsid w:val="001E1C75"/>
    <w:rsid w:val="001E2257"/>
    <w:rsid w:val="001E246B"/>
    <w:rsid w:val="001E2585"/>
    <w:rsid w:val="001E30EA"/>
    <w:rsid w:val="001E37DA"/>
    <w:rsid w:val="001E4A67"/>
    <w:rsid w:val="001E6B5A"/>
    <w:rsid w:val="001F09B9"/>
    <w:rsid w:val="001F1592"/>
    <w:rsid w:val="001F2182"/>
    <w:rsid w:val="001F29F7"/>
    <w:rsid w:val="001F2C8E"/>
    <w:rsid w:val="001F31CA"/>
    <w:rsid w:val="001F36D8"/>
    <w:rsid w:val="001F4049"/>
    <w:rsid w:val="001F4315"/>
    <w:rsid w:val="001F586A"/>
    <w:rsid w:val="001F605C"/>
    <w:rsid w:val="001F6649"/>
    <w:rsid w:val="001F72A2"/>
    <w:rsid w:val="00200CE0"/>
    <w:rsid w:val="002012DE"/>
    <w:rsid w:val="0020150F"/>
    <w:rsid w:val="0020184F"/>
    <w:rsid w:val="0020236D"/>
    <w:rsid w:val="002035A9"/>
    <w:rsid w:val="002035D4"/>
    <w:rsid w:val="002039AB"/>
    <w:rsid w:val="00203A01"/>
    <w:rsid w:val="0020428A"/>
    <w:rsid w:val="00204F75"/>
    <w:rsid w:val="0021075E"/>
    <w:rsid w:val="002130B8"/>
    <w:rsid w:val="00213217"/>
    <w:rsid w:val="00213258"/>
    <w:rsid w:val="00213932"/>
    <w:rsid w:val="00214BC6"/>
    <w:rsid w:val="00214F85"/>
    <w:rsid w:val="0022058A"/>
    <w:rsid w:val="0022077E"/>
    <w:rsid w:val="002208E1"/>
    <w:rsid w:val="00220AB7"/>
    <w:rsid w:val="0022193B"/>
    <w:rsid w:val="00223EDC"/>
    <w:rsid w:val="00224269"/>
    <w:rsid w:val="002245F1"/>
    <w:rsid w:val="00225386"/>
    <w:rsid w:val="002262EE"/>
    <w:rsid w:val="00226AA9"/>
    <w:rsid w:val="00226D1C"/>
    <w:rsid w:val="00227186"/>
    <w:rsid w:val="002310BF"/>
    <w:rsid w:val="00231F51"/>
    <w:rsid w:val="002325D4"/>
    <w:rsid w:val="002328A6"/>
    <w:rsid w:val="00233920"/>
    <w:rsid w:val="00234733"/>
    <w:rsid w:val="00237CE5"/>
    <w:rsid w:val="00242F00"/>
    <w:rsid w:val="002454DF"/>
    <w:rsid w:val="00245D76"/>
    <w:rsid w:val="00247929"/>
    <w:rsid w:val="00253F82"/>
    <w:rsid w:val="002557D2"/>
    <w:rsid w:val="00255E9E"/>
    <w:rsid w:val="00257D35"/>
    <w:rsid w:val="00260A73"/>
    <w:rsid w:val="002634C4"/>
    <w:rsid w:val="002649DB"/>
    <w:rsid w:val="002653E2"/>
    <w:rsid w:val="00265805"/>
    <w:rsid w:val="00265CFF"/>
    <w:rsid w:val="00271290"/>
    <w:rsid w:val="002720F9"/>
    <w:rsid w:val="002721AD"/>
    <w:rsid w:val="00272A96"/>
    <w:rsid w:val="0027329A"/>
    <w:rsid w:val="002746E6"/>
    <w:rsid w:val="00274FEF"/>
    <w:rsid w:val="0027584C"/>
    <w:rsid w:val="002765B2"/>
    <w:rsid w:val="00280C34"/>
    <w:rsid w:val="00280FD1"/>
    <w:rsid w:val="002821E5"/>
    <w:rsid w:val="00282CF1"/>
    <w:rsid w:val="00283681"/>
    <w:rsid w:val="00283DA5"/>
    <w:rsid w:val="00284DFE"/>
    <w:rsid w:val="00284E87"/>
    <w:rsid w:val="00284EC8"/>
    <w:rsid w:val="002852D3"/>
    <w:rsid w:val="00285A1F"/>
    <w:rsid w:val="0028648F"/>
    <w:rsid w:val="00286E5B"/>
    <w:rsid w:val="002874F4"/>
    <w:rsid w:val="0029161A"/>
    <w:rsid w:val="00291D31"/>
    <w:rsid w:val="00291DBE"/>
    <w:rsid w:val="0029225E"/>
    <w:rsid w:val="00292B9A"/>
    <w:rsid w:val="00292CD6"/>
    <w:rsid w:val="00293503"/>
    <w:rsid w:val="00296DC7"/>
    <w:rsid w:val="002A0131"/>
    <w:rsid w:val="002A0DFA"/>
    <w:rsid w:val="002A2474"/>
    <w:rsid w:val="002A38D4"/>
    <w:rsid w:val="002A3D5F"/>
    <w:rsid w:val="002A4154"/>
    <w:rsid w:val="002A6DA5"/>
    <w:rsid w:val="002A70D3"/>
    <w:rsid w:val="002A7AC8"/>
    <w:rsid w:val="002B007C"/>
    <w:rsid w:val="002B139C"/>
    <w:rsid w:val="002B1F80"/>
    <w:rsid w:val="002B34D6"/>
    <w:rsid w:val="002B34F2"/>
    <w:rsid w:val="002B3A57"/>
    <w:rsid w:val="002B61D4"/>
    <w:rsid w:val="002B699C"/>
    <w:rsid w:val="002C0D0A"/>
    <w:rsid w:val="002C13A2"/>
    <w:rsid w:val="002C3C77"/>
    <w:rsid w:val="002C4686"/>
    <w:rsid w:val="002C6E99"/>
    <w:rsid w:val="002C743F"/>
    <w:rsid w:val="002D225D"/>
    <w:rsid w:val="002D307D"/>
    <w:rsid w:val="002D357B"/>
    <w:rsid w:val="002D455A"/>
    <w:rsid w:val="002D53EF"/>
    <w:rsid w:val="002D5B8E"/>
    <w:rsid w:val="002D6387"/>
    <w:rsid w:val="002E2527"/>
    <w:rsid w:val="002E3CBA"/>
    <w:rsid w:val="002E438E"/>
    <w:rsid w:val="002E4873"/>
    <w:rsid w:val="002E4908"/>
    <w:rsid w:val="002E4F84"/>
    <w:rsid w:val="002E4FBE"/>
    <w:rsid w:val="002E5135"/>
    <w:rsid w:val="002E58A3"/>
    <w:rsid w:val="002E6703"/>
    <w:rsid w:val="002E6835"/>
    <w:rsid w:val="002F0612"/>
    <w:rsid w:val="002F1E64"/>
    <w:rsid w:val="002F3531"/>
    <w:rsid w:val="002F684F"/>
    <w:rsid w:val="002F6DF5"/>
    <w:rsid w:val="002F7408"/>
    <w:rsid w:val="002F7F83"/>
    <w:rsid w:val="00300591"/>
    <w:rsid w:val="00301A67"/>
    <w:rsid w:val="00302760"/>
    <w:rsid w:val="00303803"/>
    <w:rsid w:val="00303A56"/>
    <w:rsid w:val="003042CB"/>
    <w:rsid w:val="0030639D"/>
    <w:rsid w:val="003079DF"/>
    <w:rsid w:val="00307AA3"/>
    <w:rsid w:val="00310303"/>
    <w:rsid w:val="00310A8A"/>
    <w:rsid w:val="00310D7F"/>
    <w:rsid w:val="003135D7"/>
    <w:rsid w:val="00313E58"/>
    <w:rsid w:val="003160AC"/>
    <w:rsid w:val="003174AB"/>
    <w:rsid w:val="00317A18"/>
    <w:rsid w:val="00320BCF"/>
    <w:rsid w:val="00320BFE"/>
    <w:rsid w:val="00320CE9"/>
    <w:rsid w:val="00321000"/>
    <w:rsid w:val="003214D5"/>
    <w:rsid w:val="00323252"/>
    <w:rsid w:val="0032335B"/>
    <w:rsid w:val="00323DB1"/>
    <w:rsid w:val="003246B7"/>
    <w:rsid w:val="00324D63"/>
    <w:rsid w:val="003305DC"/>
    <w:rsid w:val="003317FE"/>
    <w:rsid w:val="00331CFE"/>
    <w:rsid w:val="003325F1"/>
    <w:rsid w:val="00333830"/>
    <w:rsid w:val="00335195"/>
    <w:rsid w:val="0033609C"/>
    <w:rsid w:val="003362C2"/>
    <w:rsid w:val="00336A84"/>
    <w:rsid w:val="00336C9B"/>
    <w:rsid w:val="0033736C"/>
    <w:rsid w:val="00337FD2"/>
    <w:rsid w:val="00340565"/>
    <w:rsid w:val="00340B5F"/>
    <w:rsid w:val="00342302"/>
    <w:rsid w:val="003423D6"/>
    <w:rsid w:val="00342773"/>
    <w:rsid w:val="00343766"/>
    <w:rsid w:val="003438B6"/>
    <w:rsid w:val="00344077"/>
    <w:rsid w:val="0034434C"/>
    <w:rsid w:val="003444AB"/>
    <w:rsid w:val="00344BD6"/>
    <w:rsid w:val="00346B59"/>
    <w:rsid w:val="003501B0"/>
    <w:rsid w:val="003507F6"/>
    <w:rsid w:val="00352B2D"/>
    <w:rsid w:val="00352BEA"/>
    <w:rsid w:val="0035429E"/>
    <w:rsid w:val="00354DCE"/>
    <w:rsid w:val="003558BF"/>
    <w:rsid w:val="003560F1"/>
    <w:rsid w:val="00360BCD"/>
    <w:rsid w:val="003613D3"/>
    <w:rsid w:val="0036146D"/>
    <w:rsid w:val="003623AE"/>
    <w:rsid w:val="003633E7"/>
    <w:rsid w:val="00364628"/>
    <w:rsid w:val="00365936"/>
    <w:rsid w:val="00366770"/>
    <w:rsid w:val="00367C00"/>
    <w:rsid w:val="003705EB"/>
    <w:rsid w:val="00371AB1"/>
    <w:rsid w:val="00372AB4"/>
    <w:rsid w:val="00372B6E"/>
    <w:rsid w:val="00373BB3"/>
    <w:rsid w:val="003777B6"/>
    <w:rsid w:val="00377924"/>
    <w:rsid w:val="00381344"/>
    <w:rsid w:val="00384F8D"/>
    <w:rsid w:val="0038691F"/>
    <w:rsid w:val="00386DBE"/>
    <w:rsid w:val="003875ED"/>
    <w:rsid w:val="00390BA4"/>
    <w:rsid w:val="00391778"/>
    <w:rsid w:val="003926A0"/>
    <w:rsid w:val="0039300B"/>
    <w:rsid w:val="0039329F"/>
    <w:rsid w:val="00393798"/>
    <w:rsid w:val="00393D00"/>
    <w:rsid w:val="00394CEF"/>
    <w:rsid w:val="003952A6"/>
    <w:rsid w:val="00396A86"/>
    <w:rsid w:val="003A063E"/>
    <w:rsid w:val="003A08C8"/>
    <w:rsid w:val="003A1862"/>
    <w:rsid w:val="003A1DFF"/>
    <w:rsid w:val="003A2298"/>
    <w:rsid w:val="003A2575"/>
    <w:rsid w:val="003A283E"/>
    <w:rsid w:val="003A5036"/>
    <w:rsid w:val="003A5B04"/>
    <w:rsid w:val="003A767B"/>
    <w:rsid w:val="003B0185"/>
    <w:rsid w:val="003B02DE"/>
    <w:rsid w:val="003B2623"/>
    <w:rsid w:val="003B289D"/>
    <w:rsid w:val="003B33E2"/>
    <w:rsid w:val="003B3DC5"/>
    <w:rsid w:val="003B4612"/>
    <w:rsid w:val="003B559B"/>
    <w:rsid w:val="003B5669"/>
    <w:rsid w:val="003B7D1A"/>
    <w:rsid w:val="003C0B02"/>
    <w:rsid w:val="003C1075"/>
    <w:rsid w:val="003C1327"/>
    <w:rsid w:val="003C136C"/>
    <w:rsid w:val="003C2703"/>
    <w:rsid w:val="003C2ED6"/>
    <w:rsid w:val="003C3090"/>
    <w:rsid w:val="003C37CF"/>
    <w:rsid w:val="003C4025"/>
    <w:rsid w:val="003C4289"/>
    <w:rsid w:val="003C42B0"/>
    <w:rsid w:val="003C4E95"/>
    <w:rsid w:val="003C5B34"/>
    <w:rsid w:val="003C687D"/>
    <w:rsid w:val="003C714B"/>
    <w:rsid w:val="003C7471"/>
    <w:rsid w:val="003C7B3E"/>
    <w:rsid w:val="003D10D4"/>
    <w:rsid w:val="003D33ED"/>
    <w:rsid w:val="003D400C"/>
    <w:rsid w:val="003D4839"/>
    <w:rsid w:val="003D4AFC"/>
    <w:rsid w:val="003D4B56"/>
    <w:rsid w:val="003D63F0"/>
    <w:rsid w:val="003D77D2"/>
    <w:rsid w:val="003D7DD1"/>
    <w:rsid w:val="003D7DEE"/>
    <w:rsid w:val="003E39F6"/>
    <w:rsid w:val="003E588B"/>
    <w:rsid w:val="003E665E"/>
    <w:rsid w:val="003E67D2"/>
    <w:rsid w:val="003E6FC0"/>
    <w:rsid w:val="003F0F95"/>
    <w:rsid w:val="003F1745"/>
    <w:rsid w:val="003F4429"/>
    <w:rsid w:val="003F4D8C"/>
    <w:rsid w:val="003F6038"/>
    <w:rsid w:val="003F6664"/>
    <w:rsid w:val="0040027C"/>
    <w:rsid w:val="00400CCB"/>
    <w:rsid w:val="00400D2D"/>
    <w:rsid w:val="0040128E"/>
    <w:rsid w:val="00401398"/>
    <w:rsid w:val="00402266"/>
    <w:rsid w:val="00402747"/>
    <w:rsid w:val="00402BE2"/>
    <w:rsid w:val="00402EC1"/>
    <w:rsid w:val="00403A0D"/>
    <w:rsid w:val="0040479A"/>
    <w:rsid w:val="00404AAC"/>
    <w:rsid w:val="00404BAD"/>
    <w:rsid w:val="00405562"/>
    <w:rsid w:val="00407234"/>
    <w:rsid w:val="00407782"/>
    <w:rsid w:val="004128ED"/>
    <w:rsid w:val="00412B99"/>
    <w:rsid w:val="004137D9"/>
    <w:rsid w:val="00413EED"/>
    <w:rsid w:val="00414DD5"/>
    <w:rsid w:val="00415C41"/>
    <w:rsid w:val="00417AF8"/>
    <w:rsid w:val="004201C6"/>
    <w:rsid w:val="0042053A"/>
    <w:rsid w:val="00421037"/>
    <w:rsid w:val="00422F79"/>
    <w:rsid w:val="00424927"/>
    <w:rsid w:val="00424EC5"/>
    <w:rsid w:val="0042528F"/>
    <w:rsid w:val="00425D3B"/>
    <w:rsid w:val="00425E91"/>
    <w:rsid w:val="00427647"/>
    <w:rsid w:val="004306EC"/>
    <w:rsid w:val="00430D23"/>
    <w:rsid w:val="00430D82"/>
    <w:rsid w:val="00432CA2"/>
    <w:rsid w:val="0043705B"/>
    <w:rsid w:val="004370DE"/>
    <w:rsid w:val="00437623"/>
    <w:rsid w:val="00437907"/>
    <w:rsid w:val="004401E7"/>
    <w:rsid w:val="00440548"/>
    <w:rsid w:val="00440F28"/>
    <w:rsid w:val="0044183F"/>
    <w:rsid w:val="004436BF"/>
    <w:rsid w:val="00444E82"/>
    <w:rsid w:val="00446A1F"/>
    <w:rsid w:val="00446C38"/>
    <w:rsid w:val="0044705F"/>
    <w:rsid w:val="004478A6"/>
    <w:rsid w:val="004517F1"/>
    <w:rsid w:val="00451814"/>
    <w:rsid w:val="00451985"/>
    <w:rsid w:val="00453E14"/>
    <w:rsid w:val="00454923"/>
    <w:rsid w:val="00454F11"/>
    <w:rsid w:val="004550D1"/>
    <w:rsid w:val="00455529"/>
    <w:rsid w:val="00456723"/>
    <w:rsid w:val="00456B71"/>
    <w:rsid w:val="00457C71"/>
    <w:rsid w:val="00461DEC"/>
    <w:rsid w:val="00462ABF"/>
    <w:rsid w:val="00462F55"/>
    <w:rsid w:val="004635A6"/>
    <w:rsid w:val="00463ED7"/>
    <w:rsid w:val="00464FA8"/>
    <w:rsid w:val="004652E1"/>
    <w:rsid w:val="00467015"/>
    <w:rsid w:val="0046797E"/>
    <w:rsid w:val="00467B6E"/>
    <w:rsid w:val="00467F4B"/>
    <w:rsid w:val="0047103B"/>
    <w:rsid w:val="00474FE6"/>
    <w:rsid w:val="004759C5"/>
    <w:rsid w:val="00475F47"/>
    <w:rsid w:val="00477541"/>
    <w:rsid w:val="0048053C"/>
    <w:rsid w:val="00481755"/>
    <w:rsid w:val="0048188C"/>
    <w:rsid w:val="00482AA9"/>
    <w:rsid w:val="00482CD9"/>
    <w:rsid w:val="00483CAD"/>
    <w:rsid w:val="004846AE"/>
    <w:rsid w:val="004848D9"/>
    <w:rsid w:val="00485155"/>
    <w:rsid w:val="004865F0"/>
    <w:rsid w:val="00486D5F"/>
    <w:rsid w:val="00487573"/>
    <w:rsid w:val="004901BB"/>
    <w:rsid w:val="004906D0"/>
    <w:rsid w:val="0049104A"/>
    <w:rsid w:val="0049128C"/>
    <w:rsid w:val="00491A9C"/>
    <w:rsid w:val="00491AEA"/>
    <w:rsid w:val="00492530"/>
    <w:rsid w:val="00493053"/>
    <w:rsid w:val="00493EB7"/>
    <w:rsid w:val="00493EF1"/>
    <w:rsid w:val="004947CC"/>
    <w:rsid w:val="0049606B"/>
    <w:rsid w:val="0049619B"/>
    <w:rsid w:val="004A1520"/>
    <w:rsid w:val="004A28A8"/>
    <w:rsid w:val="004A378F"/>
    <w:rsid w:val="004A4D84"/>
    <w:rsid w:val="004A621E"/>
    <w:rsid w:val="004A69D1"/>
    <w:rsid w:val="004A7587"/>
    <w:rsid w:val="004A77E3"/>
    <w:rsid w:val="004B349E"/>
    <w:rsid w:val="004B353F"/>
    <w:rsid w:val="004B393C"/>
    <w:rsid w:val="004B4C9D"/>
    <w:rsid w:val="004B5200"/>
    <w:rsid w:val="004C0808"/>
    <w:rsid w:val="004C1289"/>
    <w:rsid w:val="004C1386"/>
    <w:rsid w:val="004C27F3"/>
    <w:rsid w:val="004C52D6"/>
    <w:rsid w:val="004C5CBB"/>
    <w:rsid w:val="004C69DE"/>
    <w:rsid w:val="004C6A2A"/>
    <w:rsid w:val="004C6F15"/>
    <w:rsid w:val="004C7918"/>
    <w:rsid w:val="004D075A"/>
    <w:rsid w:val="004D10F2"/>
    <w:rsid w:val="004D223A"/>
    <w:rsid w:val="004D3769"/>
    <w:rsid w:val="004D3983"/>
    <w:rsid w:val="004D4EC7"/>
    <w:rsid w:val="004D638E"/>
    <w:rsid w:val="004D63FF"/>
    <w:rsid w:val="004D6BE1"/>
    <w:rsid w:val="004E0D92"/>
    <w:rsid w:val="004E1548"/>
    <w:rsid w:val="004E1B8C"/>
    <w:rsid w:val="004E1EB6"/>
    <w:rsid w:val="004E266F"/>
    <w:rsid w:val="004E28B2"/>
    <w:rsid w:val="004E3439"/>
    <w:rsid w:val="004E3A55"/>
    <w:rsid w:val="004E48A5"/>
    <w:rsid w:val="004E4B29"/>
    <w:rsid w:val="004E7272"/>
    <w:rsid w:val="004E747A"/>
    <w:rsid w:val="004F00B1"/>
    <w:rsid w:val="004F023E"/>
    <w:rsid w:val="004F046B"/>
    <w:rsid w:val="004F1C27"/>
    <w:rsid w:val="004F3189"/>
    <w:rsid w:val="004F3B55"/>
    <w:rsid w:val="004F4517"/>
    <w:rsid w:val="004F4A38"/>
    <w:rsid w:val="004F4AC7"/>
    <w:rsid w:val="004F5B21"/>
    <w:rsid w:val="004F6929"/>
    <w:rsid w:val="004F69C6"/>
    <w:rsid w:val="004F75D6"/>
    <w:rsid w:val="00500B2E"/>
    <w:rsid w:val="00500C8A"/>
    <w:rsid w:val="005013F3"/>
    <w:rsid w:val="00502C4D"/>
    <w:rsid w:val="00503C24"/>
    <w:rsid w:val="00503D0D"/>
    <w:rsid w:val="0050474B"/>
    <w:rsid w:val="00506FAC"/>
    <w:rsid w:val="0051026A"/>
    <w:rsid w:val="00510A33"/>
    <w:rsid w:val="00510BAB"/>
    <w:rsid w:val="005113FE"/>
    <w:rsid w:val="00513198"/>
    <w:rsid w:val="00513B7D"/>
    <w:rsid w:val="00514B00"/>
    <w:rsid w:val="00514B91"/>
    <w:rsid w:val="00515C6D"/>
    <w:rsid w:val="00516A25"/>
    <w:rsid w:val="00516D67"/>
    <w:rsid w:val="0052011A"/>
    <w:rsid w:val="005206E5"/>
    <w:rsid w:val="00520C24"/>
    <w:rsid w:val="0052113F"/>
    <w:rsid w:val="005212C8"/>
    <w:rsid w:val="00521A1E"/>
    <w:rsid w:val="00521C0C"/>
    <w:rsid w:val="00522249"/>
    <w:rsid w:val="0052266E"/>
    <w:rsid w:val="00522C6B"/>
    <w:rsid w:val="00523693"/>
    <w:rsid w:val="0052373E"/>
    <w:rsid w:val="0052401B"/>
    <w:rsid w:val="00524A1F"/>
    <w:rsid w:val="005262D4"/>
    <w:rsid w:val="00526ABA"/>
    <w:rsid w:val="00527F3B"/>
    <w:rsid w:val="005301F2"/>
    <w:rsid w:val="005329A3"/>
    <w:rsid w:val="00532EC6"/>
    <w:rsid w:val="00532F6F"/>
    <w:rsid w:val="005336F8"/>
    <w:rsid w:val="00533729"/>
    <w:rsid w:val="00535BE6"/>
    <w:rsid w:val="005364F1"/>
    <w:rsid w:val="0053775F"/>
    <w:rsid w:val="00540089"/>
    <w:rsid w:val="0054116B"/>
    <w:rsid w:val="005427FB"/>
    <w:rsid w:val="00542835"/>
    <w:rsid w:val="0054585D"/>
    <w:rsid w:val="00545E38"/>
    <w:rsid w:val="00546569"/>
    <w:rsid w:val="00547449"/>
    <w:rsid w:val="0055123F"/>
    <w:rsid w:val="00551967"/>
    <w:rsid w:val="00551A50"/>
    <w:rsid w:val="00552490"/>
    <w:rsid w:val="00553770"/>
    <w:rsid w:val="00553A08"/>
    <w:rsid w:val="005543A0"/>
    <w:rsid w:val="005547CB"/>
    <w:rsid w:val="005547FF"/>
    <w:rsid w:val="00554F96"/>
    <w:rsid w:val="00555F27"/>
    <w:rsid w:val="00556C83"/>
    <w:rsid w:val="00556F9D"/>
    <w:rsid w:val="00557ACE"/>
    <w:rsid w:val="00560269"/>
    <w:rsid w:val="00560E65"/>
    <w:rsid w:val="00560F05"/>
    <w:rsid w:val="00561E54"/>
    <w:rsid w:val="0056248D"/>
    <w:rsid w:val="00562AE1"/>
    <w:rsid w:val="00564E1F"/>
    <w:rsid w:val="00565C05"/>
    <w:rsid w:val="00566DD5"/>
    <w:rsid w:val="005677AA"/>
    <w:rsid w:val="005711D6"/>
    <w:rsid w:val="00573694"/>
    <w:rsid w:val="005754C0"/>
    <w:rsid w:val="005756C9"/>
    <w:rsid w:val="0057579A"/>
    <w:rsid w:val="00575B95"/>
    <w:rsid w:val="005762BF"/>
    <w:rsid w:val="0057737F"/>
    <w:rsid w:val="005775B8"/>
    <w:rsid w:val="005775F4"/>
    <w:rsid w:val="005818A7"/>
    <w:rsid w:val="00583EF2"/>
    <w:rsid w:val="00585623"/>
    <w:rsid w:val="00585E21"/>
    <w:rsid w:val="00590D8C"/>
    <w:rsid w:val="0059136E"/>
    <w:rsid w:val="0059139D"/>
    <w:rsid w:val="0059276B"/>
    <w:rsid w:val="00592B05"/>
    <w:rsid w:val="00593D13"/>
    <w:rsid w:val="00594106"/>
    <w:rsid w:val="005944A7"/>
    <w:rsid w:val="00594DB0"/>
    <w:rsid w:val="00595109"/>
    <w:rsid w:val="005952A2"/>
    <w:rsid w:val="0059568D"/>
    <w:rsid w:val="00596CF3"/>
    <w:rsid w:val="005A048E"/>
    <w:rsid w:val="005A2581"/>
    <w:rsid w:val="005A25C4"/>
    <w:rsid w:val="005A2C15"/>
    <w:rsid w:val="005A3A72"/>
    <w:rsid w:val="005A3DD4"/>
    <w:rsid w:val="005A4979"/>
    <w:rsid w:val="005A4C6B"/>
    <w:rsid w:val="005A7926"/>
    <w:rsid w:val="005B222D"/>
    <w:rsid w:val="005B2C3E"/>
    <w:rsid w:val="005B2CE6"/>
    <w:rsid w:val="005B4417"/>
    <w:rsid w:val="005B48AF"/>
    <w:rsid w:val="005B538F"/>
    <w:rsid w:val="005B62B4"/>
    <w:rsid w:val="005C01FE"/>
    <w:rsid w:val="005C2E30"/>
    <w:rsid w:val="005C3BEE"/>
    <w:rsid w:val="005C4591"/>
    <w:rsid w:val="005C466E"/>
    <w:rsid w:val="005C6143"/>
    <w:rsid w:val="005C6182"/>
    <w:rsid w:val="005C6ADA"/>
    <w:rsid w:val="005C7E65"/>
    <w:rsid w:val="005C7F25"/>
    <w:rsid w:val="005D0020"/>
    <w:rsid w:val="005D065C"/>
    <w:rsid w:val="005D158A"/>
    <w:rsid w:val="005D24B4"/>
    <w:rsid w:val="005D38D6"/>
    <w:rsid w:val="005D56E7"/>
    <w:rsid w:val="005D6AC3"/>
    <w:rsid w:val="005D6C20"/>
    <w:rsid w:val="005E036B"/>
    <w:rsid w:val="005E06A0"/>
    <w:rsid w:val="005E0951"/>
    <w:rsid w:val="005E0CB9"/>
    <w:rsid w:val="005E1AC8"/>
    <w:rsid w:val="005E3D26"/>
    <w:rsid w:val="005E465D"/>
    <w:rsid w:val="005E6628"/>
    <w:rsid w:val="005E6EC8"/>
    <w:rsid w:val="005E755D"/>
    <w:rsid w:val="005F0BB0"/>
    <w:rsid w:val="005F1DCB"/>
    <w:rsid w:val="005F3F49"/>
    <w:rsid w:val="005F4F5F"/>
    <w:rsid w:val="005F5173"/>
    <w:rsid w:val="005F5264"/>
    <w:rsid w:val="005F61FE"/>
    <w:rsid w:val="005F6455"/>
    <w:rsid w:val="00603125"/>
    <w:rsid w:val="00603683"/>
    <w:rsid w:val="00606B68"/>
    <w:rsid w:val="00606E7E"/>
    <w:rsid w:val="00607D16"/>
    <w:rsid w:val="00607D17"/>
    <w:rsid w:val="00607F24"/>
    <w:rsid w:val="00611B08"/>
    <w:rsid w:val="0061252C"/>
    <w:rsid w:val="00614C08"/>
    <w:rsid w:val="00614D0F"/>
    <w:rsid w:val="00615A94"/>
    <w:rsid w:val="00616C0F"/>
    <w:rsid w:val="006173C9"/>
    <w:rsid w:val="0062018E"/>
    <w:rsid w:val="006210BA"/>
    <w:rsid w:val="0062120F"/>
    <w:rsid w:val="0062175D"/>
    <w:rsid w:val="00624104"/>
    <w:rsid w:val="00624A52"/>
    <w:rsid w:val="006259F0"/>
    <w:rsid w:val="00625A63"/>
    <w:rsid w:val="006269CC"/>
    <w:rsid w:val="00626CB6"/>
    <w:rsid w:val="00627C2E"/>
    <w:rsid w:val="00630619"/>
    <w:rsid w:val="00630999"/>
    <w:rsid w:val="006310B0"/>
    <w:rsid w:val="006320FC"/>
    <w:rsid w:val="00632F89"/>
    <w:rsid w:val="00633ABE"/>
    <w:rsid w:val="0063454A"/>
    <w:rsid w:val="006357B8"/>
    <w:rsid w:val="00635E07"/>
    <w:rsid w:val="006376FF"/>
    <w:rsid w:val="006432BA"/>
    <w:rsid w:val="006434AE"/>
    <w:rsid w:val="0064511D"/>
    <w:rsid w:val="00650F4E"/>
    <w:rsid w:val="0065189A"/>
    <w:rsid w:val="0065203A"/>
    <w:rsid w:val="0065309A"/>
    <w:rsid w:val="00653F4A"/>
    <w:rsid w:val="006547F6"/>
    <w:rsid w:val="00655024"/>
    <w:rsid w:val="00655DFE"/>
    <w:rsid w:val="00656450"/>
    <w:rsid w:val="006579ED"/>
    <w:rsid w:val="0066000D"/>
    <w:rsid w:val="00661853"/>
    <w:rsid w:val="006633AD"/>
    <w:rsid w:val="00663487"/>
    <w:rsid w:val="00663B98"/>
    <w:rsid w:val="00664489"/>
    <w:rsid w:val="00666D1D"/>
    <w:rsid w:val="00666FF4"/>
    <w:rsid w:val="006670B2"/>
    <w:rsid w:val="00670838"/>
    <w:rsid w:val="00672EBD"/>
    <w:rsid w:val="006735AF"/>
    <w:rsid w:val="0067418B"/>
    <w:rsid w:val="00674D9D"/>
    <w:rsid w:val="00675FCE"/>
    <w:rsid w:val="0067685C"/>
    <w:rsid w:val="00677A45"/>
    <w:rsid w:val="00677E9E"/>
    <w:rsid w:val="0068038C"/>
    <w:rsid w:val="00680988"/>
    <w:rsid w:val="006814CD"/>
    <w:rsid w:val="00681E00"/>
    <w:rsid w:val="00682004"/>
    <w:rsid w:val="00683524"/>
    <w:rsid w:val="00683BA5"/>
    <w:rsid w:val="00685082"/>
    <w:rsid w:val="00686642"/>
    <w:rsid w:val="0068745B"/>
    <w:rsid w:val="00687DAD"/>
    <w:rsid w:val="006914A6"/>
    <w:rsid w:val="00693E51"/>
    <w:rsid w:val="006940FB"/>
    <w:rsid w:val="00694ED8"/>
    <w:rsid w:val="00695417"/>
    <w:rsid w:val="00695798"/>
    <w:rsid w:val="006961E3"/>
    <w:rsid w:val="0069672C"/>
    <w:rsid w:val="00696BEC"/>
    <w:rsid w:val="006976C3"/>
    <w:rsid w:val="00697776"/>
    <w:rsid w:val="00697D93"/>
    <w:rsid w:val="006A09C2"/>
    <w:rsid w:val="006A1E8A"/>
    <w:rsid w:val="006A32EF"/>
    <w:rsid w:val="006A3B55"/>
    <w:rsid w:val="006A3C64"/>
    <w:rsid w:val="006A743C"/>
    <w:rsid w:val="006A74C4"/>
    <w:rsid w:val="006A75D3"/>
    <w:rsid w:val="006B0F5F"/>
    <w:rsid w:val="006B4438"/>
    <w:rsid w:val="006B4627"/>
    <w:rsid w:val="006B46CE"/>
    <w:rsid w:val="006B5516"/>
    <w:rsid w:val="006B552A"/>
    <w:rsid w:val="006B5EA5"/>
    <w:rsid w:val="006B62B5"/>
    <w:rsid w:val="006B6455"/>
    <w:rsid w:val="006B6A64"/>
    <w:rsid w:val="006C051E"/>
    <w:rsid w:val="006C2D99"/>
    <w:rsid w:val="006C39A0"/>
    <w:rsid w:val="006C58B7"/>
    <w:rsid w:val="006C5CE6"/>
    <w:rsid w:val="006C65FA"/>
    <w:rsid w:val="006C6817"/>
    <w:rsid w:val="006D02FB"/>
    <w:rsid w:val="006D0C96"/>
    <w:rsid w:val="006D19A4"/>
    <w:rsid w:val="006D2257"/>
    <w:rsid w:val="006D2B39"/>
    <w:rsid w:val="006D3C72"/>
    <w:rsid w:val="006D4072"/>
    <w:rsid w:val="006D67A6"/>
    <w:rsid w:val="006D7823"/>
    <w:rsid w:val="006E0D5B"/>
    <w:rsid w:val="006E1950"/>
    <w:rsid w:val="006E2B6E"/>
    <w:rsid w:val="006E314C"/>
    <w:rsid w:val="006E3C89"/>
    <w:rsid w:val="006E3E98"/>
    <w:rsid w:val="006E4374"/>
    <w:rsid w:val="006E4F3A"/>
    <w:rsid w:val="006E56FF"/>
    <w:rsid w:val="006E59EA"/>
    <w:rsid w:val="006E648E"/>
    <w:rsid w:val="006E793F"/>
    <w:rsid w:val="006F0121"/>
    <w:rsid w:val="006F031E"/>
    <w:rsid w:val="006F1701"/>
    <w:rsid w:val="006F1762"/>
    <w:rsid w:val="006F1802"/>
    <w:rsid w:val="006F37B2"/>
    <w:rsid w:val="006F3A6A"/>
    <w:rsid w:val="006F3AE2"/>
    <w:rsid w:val="006F3B2E"/>
    <w:rsid w:val="006F5D0A"/>
    <w:rsid w:val="006F6B07"/>
    <w:rsid w:val="00700B32"/>
    <w:rsid w:val="00700EA1"/>
    <w:rsid w:val="007017FD"/>
    <w:rsid w:val="00702D6B"/>
    <w:rsid w:val="00704E86"/>
    <w:rsid w:val="00705109"/>
    <w:rsid w:val="00705134"/>
    <w:rsid w:val="007052ED"/>
    <w:rsid w:val="0070713D"/>
    <w:rsid w:val="00707AA5"/>
    <w:rsid w:val="00710791"/>
    <w:rsid w:val="00710ABE"/>
    <w:rsid w:val="00711A9F"/>
    <w:rsid w:val="0071214F"/>
    <w:rsid w:val="00713536"/>
    <w:rsid w:val="007139BF"/>
    <w:rsid w:val="00713C6B"/>
    <w:rsid w:val="00714594"/>
    <w:rsid w:val="007154B8"/>
    <w:rsid w:val="00715A69"/>
    <w:rsid w:val="00717B86"/>
    <w:rsid w:val="007211F3"/>
    <w:rsid w:val="0072172B"/>
    <w:rsid w:val="00723969"/>
    <w:rsid w:val="0072405D"/>
    <w:rsid w:val="00724AE6"/>
    <w:rsid w:val="0072624E"/>
    <w:rsid w:val="007269C5"/>
    <w:rsid w:val="00726E6B"/>
    <w:rsid w:val="00727FD7"/>
    <w:rsid w:val="007304BD"/>
    <w:rsid w:val="00731595"/>
    <w:rsid w:val="00732154"/>
    <w:rsid w:val="00734317"/>
    <w:rsid w:val="00734AB4"/>
    <w:rsid w:val="00734BB4"/>
    <w:rsid w:val="00734E44"/>
    <w:rsid w:val="00734E57"/>
    <w:rsid w:val="00734EB4"/>
    <w:rsid w:val="00735742"/>
    <w:rsid w:val="00735A38"/>
    <w:rsid w:val="00735CED"/>
    <w:rsid w:val="0073674F"/>
    <w:rsid w:val="007401A7"/>
    <w:rsid w:val="00740932"/>
    <w:rsid w:val="00742735"/>
    <w:rsid w:val="00745CE7"/>
    <w:rsid w:val="00746B9D"/>
    <w:rsid w:val="007479B4"/>
    <w:rsid w:val="00747C2E"/>
    <w:rsid w:val="00750C35"/>
    <w:rsid w:val="00750DA9"/>
    <w:rsid w:val="007524BC"/>
    <w:rsid w:val="007524CD"/>
    <w:rsid w:val="00752BAE"/>
    <w:rsid w:val="00752D06"/>
    <w:rsid w:val="00753132"/>
    <w:rsid w:val="0075560A"/>
    <w:rsid w:val="00755B5E"/>
    <w:rsid w:val="00756D90"/>
    <w:rsid w:val="00757951"/>
    <w:rsid w:val="007618A9"/>
    <w:rsid w:val="00762AF2"/>
    <w:rsid w:val="00762CD1"/>
    <w:rsid w:val="00763B91"/>
    <w:rsid w:val="00763BB0"/>
    <w:rsid w:val="007645A0"/>
    <w:rsid w:val="00764BED"/>
    <w:rsid w:val="00771656"/>
    <w:rsid w:val="00773A83"/>
    <w:rsid w:val="00774326"/>
    <w:rsid w:val="00774354"/>
    <w:rsid w:val="0077522E"/>
    <w:rsid w:val="00781C0B"/>
    <w:rsid w:val="00781C43"/>
    <w:rsid w:val="00782922"/>
    <w:rsid w:val="00782DE8"/>
    <w:rsid w:val="0078331C"/>
    <w:rsid w:val="0078370D"/>
    <w:rsid w:val="00785A27"/>
    <w:rsid w:val="00787A3B"/>
    <w:rsid w:val="0079001E"/>
    <w:rsid w:val="0079016D"/>
    <w:rsid w:val="0079108B"/>
    <w:rsid w:val="00791218"/>
    <w:rsid w:val="00792B6A"/>
    <w:rsid w:val="007940F5"/>
    <w:rsid w:val="0079468D"/>
    <w:rsid w:val="0079477B"/>
    <w:rsid w:val="00794DF5"/>
    <w:rsid w:val="0079734A"/>
    <w:rsid w:val="007A01A8"/>
    <w:rsid w:val="007A0EF9"/>
    <w:rsid w:val="007A1E02"/>
    <w:rsid w:val="007A2F18"/>
    <w:rsid w:val="007A4219"/>
    <w:rsid w:val="007A6922"/>
    <w:rsid w:val="007A6C7D"/>
    <w:rsid w:val="007A6FCC"/>
    <w:rsid w:val="007B14A7"/>
    <w:rsid w:val="007B1674"/>
    <w:rsid w:val="007B1D10"/>
    <w:rsid w:val="007B1D8A"/>
    <w:rsid w:val="007B3062"/>
    <w:rsid w:val="007B4588"/>
    <w:rsid w:val="007B475A"/>
    <w:rsid w:val="007B4B5F"/>
    <w:rsid w:val="007B5793"/>
    <w:rsid w:val="007B6201"/>
    <w:rsid w:val="007B7991"/>
    <w:rsid w:val="007C2783"/>
    <w:rsid w:val="007C3069"/>
    <w:rsid w:val="007C46F7"/>
    <w:rsid w:val="007C4DCA"/>
    <w:rsid w:val="007C693C"/>
    <w:rsid w:val="007C7346"/>
    <w:rsid w:val="007D105D"/>
    <w:rsid w:val="007D2305"/>
    <w:rsid w:val="007D305D"/>
    <w:rsid w:val="007D3C62"/>
    <w:rsid w:val="007D5377"/>
    <w:rsid w:val="007D5E52"/>
    <w:rsid w:val="007D6C3E"/>
    <w:rsid w:val="007E0E72"/>
    <w:rsid w:val="007E21CF"/>
    <w:rsid w:val="007E2DB7"/>
    <w:rsid w:val="007E37EB"/>
    <w:rsid w:val="007E3B32"/>
    <w:rsid w:val="007E3B8C"/>
    <w:rsid w:val="007E4232"/>
    <w:rsid w:val="007E5BCC"/>
    <w:rsid w:val="007E67C8"/>
    <w:rsid w:val="007E6B01"/>
    <w:rsid w:val="007E7D85"/>
    <w:rsid w:val="007F08E5"/>
    <w:rsid w:val="007F0D9D"/>
    <w:rsid w:val="007F3A49"/>
    <w:rsid w:val="007F3DC0"/>
    <w:rsid w:val="007F4756"/>
    <w:rsid w:val="007F6D33"/>
    <w:rsid w:val="007F72B2"/>
    <w:rsid w:val="007F76A8"/>
    <w:rsid w:val="007F7B49"/>
    <w:rsid w:val="008005DA"/>
    <w:rsid w:val="00801C04"/>
    <w:rsid w:val="00803B18"/>
    <w:rsid w:val="00803F8E"/>
    <w:rsid w:val="0080465A"/>
    <w:rsid w:val="00804FED"/>
    <w:rsid w:val="00805D6D"/>
    <w:rsid w:val="00807B6C"/>
    <w:rsid w:val="00807F35"/>
    <w:rsid w:val="00811523"/>
    <w:rsid w:val="00811D46"/>
    <w:rsid w:val="00812E66"/>
    <w:rsid w:val="008157F6"/>
    <w:rsid w:val="00816A29"/>
    <w:rsid w:val="008204F6"/>
    <w:rsid w:val="00820DA2"/>
    <w:rsid w:val="008220AE"/>
    <w:rsid w:val="00823237"/>
    <w:rsid w:val="00824F8C"/>
    <w:rsid w:val="0082618B"/>
    <w:rsid w:val="00826EEF"/>
    <w:rsid w:val="008273D7"/>
    <w:rsid w:val="008279B7"/>
    <w:rsid w:val="00831CA6"/>
    <w:rsid w:val="008328B2"/>
    <w:rsid w:val="00832A46"/>
    <w:rsid w:val="008332DF"/>
    <w:rsid w:val="00835DC7"/>
    <w:rsid w:val="00836F21"/>
    <w:rsid w:val="008375F0"/>
    <w:rsid w:val="008401C8"/>
    <w:rsid w:val="0084237D"/>
    <w:rsid w:val="00844895"/>
    <w:rsid w:val="00844DC1"/>
    <w:rsid w:val="00845713"/>
    <w:rsid w:val="00845808"/>
    <w:rsid w:val="00845EFF"/>
    <w:rsid w:val="008479B2"/>
    <w:rsid w:val="00850330"/>
    <w:rsid w:val="00852867"/>
    <w:rsid w:val="008544FA"/>
    <w:rsid w:val="00855F0A"/>
    <w:rsid w:val="00856455"/>
    <w:rsid w:val="00856C42"/>
    <w:rsid w:val="008604A3"/>
    <w:rsid w:val="00860AEC"/>
    <w:rsid w:val="00862DF6"/>
    <w:rsid w:val="0086311B"/>
    <w:rsid w:val="008651EC"/>
    <w:rsid w:val="00865C62"/>
    <w:rsid w:val="00865F15"/>
    <w:rsid w:val="00866F09"/>
    <w:rsid w:val="00867D16"/>
    <w:rsid w:val="0087059F"/>
    <w:rsid w:val="008706F1"/>
    <w:rsid w:val="0087107C"/>
    <w:rsid w:val="00871A71"/>
    <w:rsid w:val="00872829"/>
    <w:rsid w:val="008733E0"/>
    <w:rsid w:val="00874565"/>
    <w:rsid w:val="00876C24"/>
    <w:rsid w:val="00877796"/>
    <w:rsid w:val="00877D3F"/>
    <w:rsid w:val="008803FD"/>
    <w:rsid w:val="00880CE8"/>
    <w:rsid w:val="00881BB9"/>
    <w:rsid w:val="00882B55"/>
    <w:rsid w:val="008838A1"/>
    <w:rsid w:val="00884A38"/>
    <w:rsid w:val="00884E05"/>
    <w:rsid w:val="00885753"/>
    <w:rsid w:val="00886674"/>
    <w:rsid w:val="008867E9"/>
    <w:rsid w:val="00886B9D"/>
    <w:rsid w:val="008911E1"/>
    <w:rsid w:val="0089143A"/>
    <w:rsid w:val="00891B96"/>
    <w:rsid w:val="0089513D"/>
    <w:rsid w:val="00896400"/>
    <w:rsid w:val="00897B44"/>
    <w:rsid w:val="008A0178"/>
    <w:rsid w:val="008A166C"/>
    <w:rsid w:val="008A21DA"/>
    <w:rsid w:val="008A3B00"/>
    <w:rsid w:val="008A4B74"/>
    <w:rsid w:val="008A4FE0"/>
    <w:rsid w:val="008A5845"/>
    <w:rsid w:val="008A6425"/>
    <w:rsid w:val="008A66E5"/>
    <w:rsid w:val="008A6732"/>
    <w:rsid w:val="008A7593"/>
    <w:rsid w:val="008A7FCD"/>
    <w:rsid w:val="008B17AE"/>
    <w:rsid w:val="008B20CD"/>
    <w:rsid w:val="008B673A"/>
    <w:rsid w:val="008B6E0E"/>
    <w:rsid w:val="008B736D"/>
    <w:rsid w:val="008C0A8C"/>
    <w:rsid w:val="008C0F17"/>
    <w:rsid w:val="008C0F8C"/>
    <w:rsid w:val="008C4C8D"/>
    <w:rsid w:val="008C7BA7"/>
    <w:rsid w:val="008C7FDF"/>
    <w:rsid w:val="008D0506"/>
    <w:rsid w:val="008D1B18"/>
    <w:rsid w:val="008D22C0"/>
    <w:rsid w:val="008D2878"/>
    <w:rsid w:val="008D3C82"/>
    <w:rsid w:val="008D3FE4"/>
    <w:rsid w:val="008D4AD3"/>
    <w:rsid w:val="008D763B"/>
    <w:rsid w:val="008D7CEB"/>
    <w:rsid w:val="008E13FE"/>
    <w:rsid w:val="008E3875"/>
    <w:rsid w:val="008E3FBA"/>
    <w:rsid w:val="008E4F8D"/>
    <w:rsid w:val="008E5292"/>
    <w:rsid w:val="008E5594"/>
    <w:rsid w:val="008E68AB"/>
    <w:rsid w:val="008F0190"/>
    <w:rsid w:val="008F1308"/>
    <w:rsid w:val="008F2264"/>
    <w:rsid w:val="008F335A"/>
    <w:rsid w:val="008F3FE3"/>
    <w:rsid w:val="008F543D"/>
    <w:rsid w:val="008F7D30"/>
    <w:rsid w:val="008F7E91"/>
    <w:rsid w:val="00901E6E"/>
    <w:rsid w:val="00903073"/>
    <w:rsid w:val="00903A11"/>
    <w:rsid w:val="009073E6"/>
    <w:rsid w:val="00907DC5"/>
    <w:rsid w:val="009120C5"/>
    <w:rsid w:val="0091321B"/>
    <w:rsid w:val="00915375"/>
    <w:rsid w:val="009154D9"/>
    <w:rsid w:val="00916B14"/>
    <w:rsid w:val="0091761C"/>
    <w:rsid w:val="00917B65"/>
    <w:rsid w:val="00920353"/>
    <w:rsid w:val="00920942"/>
    <w:rsid w:val="00922B69"/>
    <w:rsid w:val="00924FFC"/>
    <w:rsid w:val="009255D8"/>
    <w:rsid w:val="00925721"/>
    <w:rsid w:val="00925CE7"/>
    <w:rsid w:val="00925D13"/>
    <w:rsid w:val="00927728"/>
    <w:rsid w:val="00927E05"/>
    <w:rsid w:val="0093146F"/>
    <w:rsid w:val="00931EA0"/>
    <w:rsid w:val="009328F7"/>
    <w:rsid w:val="00932CEF"/>
    <w:rsid w:val="0093303C"/>
    <w:rsid w:val="00934896"/>
    <w:rsid w:val="009372B6"/>
    <w:rsid w:val="00937376"/>
    <w:rsid w:val="009402F7"/>
    <w:rsid w:val="009404C8"/>
    <w:rsid w:val="00941636"/>
    <w:rsid w:val="00941D81"/>
    <w:rsid w:val="0094315C"/>
    <w:rsid w:val="009436DE"/>
    <w:rsid w:val="00944512"/>
    <w:rsid w:val="00944A56"/>
    <w:rsid w:val="00944E13"/>
    <w:rsid w:val="00945E7F"/>
    <w:rsid w:val="00945EDF"/>
    <w:rsid w:val="0094764E"/>
    <w:rsid w:val="009478A5"/>
    <w:rsid w:val="0095028E"/>
    <w:rsid w:val="0095064C"/>
    <w:rsid w:val="00950793"/>
    <w:rsid w:val="00951629"/>
    <w:rsid w:val="0095188C"/>
    <w:rsid w:val="00951BD5"/>
    <w:rsid w:val="009534D3"/>
    <w:rsid w:val="0095364B"/>
    <w:rsid w:val="00953E14"/>
    <w:rsid w:val="0095544B"/>
    <w:rsid w:val="0095562F"/>
    <w:rsid w:val="009558EB"/>
    <w:rsid w:val="00956450"/>
    <w:rsid w:val="009569B5"/>
    <w:rsid w:val="00956C21"/>
    <w:rsid w:val="00956E90"/>
    <w:rsid w:val="00957F39"/>
    <w:rsid w:val="00960D14"/>
    <w:rsid w:val="00960D30"/>
    <w:rsid w:val="00961239"/>
    <w:rsid w:val="00961586"/>
    <w:rsid w:val="0096248C"/>
    <w:rsid w:val="00963B04"/>
    <w:rsid w:val="00964938"/>
    <w:rsid w:val="00965B60"/>
    <w:rsid w:val="009674EF"/>
    <w:rsid w:val="009708EB"/>
    <w:rsid w:val="00971074"/>
    <w:rsid w:val="00971B55"/>
    <w:rsid w:val="009727AF"/>
    <w:rsid w:val="00974101"/>
    <w:rsid w:val="009766C1"/>
    <w:rsid w:val="00976732"/>
    <w:rsid w:val="00976C80"/>
    <w:rsid w:val="00976F3D"/>
    <w:rsid w:val="00977A09"/>
    <w:rsid w:val="00980460"/>
    <w:rsid w:val="00980721"/>
    <w:rsid w:val="00983BBF"/>
    <w:rsid w:val="00985D07"/>
    <w:rsid w:val="0098659B"/>
    <w:rsid w:val="009874E5"/>
    <w:rsid w:val="009879A2"/>
    <w:rsid w:val="00987B65"/>
    <w:rsid w:val="00990030"/>
    <w:rsid w:val="00990D74"/>
    <w:rsid w:val="009917E0"/>
    <w:rsid w:val="009935FF"/>
    <w:rsid w:val="00993C27"/>
    <w:rsid w:val="00994BDE"/>
    <w:rsid w:val="00996603"/>
    <w:rsid w:val="009966E8"/>
    <w:rsid w:val="00996A8A"/>
    <w:rsid w:val="009976C5"/>
    <w:rsid w:val="009978E1"/>
    <w:rsid w:val="00997D02"/>
    <w:rsid w:val="009A02C8"/>
    <w:rsid w:val="009A0C39"/>
    <w:rsid w:val="009A0CCA"/>
    <w:rsid w:val="009A2E69"/>
    <w:rsid w:val="009A38F5"/>
    <w:rsid w:val="009A46B5"/>
    <w:rsid w:val="009A5DB9"/>
    <w:rsid w:val="009A671E"/>
    <w:rsid w:val="009A7527"/>
    <w:rsid w:val="009B043B"/>
    <w:rsid w:val="009B0BE5"/>
    <w:rsid w:val="009B309E"/>
    <w:rsid w:val="009B3839"/>
    <w:rsid w:val="009B4D81"/>
    <w:rsid w:val="009B4DFE"/>
    <w:rsid w:val="009B549D"/>
    <w:rsid w:val="009B6F74"/>
    <w:rsid w:val="009B7840"/>
    <w:rsid w:val="009B7CB1"/>
    <w:rsid w:val="009C15EA"/>
    <w:rsid w:val="009C1F1D"/>
    <w:rsid w:val="009C2935"/>
    <w:rsid w:val="009C2B97"/>
    <w:rsid w:val="009C3CA3"/>
    <w:rsid w:val="009C4614"/>
    <w:rsid w:val="009C4DE9"/>
    <w:rsid w:val="009C66C7"/>
    <w:rsid w:val="009D0905"/>
    <w:rsid w:val="009D2A78"/>
    <w:rsid w:val="009D2B4F"/>
    <w:rsid w:val="009D3098"/>
    <w:rsid w:val="009D5435"/>
    <w:rsid w:val="009D6638"/>
    <w:rsid w:val="009D7053"/>
    <w:rsid w:val="009E04F6"/>
    <w:rsid w:val="009E0A1F"/>
    <w:rsid w:val="009E1066"/>
    <w:rsid w:val="009E2624"/>
    <w:rsid w:val="009E3E82"/>
    <w:rsid w:val="009E53A1"/>
    <w:rsid w:val="009E564E"/>
    <w:rsid w:val="009E7021"/>
    <w:rsid w:val="009E7595"/>
    <w:rsid w:val="009E7FF4"/>
    <w:rsid w:val="009F17F0"/>
    <w:rsid w:val="009F1E39"/>
    <w:rsid w:val="009F2478"/>
    <w:rsid w:val="009F3D80"/>
    <w:rsid w:val="009F57BD"/>
    <w:rsid w:val="009F5AE1"/>
    <w:rsid w:val="009F5E40"/>
    <w:rsid w:val="009F6202"/>
    <w:rsid w:val="009F63AA"/>
    <w:rsid w:val="009F63EF"/>
    <w:rsid w:val="009F7347"/>
    <w:rsid w:val="00A00215"/>
    <w:rsid w:val="00A01B12"/>
    <w:rsid w:val="00A0234F"/>
    <w:rsid w:val="00A0299D"/>
    <w:rsid w:val="00A038F4"/>
    <w:rsid w:val="00A039FF"/>
    <w:rsid w:val="00A03C57"/>
    <w:rsid w:val="00A03EB9"/>
    <w:rsid w:val="00A04AAF"/>
    <w:rsid w:val="00A04CE8"/>
    <w:rsid w:val="00A057E4"/>
    <w:rsid w:val="00A06FD6"/>
    <w:rsid w:val="00A0713B"/>
    <w:rsid w:val="00A07F3C"/>
    <w:rsid w:val="00A106F9"/>
    <w:rsid w:val="00A1194C"/>
    <w:rsid w:val="00A11D99"/>
    <w:rsid w:val="00A12F8F"/>
    <w:rsid w:val="00A144FD"/>
    <w:rsid w:val="00A14E49"/>
    <w:rsid w:val="00A14E96"/>
    <w:rsid w:val="00A156BD"/>
    <w:rsid w:val="00A16D0B"/>
    <w:rsid w:val="00A17B33"/>
    <w:rsid w:val="00A2065B"/>
    <w:rsid w:val="00A20C67"/>
    <w:rsid w:val="00A20D01"/>
    <w:rsid w:val="00A21F0F"/>
    <w:rsid w:val="00A2524B"/>
    <w:rsid w:val="00A2539F"/>
    <w:rsid w:val="00A2620A"/>
    <w:rsid w:val="00A3010D"/>
    <w:rsid w:val="00A31EBF"/>
    <w:rsid w:val="00A320B7"/>
    <w:rsid w:val="00A32120"/>
    <w:rsid w:val="00A348C0"/>
    <w:rsid w:val="00A35C69"/>
    <w:rsid w:val="00A36B1E"/>
    <w:rsid w:val="00A37798"/>
    <w:rsid w:val="00A37844"/>
    <w:rsid w:val="00A37C53"/>
    <w:rsid w:val="00A41C24"/>
    <w:rsid w:val="00A420B9"/>
    <w:rsid w:val="00A44061"/>
    <w:rsid w:val="00A4468F"/>
    <w:rsid w:val="00A44777"/>
    <w:rsid w:val="00A44D5C"/>
    <w:rsid w:val="00A45595"/>
    <w:rsid w:val="00A455A4"/>
    <w:rsid w:val="00A46234"/>
    <w:rsid w:val="00A46267"/>
    <w:rsid w:val="00A476EB"/>
    <w:rsid w:val="00A50884"/>
    <w:rsid w:val="00A51FE3"/>
    <w:rsid w:val="00A52239"/>
    <w:rsid w:val="00A52B76"/>
    <w:rsid w:val="00A53A30"/>
    <w:rsid w:val="00A53F75"/>
    <w:rsid w:val="00A55A14"/>
    <w:rsid w:val="00A56554"/>
    <w:rsid w:val="00A56ABC"/>
    <w:rsid w:val="00A5715E"/>
    <w:rsid w:val="00A572F9"/>
    <w:rsid w:val="00A57CB1"/>
    <w:rsid w:val="00A60532"/>
    <w:rsid w:val="00A60548"/>
    <w:rsid w:val="00A60862"/>
    <w:rsid w:val="00A616DA"/>
    <w:rsid w:val="00A61D8D"/>
    <w:rsid w:val="00A63BF8"/>
    <w:rsid w:val="00A6534E"/>
    <w:rsid w:val="00A658D1"/>
    <w:rsid w:val="00A66F0D"/>
    <w:rsid w:val="00A671DA"/>
    <w:rsid w:val="00A672FC"/>
    <w:rsid w:val="00A67506"/>
    <w:rsid w:val="00A6761F"/>
    <w:rsid w:val="00A67949"/>
    <w:rsid w:val="00A709E5"/>
    <w:rsid w:val="00A70FFC"/>
    <w:rsid w:val="00A71C33"/>
    <w:rsid w:val="00A722D5"/>
    <w:rsid w:val="00A72486"/>
    <w:rsid w:val="00A73A8B"/>
    <w:rsid w:val="00A81707"/>
    <w:rsid w:val="00A82EAA"/>
    <w:rsid w:val="00A83904"/>
    <w:rsid w:val="00A84078"/>
    <w:rsid w:val="00A84824"/>
    <w:rsid w:val="00A868B9"/>
    <w:rsid w:val="00A86B24"/>
    <w:rsid w:val="00A873FC"/>
    <w:rsid w:val="00A879E8"/>
    <w:rsid w:val="00A9050A"/>
    <w:rsid w:val="00A90C2C"/>
    <w:rsid w:val="00A90E25"/>
    <w:rsid w:val="00A916E3"/>
    <w:rsid w:val="00A9176A"/>
    <w:rsid w:val="00A91B41"/>
    <w:rsid w:val="00A92148"/>
    <w:rsid w:val="00A94AC7"/>
    <w:rsid w:val="00A953A8"/>
    <w:rsid w:val="00A955FD"/>
    <w:rsid w:val="00A9604A"/>
    <w:rsid w:val="00A972DA"/>
    <w:rsid w:val="00A97A2D"/>
    <w:rsid w:val="00A97BDF"/>
    <w:rsid w:val="00AA1826"/>
    <w:rsid w:val="00AA1AB6"/>
    <w:rsid w:val="00AA3D71"/>
    <w:rsid w:val="00AA4F35"/>
    <w:rsid w:val="00AA5028"/>
    <w:rsid w:val="00AA5C1C"/>
    <w:rsid w:val="00AA6E2E"/>
    <w:rsid w:val="00AA6E57"/>
    <w:rsid w:val="00AA733D"/>
    <w:rsid w:val="00AB2847"/>
    <w:rsid w:val="00AB4565"/>
    <w:rsid w:val="00AB4E53"/>
    <w:rsid w:val="00AB5B27"/>
    <w:rsid w:val="00AB6158"/>
    <w:rsid w:val="00AB6FBF"/>
    <w:rsid w:val="00AB708A"/>
    <w:rsid w:val="00AB7159"/>
    <w:rsid w:val="00AB7876"/>
    <w:rsid w:val="00AB79B5"/>
    <w:rsid w:val="00AB7E25"/>
    <w:rsid w:val="00AC0D26"/>
    <w:rsid w:val="00AC0D97"/>
    <w:rsid w:val="00AC10C7"/>
    <w:rsid w:val="00AC23AE"/>
    <w:rsid w:val="00AC23BF"/>
    <w:rsid w:val="00AC2679"/>
    <w:rsid w:val="00AC3A37"/>
    <w:rsid w:val="00AC527F"/>
    <w:rsid w:val="00AC62DE"/>
    <w:rsid w:val="00AC64C1"/>
    <w:rsid w:val="00AC6588"/>
    <w:rsid w:val="00AC6744"/>
    <w:rsid w:val="00AC70E7"/>
    <w:rsid w:val="00AC79A3"/>
    <w:rsid w:val="00AC7D46"/>
    <w:rsid w:val="00AC7FB2"/>
    <w:rsid w:val="00AD0712"/>
    <w:rsid w:val="00AD4C82"/>
    <w:rsid w:val="00AD53B5"/>
    <w:rsid w:val="00AE16FA"/>
    <w:rsid w:val="00AE2B7C"/>
    <w:rsid w:val="00AE3A65"/>
    <w:rsid w:val="00AE411A"/>
    <w:rsid w:val="00AE4A42"/>
    <w:rsid w:val="00AE4EEF"/>
    <w:rsid w:val="00AE550E"/>
    <w:rsid w:val="00AE5549"/>
    <w:rsid w:val="00AE5870"/>
    <w:rsid w:val="00AE5ECF"/>
    <w:rsid w:val="00AE6746"/>
    <w:rsid w:val="00AE6BB1"/>
    <w:rsid w:val="00AE7026"/>
    <w:rsid w:val="00AE7A9E"/>
    <w:rsid w:val="00AF01B9"/>
    <w:rsid w:val="00AF0455"/>
    <w:rsid w:val="00AF11A8"/>
    <w:rsid w:val="00AF17D3"/>
    <w:rsid w:val="00AF25C9"/>
    <w:rsid w:val="00AF5021"/>
    <w:rsid w:val="00B02E33"/>
    <w:rsid w:val="00B0332B"/>
    <w:rsid w:val="00B038CA"/>
    <w:rsid w:val="00B064DB"/>
    <w:rsid w:val="00B100E1"/>
    <w:rsid w:val="00B11124"/>
    <w:rsid w:val="00B119AF"/>
    <w:rsid w:val="00B121B7"/>
    <w:rsid w:val="00B12997"/>
    <w:rsid w:val="00B1355F"/>
    <w:rsid w:val="00B13851"/>
    <w:rsid w:val="00B14879"/>
    <w:rsid w:val="00B1599C"/>
    <w:rsid w:val="00B15B66"/>
    <w:rsid w:val="00B15D51"/>
    <w:rsid w:val="00B162D7"/>
    <w:rsid w:val="00B178EF"/>
    <w:rsid w:val="00B17F7E"/>
    <w:rsid w:val="00B20EC6"/>
    <w:rsid w:val="00B21779"/>
    <w:rsid w:val="00B21DFD"/>
    <w:rsid w:val="00B22573"/>
    <w:rsid w:val="00B25DEC"/>
    <w:rsid w:val="00B26951"/>
    <w:rsid w:val="00B27141"/>
    <w:rsid w:val="00B27312"/>
    <w:rsid w:val="00B27349"/>
    <w:rsid w:val="00B32CA2"/>
    <w:rsid w:val="00B33158"/>
    <w:rsid w:val="00B33BCA"/>
    <w:rsid w:val="00B346A0"/>
    <w:rsid w:val="00B34D69"/>
    <w:rsid w:val="00B34EA6"/>
    <w:rsid w:val="00B36FB8"/>
    <w:rsid w:val="00B406A1"/>
    <w:rsid w:val="00B41022"/>
    <w:rsid w:val="00B43ACC"/>
    <w:rsid w:val="00B44286"/>
    <w:rsid w:val="00B47369"/>
    <w:rsid w:val="00B50954"/>
    <w:rsid w:val="00B50A6D"/>
    <w:rsid w:val="00B51F07"/>
    <w:rsid w:val="00B52F4D"/>
    <w:rsid w:val="00B53C54"/>
    <w:rsid w:val="00B547C8"/>
    <w:rsid w:val="00B55AE2"/>
    <w:rsid w:val="00B564C8"/>
    <w:rsid w:val="00B601D5"/>
    <w:rsid w:val="00B606C4"/>
    <w:rsid w:val="00B60C7A"/>
    <w:rsid w:val="00B6274F"/>
    <w:rsid w:val="00B627E0"/>
    <w:rsid w:val="00B63893"/>
    <w:rsid w:val="00B63CE7"/>
    <w:rsid w:val="00B650DA"/>
    <w:rsid w:val="00B65665"/>
    <w:rsid w:val="00B6638D"/>
    <w:rsid w:val="00B67504"/>
    <w:rsid w:val="00B73A44"/>
    <w:rsid w:val="00B755E6"/>
    <w:rsid w:val="00B75AA5"/>
    <w:rsid w:val="00B763E0"/>
    <w:rsid w:val="00B76ACF"/>
    <w:rsid w:val="00B77D1C"/>
    <w:rsid w:val="00B80ADD"/>
    <w:rsid w:val="00B8287C"/>
    <w:rsid w:val="00B82A18"/>
    <w:rsid w:val="00B830DD"/>
    <w:rsid w:val="00B86B1A"/>
    <w:rsid w:val="00B86C84"/>
    <w:rsid w:val="00B879DA"/>
    <w:rsid w:val="00B90A66"/>
    <w:rsid w:val="00B9153B"/>
    <w:rsid w:val="00B92CEC"/>
    <w:rsid w:val="00B9345A"/>
    <w:rsid w:val="00B93516"/>
    <w:rsid w:val="00B93A59"/>
    <w:rsid w:val="00B9426C"/>
    <w:rsid w:val="00B95A05"/>
    <w:rsid w:val="00B95B92"/>
    <w:rsid w:val="00B975D3"/>
    <w:rsid w:val="00BA0484"/>
    <w:rsid w:val="00BA0B4D"/>
    <w:rsid w:val="00BA0BC2"/>
    <w:rsid w:val="00BA0F31"/>
    <w:rsid w:val="00BA2590"/>
    <w:rsid w:val="00BA25F0"/>
    <w:rsid w:val="00BA2C51"/>
    <w:rsid w:val="00BA685F"/>
    <w:rsid w:val="00BA6AA3"/>
    <w:rsid w:val="00BB0F4D"/>
    <w:rsid w:val="00BB1735"/>
    <w:rsid w:val="00BB2110"/>
    <w:rsid w:val="00BB2440"/>
    <w:rsid w:val="00BB4053"/>
    <w:rsid w:val="00BB447F"/>
    <w:rsid w:val="00BB4D02"/>
    <w:rsid w:val="00BB4ED9"/>
    <w:rsid w:val="00BB5A17"/>
    <w:rsid w:val="00BB5E90"/>
    <w:rsid w:val="00BB648B"/>
    <w:rsid w:val="00BC09CD"/>
    <w:rsid w:val="00BC0EFF"/>
    <w:rsid w:val="00BC12AE"/>
    <w:rsid w:val="00BC1742"/>
    <w:rsid w:val="00BC240D"/>
    <w:rsid w:val="00BC25BD"/>
    <w:rsid w:val="00BC2D4C"/>
    <w:rsid w:val="00BC36A3"/>
    <w:rsid w:val="00BC3FD5"/>
    <w:rsid w:val="00BC41A3"/>
    <w:rsid w:val="00BC6058"/>
    <w:rsid w:val="00BC6297"/>
    <w:rsid w:val="00BC64BB"/>
    <w:rsid w:val="00BC679A"/>
    <w:rsid w:val="00BC6A20"/>
    <w:rsid w:val="00BC6C0E"/>
    <w:rsid w:val="00BC7A35"/>
    <w:rsid w:val="00BD078D"/>
    <w:rsid w:val="00BD0D65"/>
    <w:rsid w:val="00BD1D12"/>
    <w:rsid w:val="00BD1F6E"/>
    <w:rsid w:val="00BD206E"/>
    <w:rsid w:val="00BD2F7F"/>
    <w:rsid w:val="00BD3EDF"/>
    <w:rsid w:val="00BD4A25"/>
    <w:rsid w:val="00BD5C77"/>
    <w:rsid w:val="00BD5EBE"/>
    <w:rsid w:val="00BE0A31"/>
    <w:rsid w:val="00BE2D26"/>
    <w:rsid w:val="00BE42EE"/>
    <w:rsid w:val="00BE4366"/>
    <w:rsid w:val="00BE62E1"/>
    <w:rsid w:val="00BE6A8A"/>
    <w:rsid w:val="00BE739B"/>
    <w:rsid w:val="00BF0D45"/>
    <w:rsid w:val="00BF4F9A"/>
    <w:rsid w:val="00BF4FE2"/>
    <w:rsid w:val="00BF60C8"/>
    <w:rsid w:val="00BF6C39"/>
    <w:rsid w:val="00BF7DDE"/>
    <w:rsid w:val="00C00CB3"/>
    <w:rsid w:val="00C01B90"/>
    <w:rsid w:val="00C058B7"/>
    <w:rsid w:val="00C07F58"/>
    <w:rsid w:val="00C100AC"/>
    <w:rsid w:val="00C125B0"/>
    <w:rsid w:val="00C1273E"/>
    <w:rsid w:val="00C13CFF"/>
    <w:rsid w:val="00C14072"/>
    <w:rsid w:val="00C14426"/>
    <w:rsid w:val="00C157BC"/>
    <w:rsid w:val="00C15891"/>
    <w:rsid w:val="00C1656F"/>
    <w:rsid w:val="00C17E97"/>
    <w:rsid w:val="00C22222"/>
    <w:rsid w:val="00C2353E"/>
    <w:rsid w:val="00C24408"/>
    <w:rsid w:val="00C26774"/>
    <w:rsid w:val="00C27096"/>
    <w:rsid w:val="00C277D3"/>
    <w:rsid w:val="00C30D68"/>
    <w:rsid w:val="00C3115A"/>
    <w:rsid w:val="00C32629"/>
    <w:rsid w:val="00C33CCB"/>
    <w:rsid w:val="00C368F2"/>
    <w:rsid w:val="00C37A31"/>
    <w:rsid w:val="00C37A70"/>
    <w:rsid w:val="00C37EC9"/>
    <w:rsid w:val="00C4017C"/>
    <w:rsid w:val="00C4314B"/>
    <w:rsid w:val="00C45132"/>
    <w:rsid w:val="00C45A3B"/>
    <w:rsid w:val="00C46E7D"/>
    <w:rsid w:val="00C47305"/>
    <w:rsid w:val="00C47CE7"/>
    <w:rsid w:val="00C50297"/>
    <w:rsid w:val="00C505B6"/>
    <w:rsid w:val="00C50EE3"/>
    <w:rsid w:val="00C51DE1"/>
    <w:rsid w:val="00C53594"/>
    <w:rsid w:val="00C53983"/>
    <w:rsid w:val="00C54795"/>
    <w:rsid w:val="00C55BF8"/>
    <w:rsid w:val="00C60174"/>
    <w:rsid w:val="00C61D92"/>
    <w:rsid w:val="00C62390"/>
    <w:rsid w:val="00C6388E"/>
    <w:rsid w:val="00C654E0"/>
    <w:rsid w:val="00C66438"/>
    <w:rsid w:val="00C667E9"/>
    <w:rsid w:val="00C66C3D"/>
    <w:rsid w:val="00C70AA6"/>
    <w:rsid w:val="00C73505"/>
    <w:rsid w:val="00C74979"/>
    <w:rsid w:val="00C75889"/>
    <w:rsid w:val="00C77D24"/>
    <w:rsid w:val="00C8103E"/>
    <w:rsid w:val="00C813D2"/>
    <w:rsid w:val="00C81E29"/>
    <w:rsid w:val="00C824A6"/>
    <w:rsid w:val="00C84338"/>
    <w:rsid w:val="00C84867"/>
    <w:rsid w:val="00C85AAC"/>
    <w:rsid w:val="00C86DB4"/>
    <w:rsid w:val="00C91FC4"/>
    <w:rsid w:val="00C93FA7"/>
    <w:rsid w:val="00C94202"/>
    <w:rsid w:val="00C94739"/>
    <w:rsid w:val="00C969D5"/>
    <w:rsid w:val="00C96A3B"/>
    <w:rsid w:val="00C97172"/>
    <w:rsid w:val="00C9777A"/>
    <w:rsid w:val="00CA012D"/>
    <w:rsid w:val="00CA2745"/>
    <w:rsid w:val="00CA32F5"/>
    <w:rsid w:val="00CA3A85"/>
    <w:rsid w:val="00CA47A8"/>
    <w:rsid w:val="00CA4A86"/>
    <w:rsid w:val="00CA4AE4"/>
    <w:rsid w:val="00CA6118"/>
    <w:rsid w:val="00CA6D4F"/>
    <w:rsid w:val="00CA70C8"/>
    <w:rsid w:val="00CA727A"/>
    <w:rsid w:val="00CA7B19"/>
    <w:rsid w:val="00CA7C95"/>
    <w:rsid w:val="00CA7E01"/>
    <w:rsid w:val="00CB0B83"/>
    <w:rsid w:val="00CB1FA3"/>
    <w:rsid w:val="00CB2B23"/>
    <w:rsid w:val="00CB2BD6"/>
    <w:rsid w:val="00CB412B"/>
    <w:rsid w:val="00CB49E4"/>
    <w:rsid w:val="00CB4FB2"/>
    <w:rsid w:val="00CC062D"/>
    <w:rsid w:val="00CC0A18"/>
    <w:rsid w:val="00CC0D7E"/>
    <w:rsid w:val="00CC15B0"/>
    <w:rsid w:val="00CC1B46"/>
    <w:rsid w:val="00CC1F4E"/>
    <w:rsid w:val="00CC27E6"/>
    <w:rsid w:val="00CC28CA"/>
    <w:rsid w:val="00CC2A01"/>
    <w:rsid w:val="00CC50F5"/>
    <w:rsid w:val="00CC64F4"/>
    <w:rsid w:val="00CD178B"/>
    <w:rsid w:val="00CD1D86"/>
    <w:rsid w:val="00CD2B95"/>
    <w:rsid w:val="00CD373C"/>
    <w:rsid w:val="00CD647D"/>
    <w:rsid w:val="00CD7966"/>
    <w:rsid w:val="00CE0925"/>
    <w:rsid w:val="00CE1290"/>
    <w:rsid w:val="00CE1913"/>
    <w:rsid w:val="00CE2128"/>
    <w:rsid w:val="00CE39F5"/>
    <w:rsid w:val="00CE7C02"/>
    <w:rsid w:val="00CF004C"/>
    <w:rsid w:val="00CF0DF6"/>
    <w:rsid w:val="00CF19E1"/>
    <w:rsid w:val="00CF4468"/>
    <w:rsid w:val="00CF6AB4"/>
    <w:rsid w:val="00D009EA"/>
    <w:rsid w:val="00D01A51"/>
    <w:rsid w:val="00D02548"/>
    <w:rsid w:val="00D02CAD"/>
    <w:rsid w:val="00D0408A"/>
    <w:rsid w:val="00D056A3"/>
    <w:rsid w:val="00D07726"/>
    <w:rsid w:val="00D102A1"/>
    <w:rsid w:val="00D118E1"/>
    <w:rsid w:val="00D128A7"/>
    <w:rsid w:val="00D12DBE"/>
    <w:rsid w:val="00D12E6D"/>
    <w:rsid w:val="00D12F87"/>
    <w:rsid w:val="00D12FE3"/>
    <w:rsid w:val="00D13FC9"/>
    <w:rsid w:val="00D15260"/>
    <w:rsid w:val="00D16257"/>
    <w:rsid w:val="00D1689C"/>
    <w:rsid w:val="00D169A4"/>
    <w:rsid w:val="00D2100F"/>
    <w:rsid w:val="00D22902"/>
    <w:rsid w:val="00D23480"/>
    <w:rsid w:val="00D238AE"/>
    <w:rsid w:val="00D259D6"/>
    <w:rsid w:val="00D27674"/>
    <w:rsid w:val="00D32341"/>
    <w:rsid w:val="00D32903"/>
    <w:rsid w:val="00D335C4"/>
    <w:rsid w:val="00D34828"/>
    <w:rsid w:val="00D37E85"/>
    <w:rsid w:val="00D405F1"/>
    <w:rsid w:val="00D40741"/>
    <w:rsid w:val="00D4108B"/>
    <w:rsid w:val="00D41B6F"/>
    <w:rsid w:val="00D41CB2"/>
    <w:rsid w:val="00D41DB9"/>
    <w:rsid w:val="00D41EE0"/>
    <w:rsid w:val="00D42DB6"/>
    <w:rsid w:val="00D4347A"/>
    <w:rsid w:val="00D44452"/>
    <w:rsid w:val="00D45026"/>
    <w:rsid w:val="00D45137"/>
    <w:rsid w:val="00D451AE"/>
    <w:rsid w:val="00D45503"/>
    <w:rsid w:val="00D4558F"/>
    <w:rsid w:val="00D459B5"/>
    <w:rsid w:val="00D45AFB"/>
    <w:rsid w:val="00D504EB"/>
    <w:rsid w:val="00D50802"/>
    <w:rsid w:val="00D511D6"/>
    <w:rsid w:val="00D515DB"/>
    <w:rsid w:val="00D530AE"/>
    <w:rsid w:val="00D53E52"/>
    <w:rsid w:val="00D55B3E"/>
    <w:rsid w:val="00D55FF0"/>
    <w:rsid w:val="00D56551"/>
    <w:rsid w:val="00D60D5F"/>
    <w:rsid w:val="00D61F81"/>
    <w:rsid w:val="00D6225B"/>
    <w:rsid w:val="00D62E9C"/>
    <w:rsid w:val="00D6451F"/>
    <w:rsid w:val="00D665B0"/>
    <w:rsid w:val="00D7015B"/>
    <w:rsid w:val="00D7032B"/>
    <w:rsid w:val="00D72CB9"/>
    <w:rsid w:val="00D72D32"/>
    <w:rsid w:val="00D73CD8"/>
    <w:rsid w:val="00D747E0"/>
    <w:rsid w:val="00D749EC"/>
    <w:rsid w:val="00D755FD"/>
    <w:rsid w:val="00D76D2D"/>
    <w:rsid w:val="00D777F4"/>
    <w:rsid w:val="00D778C6"/>
    <w:rsid w:val="00D8051F"/>
    <w:rsid w:val="00D82943"/>
    <w:rsid w:val="00D82FA8"/>
    <w:rsid w:val="00D84A7E"/>
    <w:rsid w:val="00D86B72"/>
    <w:rsid w:val="00D90851"/>
    <w:rsid w:val="00D94244"/>
    <w:rsid w:val="00D9442A"/>
    <w:rsid w:val="00D97FF6"/>
    <w:rsid w:val="00DA01B4"/>
    <w:rsid w:val="00DA097E"/>
    <w:rsid w:val="00DA0C2E"/>
    <w:rsid w:val="00DA1393"/>
    <w:rsid w:val="00DA1789"/>
    <w:rsid w:val="00DA2A69"/>
    <w:rsid w:val="00DA326D"/>
    <w:rsid w:val="00DA5B32"/>
    <w:rsid w:val="00DA5D55"/>
    <w:rsid w:val="00DA78AC"/>
    <w:rsid w:val="00DA7B82"/>
    <w:rsid w:val="00DB0110"/>
    <w:rsid w:val="00DB121C"/>
    <w:rsid w:val="00DB190C"/>
    <w:rsid w:val="00DB1E56"/>
    <w:rsid w:val="00DB1EEB"/>
    <w:rsid w:val="00DB2EAF"/>
    <w:rsid w:val="00DB3DA3"/>
    <w:rsid w:val="00DB4F22"/>
    <w:rsid w:val="00DB5BC1"/>
    <w:rsid w:val="00DB7AFC"/>
    <w:rsid w:val="00DB7D4D"/>
    <w:rsid w:val="00DB7D76"/>
    <w:rsid w:val="00DC254C"/>
    <w:rsid w:val="00DC2A72"/>
    <w:rsid w:val="00DC3A3E"/>
    <w:rsid w:val="00DC3F67"/>
    <w:rsid w:val="00DC59F2"/>
    <w:rsid w:val="00DC704B"/>
    <w:rsid w:val="00DC77EA"/>
    <w:rsid w:val="00DC7E04"/>
    <w:rsid w:val="00DD042D"/>
    <w:rsid w:val="00DD0E97"/>
    <w:rsid w:val="00DD4303"/>
    <w:rsid w:val="00DD4975"/>
    <w:rsid w:val="00DD5C47"/>
    <w:rsid w:val="00DD6A56"/>
    <w:rsid w:val="00DD7100"/>
    <w:rsid w:val="00DD7334"/>
    <w:rsid w:val="00DD75C4"/>
    <w:rsid w:val="00DE04AE"/>
    <w:rsid w:val="00DE0728"/>
    <w:rsid w:val="00DE0AE4"/>
    <w:rsid w:val="00DE3642"/>
    <w:rsid w:val="00DE43CD"/>
    <w:rsid w:val="00DE6264"/>
    <w:rsid w:val="00DF01DE"/>
    <w:rsid w:val="00DF05A3"/>
    <w:rsid w:val="00DF13A8"/>
    <w:rsid w:val="00DF1C2A"/>
    <w:rsid w:val="00DF2048"/>
    <w:rsid w:val="00DF31B8"/>
    <w:rsid w:val="00DF31ED"/>
    <w:rsid w:val="00DF557B"/>
    <w:rsid w:val="00DF613F"/>
    <w:rsid w:val="00DF69A0"/>
    <w:rsid w:val="00DF6B3E"/>
    <w:rsid w:val="00DF7F8A"/>
    <w:rsid w:val="00E00C4D"/>
    <w:rsid w:val="00E019B1"/>
    <w:rsid w:val="00E02800"/>
    <w:rsid w:val="00E0327E"/>
    <w:rsid w:val="00E04C1E"/>
    <w:rsid w:val="00E073C0"/>
    <w:rsid w:val="00E12BAE"/>
    <w:rsid w:val="00E13BCA"/>
    <w:rsid w:val="00E14242"/>
    <w:rsid w:val="00E166AA"/>
    <w:rsid w:val="00E16E5B"/>
    <w:rsid w:val="00E177AB"/>
    <w:rsid w:val="00E17915"/>
    <w:rsid w:val="00E21623"/>
    <w:rsid w:val="00E21954"/>
    <w:rsid w:val="00E248C1"/>
    <w:rsid w:val="00E24C9D"/>
    <w:rsid w:val="00E25BBB"/>
    <w:rsid w:val="00E25E8B"/>
    <w:rsid w:val="00E26103"/>
    <w:rsid w:val="00E26C61"/>
    <w:rsid w:val="00E26CE7"/>
    <w:rsid w:val="00E27715"/>
    <w:rsid w:val="00E30335"/>
    <w:rsid w:val="00E308FA"/>
    <w:rsid w:val="00E30CF5"/>
    <w:rsid w:val="00E30F81"/>
    <w:rsid w:val="00E31978"/>
    <w:rsid w:val="00E31A53"/>
    <w:rsid w:val="00E3233D"/>
    <w:rsid w:val="00E3256B"/>
    <w:rsid w:val="00E337BF"/>
    <w:rsid w:val="00E34F9C"/>
    <w:rsid w:val="00E3580A"/>
    <w:rsid w:val="00E368A9"/>
    <w:rsid w:val="00E412CC"/>
    <w:rsid w:val="00E4144C"/>
    <w:rsid w:val="00E41FD7"/>
    <w:rsid w:val="00E4495A"/>
    <w:rsid w:val="00E4510B"/>
    <w:rsid w:val="00E4540A"/>
    <w:rsid w:val="00E456A1"/>
    <w:rsid w:val="00E45834"/>
    <w:rsid w:val="00E515D1"/>
    <w:rsid w:val="00E51B98"/>
    <w:rsid w:val="00E53660"/>
    <w:rsid w:val="00E53C36"/>
    <w:rsid w:val="00E53D90"/>
    <w:rsid w:val="00E550EC"/>
    <w:rsid w:val="00E5579E"/>
    <w:rsid w:val="00E57638"/>
    <w:rsid w:val="00E5781E"/>
    <w:rsid w:val="00E62645"/>
    <w:rsid w:val="00E65233"/>
    <w:rsid w:val="00E656AF"/>
    <w:rsid w:val="00E66259"/>
    <w:rsid w:val="00E67860"/>
    <w:rsid w:val="00E70417"/>
    <w:rsid w:val="00E70C28"/>
    <w:rsid w:val="00E70F55"/>
    <w:rsid w:val="00E711AB"/>
    <w:rsid w:val="00E732F6"/>
    <w:rsid w:val="00E7335E"/>
    <w:rsid w:val="00E7358F"/>
    <w:rsid w:val="00E73DC1"/>
    <w:rsid w:val="00E748FF"/>
    <w:rsid w:val="00E760BE"/>
    <w:rsid w:val="00E761AF"/>
    <w:rsid w:val="00E77F04"/>
    <w:rsid w:val="00E80116"/>
    <w:rsid w:val="00E80DC9"/>
    <w:rsid w:val="00E843EB"/>
    <w:rsid w:val="00E84529"/>
    <w:rsid w:val="00E84542"/>
    <w:rsid w:val="00E857D7"/>
    <w:rsid w:val="00E85941"/>
    <w:rsid w:val="00E85F7D"/>
    <w:rsid w:val="00E86B4E"/>
    <w:rsid w:val="00E8706B"/>
    <w:rsid w:val="00E87251"/>
    <w:rsid w:val="00E87FA0"/>
    <w:rsid w:val="00E900EC"/>
    <w:rsid w:val="00E90A28"/>
    <w:rsid w:val="00E93069"/>
    <w:rsid w:val="00E9366F"/>
    <w:rsid w:val="00E9781C"/>
    <w:rsid w:val="00EA03A5"/>
    <w:rsid w:val="00EA09A7"/>
    <w:rsid w:val="00EA0A04"/>
    <w:rsid w:val="00EA0A05"/>
    <w:rsid w:val="00EA0C3F"/>
    <w:rsid w:val="00EA0CB7"/>
    <w:rsid w:val="00EA183F"/>
    <w:rsid w:val="00EA1B1E"/>
    <w:rsid w:val="00EA2616"/>
    <w:rsid w:val="00EA2DDE"/>
    <w:rsid w:val="00EA3B00"/>
    <w:rsid w:val="00EA41D5"/>
    <w:rsid w:val="00EA4D0B"/>
    <w:rsid w:val="00EA4DC7"/>
    <w:rsid w:val="00EA5267"/>
    <w:rsid w:val="00EA57A8"/>
    <w:rsid w:val="00EA5D56"/>
    <w:rsid w:val="00EA648A"/>
    <w:rsid w:val="00EA71F9"/>
    <w:rsid w:val="00EA7825"/>
    <w:rsid w:val="00EB10AE"/>
    <w:rsid w:val="00EB1C45"/>
    <w:rsid w:val="00EB344D"/>
    <w:rsid w:val="00EB451B"/>
    <w:rsid w:val="00EB4E06"/>
    <w:rsid w:val="00EB51E3"/>
    <w:rsid w:val="00EB5971"/>
    <w:rsid w:val="00EB6AAE"/>
    <w:rsid w:val="00EC1D00"/>
    <w:rsid w:val="00EC6217"/>
    <w:rsid w:val="00EC63F6"/>
    <w:rsid w:val="00EC6801"/>
    <w:rsid w:val="00EC7A3C"/>
    <w:rsid w:val="00ED1BFC"/>
    <w:rsid w:val="00ED2800"/>
    <w:rsid w:val="00ED2B7C"/>
    <w:rsid w:val="00ED355D"/>
    <w:rsid w:val="00ED3927"/>
    <w:rsid w:val="00ED39FA"/>
    <w:rsid w:val="00ED568D"/>
    <w:rsid w:val="00ED6333"/>
    <w:rsid w:val="00EE001C"/>
    <w:rsid w:val="00EE3D6A"/>
    <w:rsid w:val="00EE507A"/>
    <w:rsid w:val="00EE62EF"/>
    <w:rsid w:val="00EE6319"/>
    <w:rsid w:val="00EE67B0"/>
    <w:rsid w:val="00EE7A44"/>
    <w:rsid w:val="00EE7E69"/>
    <w:rsid w:val="00EF0C3D"/>
    <w:rsid w:val="00EF2A28"/>
    <w:rsid w:val="00EF3DB3"/>
    <w:rsid w:val="00EF5E6C"/>
    <w:rsid w:val="00EF6370"/>
    <w:rsid w:val="00EF6BBA"/>
    <w:rsid w:val="00EF6D6E"/>
    <w:rsid w:val="00EF74C5"/>
    <w:rsid w:val="00EF753C"/>
    <w:rsid w:val="00EF78B8"/>
    <w:rsid w:val="00F034CC"/>
    <w:rsid w:val="00F041BE"/>
    <w:rsid w:val="00F060FD"/>
    <w:rsid w:val="00F0618C"/>
    <w:rsid w:val="00F062FE"/>
    <w:rsid w:val="00F07889"/>
    <w:rsid w:val="00F107DC"/>
    <w:rsid w:val="00F10C08"/>
    <w:rsid w:val="00F11745"/>
    <w:rsid w:val="00F118AE"/>
    <w:rsid w:val="00F11B2D"/>
    <w:rsid w:val="00F11D16"/>
    <w:rsid w:val="00F14879"/>
    <w:rsid w:val="00F16638"/>
    <w:rsid w:val="00F169A8"/>
    <w:rsid w:val="00F1778F"/>
    <w:rsid w:val="00F17B0A"/>
    <w:rsid w:val="00F207B0"/>
    <w:rsid w:val="00F207BF"/>
    <w:rsid w:val="00F21D19"/>
    <w:rsid w:val="00F227F2"/>
    <w:rsid w:val="00F22D4F"/>
    <w:rsid w:val="00F23845"/>
    <w:rsid w:val="00F24006"/>
    <w:rsid w:val="00F247C1"/>
    <w:rsid w:val="00F24A19"/>
    <w:rsid w:val="00F25260"/>
    <w:rsid w:val="00F256CF"/>
    <w:rsid w:val="00F259A4"/>
    <w:rsid w:val="00F25D6A"/>
    <w:rsid w:val="00F26DC7"/>
    <w:rsid w:val="00F302AB"/>
    <w:rsid w:val="00F31A4E"/>
    <w:rsid w:val="00F32659"/>
    <w:rsid w:val="00F353D0"/>
    <w:rsid w:val="00F37359"/>
    <w:rsid w:val="00F37BD2"/>
    <w:rsid w:val="00F37C5D"/>
    <w:rsid w:val="00F40679"/>
    <w:rsid w:val="00F40B8F"/>
    <w:rsid w:val="00F40F10"/>
    <w:rsid w:val="00F413D1"/>
    <w:rsid w:val="00F41E26"/>
    <w:rsid w:val="00F420CF"/>
    <w:rsid w:val="00F425CE"/>
    <w:rsid w:val="00F438C4"/>
    <w:rsid w:val="00F45C74"/>
    <w:rsid w:val="00F4687A"/>
    <w:rsid w:val="00F46883"/>
    <w:rsid w:val="00F511F4"/>
    <w:rsid w:val="00F5191A"/>
    <w:rsid w:val="00F519E5"/>
    <w:rsid w:val="00F526EA"/>
    <w:rsid w:val="00F52B3D"/>
    <w:rsid w:val="00F542E2"/>
    <w:rsid w:val="00F54374"/>
    <w:rsid w:val="00F543FA"/>
    <w:rsid w:val="00F54D86"/>
    <w:rsid w:val="00F55C96"/>
    <w:rsid w:val="00F61CD0"/>
    <w:rsid w:val="00F61E36"/>
    <w:rsid w:val="00F63717"/>
    <w:rsid w:val="00F6486D"/>
    <w:rsid w:val="00F65399"/>
    <w:rsid w:val="00F66D46"/>
    <w:rsid w:val="00F70423"/>
    <w:rsid w:val="00F714C4"/>
    <w:rsid w:val="00F71601"/>
    <w:rsid w:val="00F719B3"/>
    <w:rsid w:val="00F7317A"/>
    <w:rsid w:val="00F735DB"/>
    <w:rsid w:val="00F74168"/>
    <w:rsid w:val="00F7548B"/>
    <w:rsid w:val="00F83221"/>
    <w:rsid w:val="00F83AE7"/>
    <w:rsid w:val="00F87005"/>
    <w:rsid w:val="00F870DC"/>
    <w:rsid w:val="00F906BD"/>
    <w:rsid w:val="00F9322F"/>
    <w:rsid w:val="00F95229"/>
    <w:rsid w:val="00F9618B"/>
    <w:rsid w:val="00F971B3"/>
    <w:rsid w:val="00F97807"/>
    <w:rsid w:val="00FA2411"/>
    <w:rsid w:val="00FA3360"/>
    <w:rsid w:val="00FA3BB4"/>
    <w:rsid w:val="00FA3ED6"/>
    <w:rsid w:val="00FA505E"/>
    <w:rsid w:val="00FA50D8"/>
    <w:rsid w:val="00FA5AE5"/>
    <w:rsid w:val="00FA6B77"/>
    <w:rsid w:val="00FA700F"/>
    <w:rsid w:val="00FA7B42"/>
    <w:rsid w:val="00FB01F6"/>
    <w:rsid w:val="00FB211F"/>
    <w:rsid w:val="00FB24F5"/>
    <w:rsid w:val="00FB3150"/>
    <w:rsid w:val="00FB394C"/>
    <w:rsid w:val="00FB39B6"/>
    <w:rsid w:val="00FB46EF"/>
    <w:rsid w:val="00FB52B1"/>
    <w:rsid w:val="00FB5916"/>
    <w:rsid w:val="00FC06D3"/>
    <w:rsid w:val="00FC114D"/>
    <w:rsid w:val="00FC148F"/>
    <w:rsid w:val="00FC1CA7"/>
    <w:rsid w:val="00FC2569"/>
    <w:rsid w:val="00FC2DC3"/>
    <w:rsid w:val="00FC3267"/>
    <w:rsid w:val="00FC51CC"/>
    <w:rsid w:val="00FC70AF"/>
    <w:rsid w:val="00FC7945"/>
    <w:rsid w:val="00FD02AA"/>
    <w:rsid w:val="00FD183C"/>
    <w:rsid w:val="00FD2B7F"/>
    <w:rsid w:val="00FD2D8B"/>
    <w:rsid w:val="00FD3661"/>
    <w:rsid w:val="00FD530D"/>
    <w:rsid w:val="00FD565B"/>
    <w:rsid w:val="00FD573A"/>
    <w:rsid w:val="00FD63C9"/>
    <w:rsid w:val="00FD6A3C"/>
    <w:rsid w:val="00FD7339"/>
    <w:rsid w:val="00FD77B8"/>
    <w:rsid w:val="00FD7E36"/>
    <w:rsid w:val="00FE1F4F"/>
    <w:rsid w:val="00FE21A1"/>
    <w:rsid w:val="00FE37DC"/>
    <w:rsid w:val="00FE3839"/>
    <w:rsid w:val="00FE4475"/>
    <w:rsid w:val="00FE590A"/>
    <w:rsid w:val="00FE60AE"/>
    <w:rsid w:val="00FE6571"/>
    <w:rsid w:val="00FE6B41"/>
    <w:rsid w:val="00FE6BC0"/>
    <w:rsid w:val="00FF1DC5"/>
    <w:rsid w:val="00FF2D91"/>
    <w:rsid w:val="00FF2EC3"/>
    <w:rsid w:val="00FF336F"/>
    <w:rsid w:val="00FF4359"/>
    <w:rsid w:val="00FF63EA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CA004F-0D1C-478C-91F4-ABCAAEE6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03A"/>
    <w:pPr>
      <w:ind w:firstLineChars="200" w:firstLine="200"/>
    </w:pPr>
    <w:rPr>
      <w:rFonts w:ascii="Verdana" w:hAnsi="Verdana"/>
      <w:sz w:val="21"/>
      <w:lang w:eastAsia="en-US"/>
    </w:rPr>
  </w:style>
  <w:style w:type="paragraph" w:styleId="1">
    <w:name w:val="heading 1"/>
    <w:next w:val="a"/>
    <w:qFormat/>
    <w:rsid w:val="000D103A"/>
    <w:pPr>
      <w:keepNext/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spacing w:before="360" w:after="180"/>
      <w:outlineLvl w:val="0"/>
    </w:pPr>
    <w:rPr>
      <w:rFonts w:ascii="Verdana" w:eastAsia="黑体" w:hAnsi="Verdana"/>
      <w:b/>
      <w:kern w:val="28"/>
      <w:sz w:val="44"/>
      <w:lang w:eastAsia="en-US"/>
    </w:rPr>
  </w:style>
  <w:style w:type="paragraph" w:styleId="2">
    <w:name w:val="heading 2"/>
    <w:next w:val="a"/>
    <w:qFormat/>
    <w:rsid w:val="000D103A"/>
    <w:pPr>
      <w:keepNext/>
      <w:pBdr>
        <w:bottom w:val="single" w:sz="4" w:space="1" w:color="auto"/>
      </w:pBdr>
      <w:spacing w:before="240" w:after="120"/>
      <w:outlineLvl w:val="1"/>
    </w:pPr>
    <w:rPr>
      <w:rFonts w:ascii="Verdana" w:eastAsia="黑体" w:hAnsi="Verdana"/>
      <w:b/>
      <w:color w:val="000000"/>
      <w:sz w:val="30"/>
      <w:lang w:eastAsia="en-US"/>
    </w:rPr>
  </w:style>
  <w:style w:type="paragraph" w:styleId="3">
    <w:name w:val="heading 3"/>
    <w:next w:val="a"/>
    <w:qFormat/>
    <w:rsid w:val="000D103A"/>
    <w:pPr>
      <w:keepNext/>
      <w:spacing w:before="120" w:after="60"/>
      <w:outlineLvl w:val="2"/>
    </w:pPr>
    <w:rPr>
      <w:rFonts w:ascii="Verdana" w:hAnsi="Verdana"/>
      <w:color w:val="000080"/>
      <w:sz w:val="28"/>
      <w:lang w:eastAsia="en-US"/>
    </w:rPr>
  </w:style>
  <w:style w:type="paragraph" w:styleId="4">
    <w:name w:val="heading 4"/>
    <w:next w:val="a"/>
    <w:qFormat/>
    <w:rsid w:val="000D103A"/>
    <w:pPr>
      <w:keepNext/>
      <w:spacing w:before="60"/>
      <w:outlineLvl w:val="3"/>
    </w:pPr>
    <w:rPr>
      <w:rFonts w:ascii="Verdana" w:hAnsi="Verdana"/>
      <w:color w:val="3366FF"/>
      <w:sz w:val="24"/>
      <w:lang w:eastAsia="en-US"/>
    </w:rPr>
  </w:style>
  <w:style w:type="paragraph" w:styleId="5">
    <w:name w:val="heading 5"/>
    <w:next w:val="a"/>
    <w:qFormat/>
    <w:rsid w:val="000D103A"/>
    <w:pPr>
      <w:keepNext/>
      <w:keepLines/>
      <w:spacing w:before="20"/>
      <w:outlineLvl w:val="4"/>
    </w:pPr>
    <w:rPr>
      <w:rFonts w:ascii="Verdana" w:hAnsi="Verdana"/>
      <w:color w:val="339966"/>
      <w:sz w:val="21"/>
      <w:lang w:eastAsia="en-US"/>
    </w:rPr>
  </w:style>
  <w:style w:type="paragraph" w:styleId="6">
    <w:name w:val="heading 6"/>
    <w:next w:val="a"/>
    <w:qFormat/>
    <w:rsid w:val="000D103A"/>
    <w:pPr>
      <w:keepNext/>
      <w:keepLines/>
      <w:outlineLvl w:val="5"/>
    </w:pPr>
    <w:rPr>
      <w:rFonts w:ascii="Verdana" w:hAnsi="Verdana"/>
      <w:color w:val="FF9900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11">
    <w:name w:val="text11"/>
    <w:basedOn w:val="a0"/>
    <w:rsid w:val="000D103A"/>
    <w:rPr>
      <w:rFonts w:hint="default"/>
      <w:sz w:val="22"/>
    </w:rPr>
  </w:style>
  <w:style w:type="character" w:styleId="a3">
    <w:name w:val="Hyperlink"/>
    <w:basedOn w:val="a0"/>
    <w:rsid w:val="000D103A"/>
    <w:rPr>
      <w:color w:val="0000FF"/>
      <w:u w:val="single"/>
    </w:rPr>
  </w:style>
  <w:style w:type="character" w:customStyle="1" w:styleId="content2">
    <w:name w:val="content2"/>
    <w:basedOn w:val="a0"/>
    <w:rsid w:val="000D103A"/>
    <w:rPr>
      <w:rFonts w:ascii="宋体" w:eastAsia="宋体" w:hAnsi="宋体" w:hint="eastAsia"/>
      <w:sz w:val="24"/>
    </w:rPr>
  </w:style>
  <w:style w:type="character" w:styleId="a4">
    <w:name w:val="page number"/>
    <w:basedOn w:val="a0"/>
    <w:rsid w:val="000D103A"/>
  </w:style>
  <w:style w:type="paragraph" w:styleId="a5">
    <w:name w:val="Document Map"/>
    <w:basedOn w:val="a"/>
    <w:rsid w:val="000D103A"/>
    <w:pPr>
      <w:shd w:val="clear" w:color="auto" w:fill="000080"/>
    </w:pPr>
  </w:style>
  <w:style w:type="paragraph" w:styleId="HTML">
    <w:name w:val="HTML Preformatted"/>
    <w:basedOn w:val="a"/>
    <w:rsid w:val="000D1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黑体" w:eastAsia="黑体" w:hAnsi="Courier New"/>
      <w:sz w:val="20"/>
      <w:lang w:eastAsia="zh-CN"/>
    </w:rPr>
  </w:style>
  <w:style w:type="paragraph" w:styleId="a6">
    <w:name w:val="footer"/>
    <w:basedOn w:val="a"/>
    <w:rsid w:val="000D103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20">
    <w:name w:val="toc 2"/>
    <w:basedOn w:val="a"/>
    <w:next w:val="a"/>
    <w:rsid w:val="000D103A"/>
    <w:pPr>
      <w:ind w:leftChars="200" w:left="420"/>
    </w:pPr>
  </w:style>
  <w:style w:type="paragraph" w:styleId="a7">
    <w:name w:val="header"/>
    <w:basedOn w:val="a"/>
    <w:rsid w:val="000D103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0">
    <w:name w:val="toc 3"/>
    <w:basedOn w:val="a"/>
    <w:next w:val="a"/>
    <w:rsid w:val="000D103A"/>
    <w:pPr>
      <w:ind w:leftChars="400" w:left="840"/>
    </w:pPr>
  </w:style>
  <w:style w:type="paragraph" w:customStyle="1" w:styleId="a8">
    <w:name w:val="正文（无首行缩进）"/>
    <w:basedOn w:val="a"/>
    <w:rsid w:val="000D103A"/>
    <w:pPr>
      <w:ind w:firstLineChars="0" w:firstLine="0"/>
    </w:pPr>
    <w:rPr>
      <w:lang w:eastAsia="zh-CN"/>
    </w:rPr>
  </w:style>
  <w:style w:type="paragraph" w:styleId="a9">
    <w:name w:val="Date"/>
    <w:basedOn w:val="a"/>
    <w:next w:val="a"/>
    <w:rsid w:val="000D103A"/>
    <w:pPr>
      <w:ind w:leftChars="2500" w:left="100"/>
    </w:pPr>
  </w:style>
  <w:style w:type="paragraph" w:styleId="aa">
    <w:name w:val="Normal (Web)"/>
    <w:basedOn w:val="a"/>
    <w:rsid w:val="000D103A"/>
    <w:pPr>
      <w:spacing w:before="100" w:beforeAutospacing="1" w:after="100" w:afterAutospacing="1"/>
      <w:ind w:firstLineChars="0" w:firstLine="0"/>
    </w:pPr>
    <w:rPr>
      <w:rFonts w:ascii="宋体" w:hAnsi="宋体"/>
      <w:sz w:val="24"/>
      <w:lang w:eastAsia="zh-CN"/>
    </w:rPr>
  </w:style>
  <w:style w:type="paragraph" w:styleId="10">
    <w:name w:val="index 1"/>
    <w:basedOn w:val="a"/>
    <w:next w:val="a"/>
    <w:rsid w:val="000D103A"/>
    <w:pPr>
      <w:ind w:firstLineChars="0" w:firstLine="0"/>
      <w:jc w:val="center"/>
    </w:pPr>
  </w:style>
  <w:style w:type="paragraph" w:styleId="ab">
    <w:name w:val="Body Text"/>
    <w:basedOn w:val="a"/>
    <w:rsid w:val="000D103A"/>
    <w:pPr>
      <w:widowControl w:val="0"/>
      <w:ind w:firstLineChars="0" w:firstLine="0"/>
      <w:jc w:val="both"/>
    </w:pPr>
    <w:rPr>
      <w:rFonts w:ascii="Times New Roman" w:hAnsi="Times New Roman"/>
      <w:color w:val="993300"/>
      <w:kern w:val="2"/>
      <w:lang w:eastAsia="zh-CN"/>
    </w:rPr>
  </w:style>
  <w:style w:type="paragraph" w:styleId="31">
    <w:name w:val="Body Text 3"/>
    <w:basedOn w:val="a"/>
    <w:rsid w:val="000D103A"/>
    <w:pPr>
      <w:ind w:firstLineChars="0" w:firstLine="0"/>
    </w:pPr>
    <w:rPr>
      <w:color w:val="3366FF"/>
      <w:lang w:eastAsia="zh-CN"/>
    </w:rPr>
  </w:style>
  <w:style w:type="paragraph" w:styleId="11">
    <w:name w:val="toc 1"/>
    <w:basedOn w:val="a"/>
    <w:next w:val="a"/>
    <w:rsid w:val="000D103A"/>
  </w:style>
  <w:style w:type="paragraph" w:styleId="ac">
    <w:name w:val="List Paragraph"/>
    <w:basedOn w:val="a"/>
    <w:uiPriority w:val="34"/>
    <w:qFormat/>
    <w:rsid w:val="00DE3642"/>
    <w:pPr>
      <w:ind w:firstLine="420"/>
    </w:pPr>
  </w:style>
  <w:style w:type="character" w:styleId="ad">
    <w:name w:val="FollowedHyperlink"/>
    <w:basedOn w:val="a0"/>
    <w:rsid w:val="00E45834"/>
    <w:rPr>
      <w:color w:val="800080" w:themeColor="followedHyperlink"/>
      <w:u w:val="single"/>
    </w:rPr>
  </w:style>
  <w:style w:type="paragraph" w:styleId="ae">
    <w:name w:val="Balloon Text"/>
    <w:basedOn w:val="a"/>
    <w:link w:val="Char"/>
    <w:rsid w:val="00B100E1"/>
    <w:rPr>
      <w:sz w:val="18"/>
      <w:szCs w:val="18"/>
    </w:rPr>
  </w:style>
  <w:style w:type="character" w:customStyle="1" w:styleId="Char">
    <w:name w:val="批注框文本 Char"/>
    <w:basedOn w:val="a0"/>
    <w:link w:val="ae"/>
    <w:rsid w:val="00B100E1"/>
    <w:rPr>
      <w:rFonts w:ascii="Verdana" w:hAnsi="Verdana"/>
      <w:sz w:val="18"/>
      <w:szCs w:val="18"/>
      <w:lang w:eastAsia="en-US"/>
    </w:rPr>
  </w:style>
  <w:style w:type="character" w:styleId="af">
    <w:name w:val="annotation reference"/>
    <w:basedOn w:val="a0"/>
    <w:rsid w:val="00705109"/>
    <w:rPr>
      <w:sz w:val="21"/>
      <w:szCs w:val="21"/>
    </w:rPr>
  </w:style>
  <w:style w:type="paragraph" w:styleId="af0">
    <w:name w:val="annotation text"/>
    <w:basedOn w:val="a"/>
    <w:link w:val="Char0"/>
    <w:rsid w:val="00705109"/>
  </w:style>
  <w:style w:type="character" w:customStyle="1" w:styleId="Char0">
    <w:name w:val="批注文字 Char"/>
    <w:basedOn w:val="a0"/>
    <w:link w:val="af0"/>
    <w:rsid w:val="00705109"/>
    <w:rPr>
      <w:rFonts w:ascii="Verdana" w:hAnsi="Verdana"/>
      <w:sz w:val="21"/>
      <w:lang w:eastAsia="en-US"/>
    </w:rPr>
  </w:style>
  <w:style w:type="paragraph" w:styleId="af1">
    <w:name w:val="annotation subject"/>
    <w:basedOn w:val="af0"/>
    <w:next w:val="af0"/>
    <w:link w:val="Char1"/>
    <w:rsid w:val="00705109"/>
    <w:rPr>
      <w:b/>
      <w:bCs/>
    </w:rPr>
  </w:style>
  <w:style w:type="character" w:customStyle="1" w:styleId="Char1">
    <w:name w:val="批注主题 Char"/>
    <w:basedOn w:val="Char0"/>
    <w:link w:val="af1"/>
    <w:rsid w:val="00705109"/>
    <w:rPr>
      <w:rFonts w:ascii="Verdana" w:hAnsi="Verdana"/>
      <w:b/>
      <w:bCs/>
      <w:sz w:val="21"/>
      <w:lang w:eastAsia="en-US"/>
    </w:rPr>
  </w:style>
  <w:style w:type="paragraph" w:styleId="af2">
    <w:name w:val="Subtitle"/>
    <w:basedOn w:val="a"/>
    <w:next w:val="a"/>
    <w:link w:val="Char2"/>
    <w:uiPriority w:val="11"/>
    <w:qFormat/>
    <w:rsid w:val="00F971B3"/>
    <w:pPr>
      <w:widowControl w:val="0"/>
      <w:spacing w:before="240" w:after="60" w:line="312" w:lineRule="auto"/>
      <w:ind w:firstLineChars="0" w:firstLine="0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  <w:lang w:eastAsia="zh-CN"/>
    </w:rPr>
  </w:style>
  <w:style w:type="character" w:customStyle="1" w:styleId="Char2">
    <w:name w:val="副标题 Char"/>
    <w:basedOn w:val="a0"/>
    <w:link w:val="af2"/>
    <w:uiPriority w:val="11"/>
    <w:rsid w:val="00F971B3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9764;&#30721;&#22885;&#20041;&#25991;&#26723;&#27169;&#26495;(2006.12.08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8F3EF5-7C67-4D1D-9460-588FEFE45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魔码奥义文档模板(2006.12.08)</Template>
  <TotalTime>4406</TotalTime>
  <Pages>5</Pages>
  <Words>176</Words>
  <Characters>1006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none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迷题设计浅析</dc:title>
  <dc:creator>squall</dc:creator>
  <dc:description>陈忾 Game Designer Http://www.chenkai.org/</dc:description>
  <cp:lastModifiedBy>DD</cp:lastModifiedBy>
  <cp:revision>2599</cp:revision>
  <cp:lastPrinted>1900-12-31T16:00:00Z</cp:lastPrinted>
  <dcterms:created xsi:type="dcterms:W3CDTF">2011-09-08T14:22:00Z</dcterms:created>
  <dcterms:modified xsi:type="dcterms:W3CDTF">2018-06-12T08:37:00Z</dcterms:modified>
</cp:coreProperties>
</file>